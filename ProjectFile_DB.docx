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11337" w14:textId="77777777" w:rsidR="00A17282" w:rsidRDefault="00184CB5">
      <w:pPr>
        <w:rPr>
          <w:lang w:val="en-US"/>
        </w:rPr>
        <w:sectPr w:rsidR="00A17282">
          <w:pgSz w:w="11850" w:h="16783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eastAsia="SimSun" w:hint="eastAsia"/>
          <w:noProof/>
          <w:lang w:eastAsia="zh-CN"/>
        </w:rPr>
        <w:drawing>
          <wp:anchor distT="0" distB="0" distL="114300" distR="114300" simplePos="0" relativeHeight="251661312" behindDoc="1" locked="0" layoutInCell="1" allowOverlap="1" wp14:anchorId="04A9BD61" wp14:editId="7ED2EF87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 edited="0"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D3BFE35" wp14:editId="01943450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F409E6" w14:textId="77777777" w:rsidR="00A17282" w:rsidRDefault="00184CB5"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BFE35" id="Group 7" o:spid="_x0000_s1026" style="position:absolute;margin-left:53.85pt;margin-top:-6.75pt;width:412.8pt;height:52.35pt;z-index:251664384" coordorigin="3821,778" coordsize="8256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alt="School Logo" style="position:absolute;left:10673;top:815;width:1404;height: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" stroked="t" strokecolor="black [3213]" strokeweight="2.25pt">
                  <v:imagedata r:id="rId9" o:title="School Logo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left:3821;top:778;width:6833;height:10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" fillcolor="white [3201]" strokecolor="black [3213]" strokeweight="2.25pt">
                  <v:textbox inset="0,0,0,0">
                    <w:txbxContent>
                      <w:p w14:paraId="5AF409E6" w14:textId="77777777" w:rsidR="00A17282" w:rsidRDefault="00184CB5"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 wp14:anchorId="2DA79AAF" wp14:editId="11E5F934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F68B4E" w14:textId="77777777" w:rsidR="00A17282" w:rsidRDefault="00184CB5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 w14:paraId="404B1E28" w14:textId="77777777" w:rsidR="00A17282" w:rsidRDefault="00184CB5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 w14:paraId="1CD0B0D0" w14:textId="77777777" w:rsidR="00A17282" w:rsidRDefault="00184CB5"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79AAF" id="Text Box 2" o:spid="_x0000_s1029" type="#_x0000_t202" style="position:absolute;margin-left:-17.7pt;margin-top:85.8pt;width:558.7pt;height:241.25pt;z-index:251663360;visibility:visible;mso-wrap-style:square;mso-wrap-distance-left:9.05pt;mso-wrap-distance-top:0;mso-wrap-distance-right:9.05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" fillcolor="white [3201]" strokecolor="#0070c0" strokeweight="3.5pt">
                <v:shadow on="t" color="black" opacity="26214f" origin=",-.5" offset="0,3pt"/>
                <v:textbox inset="2.5mm,1.3mm,2.5mm,1.3mm">
                  <w:txbxContent>
                    <w:p w14:paraId="4FF68B4E" w14:textId="77777777" w:rsidR="00A17282" w:rsidRDefault="00184CB5"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 w14:paraId="404B1E28" w14:textId="77777777" w:rsidR="00A17282" w:rsidRDefault="00184CB5"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 w14:paraId="1CD0B0D0" w14:textId="77777777" w:rsidR="00A17282" w:rsidRDefault="00184CB5"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58757C">
        <w:pict w14:anchorId="3E9605C3">
          <v:rect id="_x0000_s1053" style="position:absolute;margin-left:215.9pt;margin-top:654.15pt;width:322.7pt;height:131.5pt;z-index:251662336;mso-position-horizontal-relative:text;mso-position-vertical-relative:text;mso-width-relative:page;mso-height-relative:page;v-text-anchor:bottom" filled="f" strokecolor="#00b050" strokeweight="4.5pt">
            <v:stroke dashstyle="1 1" endcap="round"/>
            <v:textbox inset="0">
              <w:txbxContent>
                <w:p w14:paraId="7E5E4A40" w14:textId="77777777" w:rsidR="00A17282" w:rsidRDefault="00184CB5">
                  <w:pPr>
                    <w:ind w:firstLineChars="50" w:firstLine="180"/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 w:hint="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proofErr w:type="gramEnd"/>
                  <w:r>
                    <w:rPr>
                      <w:rFonts w:eastAsiaTheme="minorEastAsia" w:hAnsiTheme="minorEastAsia" w:cstheme="minorEastAsia" w:hint="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eastAsiaTheme="minorEastAsia" w:hAnsiTheme="minorEastAsia" w:cstheme="minorEastAsia" w:hint="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  <w:proofErr w:type="spellEnd"/>
                </w:p>
                <w:p w14:paraId="025376C2" w14:textId="77777777" w:rsidR="00A17282" w:rsidRDefault="00184CB5">
                  <w:pPr>
                    <w:ind w:firstLineChars="50" w:firstLine="180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proofErr w:type="spellEnd"/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 w14:paraId="56FFAD8B" w14:textId="77777777" w:rsidR="00A17282" w:rsidRDefault="00184CB5">
                  <w:pPr>
                    <w:ind w:firstLineChars="50" w:firstLine="180"/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 w14:paraId="29B188C3" w14:textId="77777777" w:rsidR="00A17282" w:rsidRDefault="00184CB5">
                  <w:pPr>
                    <w:ind w:firstLineChars="50" w:firstLine="180"/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BATCH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 w:rsidR="0058757C">
        <w:rPr>
          <w:rFonts w:eastAsia="SimSun"/>
          <w:lang w:eastAsia="zh-CN"/>
        </w:rPr>
        <w:pict w14:anchorId="1C67DF13">
          <v:shape id="_x0000_s1056" type="#_x0000_t75" alt="未标题-1" style="position:absolute;margin-left:.15pt;margin-top:-7.05pt;width:595.3pt;height:524.35pt;z-index:-251658240;mso-position-horizontal-relative:page;mso-position-vertical-relative:page;mso-width-relative:page;mso-height-relative:page">
            <v:imagedata r:id="rId10" o:title="未标题-1"/>
            <w10:wrap anchorx="page" anchory="page"/>
          </v:shape>
        </w:pict>
      </w:r>
    </w:p>
    <w:p w14:paraId="416B056A" w14:textId="77777777" w:rsidR="00A17282" w:rsidRDefault="00184CB5">
      <w:pPr>
        <w:pStyle w:val="Title"/>
        <w:jc w:val="center"/>
      </w:pPr>
      <w:r>
        <w:lastRenderedPageBreak/>
        <w:t>Index</w:t>
      </w:r>
    </w:p>
    <w:p w14:paraId="41BB8495" w14:textId="77777777" w:rsidR="00A17282" w:rsidRDefault="00184CB5">
      <w:pPr>
        <w:pStyle w:val="ListParagraph"/>
        <w:numPr>
          <w:ilvl w:val="0"/>
          <w:numId w:val="1"/>
        </w:numPr>
      </w:pPr>
      <w:r>
        <w:t>Project Structure and Salient Features</w:t>
      </w:r>
    </w:p>
    <w:p w14:paraId="51DA1022" w14:textId="77777777" w:rsidR="00A17282" w:rsidRDefault="00184CB5">
      <w:pPr>
        <w:pStyle w:val="ListParagraph"/>
        <w:numPr>
          <w:ilvl w:val="0"/>
          <w:numId w:val="1"/>
        </w:numPr>
      </w:pPr>
      <w:r>
        <w:t>Procedural Design</w:t>
      </w:r>
    </w:p>
    <w:p w14:paraId="35A9D78C" w14:textId="77777777" w:rsidR="00A17282" w:rsidRDefault="00184CB5">
      <w:pPr>
        <w:pStyle w:val="ListParagraph"/>
        <w:numPr>
          <w:ilvl w:val="0"/>
          <w:numId w:val="1"/>
        </w:numPr>
      </w:pPr>
      <w:r>
        <w:t>Game Logo</w:t>
      </w:r>
    </w:p>
    <w:p w14:paraId="4FBEDE9D" w14:textId="77777777" w:rsidR="00A17282" w:rsidRDefault="00184CB5">
      <w:pPr>
        <w:pStyle w:val="ListParagraph"/>
        <w:numPr>
          <w:ilvl w:val="0"/>
          <w:numId w:val="1"/>
        </w:numPr>
      </w:pPr>
      <w:r>
        <w:t>Game Screenshots</w:t>
      </w:r>
    </w:p>
    <w:p w14:paraId="686F152F" w14:textId="77777777" w:rsidR="00A17282" w:rsidRDefault="00184CB5">
      <w:pPr>
        <w:pStyle w:val="ListParagraph"/>
        <w:numPr>
          <w:ilvl w:val="0"/>
          <w:numId w:val="1"/>
        </w:numPr>
      </w:pPr>
      <w:r>
        <w:t>Modules Used</w:t>
      </w:r>
    </w:p>
    <w:p w14:paraId="088C9859" w14:textId="32F5181D" w:rsidR="00A17282" w:rsidRDefault="00184CB5">
      <w:pPr>
        <w:pStyle w:val="ListParagraph"/>
        <w:numPr>
          <w:ilvl w:val="0"/>
          <w:numId w:val="1"/>
        </w:numPr>
      </w:pPr>
      <w:r>
        <w:t>Functions Used</w:t>
      </w:r>
    </w:p>
    <w:p w14:paraId="14BD53DE" w14:textId="77777777" w:rsidR="00A17282" w:rsidRDefault="00184CB5">
      <w:pPr>
        <w:pStyle w:val="ListParagraph"/>
        <w:numPr>
          <w:ilvl w:val="0"/>
          <w:numId w:val="1"/>
        </w:numPr>
      </w:pPr>
      <w:r>
        <w:t>Limitations</w:t>
      </w:r>
    </w:p>
    <w:p w14:paraId="3E4734B4" w14:textId="77777777" w:rsidR="00A17282" w:rsidRDefault="00184CB5">
      <w:pPr>
        <w:pStyle w:val="ListParagraph"/>
        <w:numPr>
          <w:ilvl w:val="0"/>
          <w:numId w:val="1"/>
        </w:numPr>
      </w:pPr>
      <w:r>
        <w:t>Bibliography</w:t>
      </w:r>
    </w:p>
    <w:p w14:paraId="4CBDBB0D" w14:textId="77777777" w:rsidR="00A17282" w:rsidRDefault="00A17282"/>
    <w:p w14:paraId="25BDBD83" w14:textId="77777777" w:rsidR="00A17282" w:rsidRDefault="00A17282"/>
    <w:p w14:paraId="7B1C119E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5A0C8D7A" w14:textId="63385B90" w:rsidR="000D6249" w:rsidRDefault="008A20AD" w:rsidP="008A20AD">
      <w:pPr>
        <w:pStyle w:val="Heading3"/>
        <w:jc w:val="center"/>
      </w:pPr>
      <w:r w:rsidRPr="008A20AD">
        <w:rPr>
          <w:rFonts w:asciiTheme="majorHAnsi" w:eastAsiaTheme="majorEastAsia" w:hAnsiTheme="majorHAnsi" w:cstheme="majorBidi"/>
          <w:b w:val="0"/>
          <w:spacing w:val="-10"/>
          <w:kern w:val="28"/>
          <w:sz w:val="56"/>
          <w:szCs w:val="56"/>
          <w:lang w:val="en-IN" w:eastAsia="en-US"/>
        </w:rPr>
        <w:lastRenderedPageBreak/>
        <w:t>Project Overview</w:t>
      </w:r>
    </w:p>
    <w:p w14:paraId="2E9C6D71" w14:textId="77777777" w:rsidR="000D6249" w:rsidRDefault="000D6249" w:rsidP="000D6249">
      <w:proofErr w:type="spellStart"/>
      <w:r>
        <w:t>PingPong</w:t>
      </w:r>
      <w:proofErr w:type="spellEnd"/>
      <w:r>
        <w:t xml:space="preserve"> - A project made by Dev </w:t>
      </w:r>
      <w:proofErr w:type="spellStart"/>
      <w:r>
        <w:t>Radadia</w:t>
      </w:r>
      <w:proofErr w:type="spellEnd"/>
      <w:r>
        <w:t xml:space="preserve"> and Dheer Banker</w:t>
      </w:r>
    </w:p>
    <w:p w14:paraId="49995263" w14:textId="133BDEAC" w:rsidR="000D6249" w:rsidRDefault="000D6249" w:rsidP="000D6249">
      <w:r>
        <w:t>The aim of the project is to create a ping-pong game with basic 1v1 options and a smooth, intuitive gameplay.</w:t>
      </w:r>
    </w:p>
    <w:p w14:paraId="19FA7CE1" w14:textId="77777777" w:rsidR="000D6249" w:rsidRDefault="000D6249" w:rsidP="000D6249">
      <w:r>
        <w:t>Salient Features:</w:t>
      </w:r>
    </w:p>
    <w:p w14:paraId="39958035" w14:textId="1234B5ED" w:rsidR="000D6249" w:rsidRDefault="000D6249" w:rsidP="004101E6">
      <w:pPr>
        <w:pStyle w:val="ListParagraph"/>
        <w:numPr>
          <w:ilvl w:val="0"/>
          <w:numId w:val="7"/>
        </w:numPr>
        <w:spacing w:line="360" w:lineRule="auto"/>
        <w:ind w:hanging="357"/>
      </w:pPr>
      <w:r>
        <w:t>The project is divided into 6 packages:</w:t>
      </w:r>
    </w:p>
    <w:p w14:paraId="0B341127" w14:textId="2E192D7A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ai</w:t>
      </w:r>
      <w:r>
        <w:t xml:space="preserve"> – Contains the code governing the AI used in 1 player game</w:t>
      </w:r>
      <w:r w:rsidR="004101E6">
        <w:t>-</w:t>
      </w:r>
      <w:r>
        <w:t>mode</w:t>
      </w:r>
    </w:p>
    <w:p w14:paraId="4E56360D" w14:textId="236E290F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image</w:t>
      </w:r>
      <w:r>
        <w:t xml:space="preserve"> – Contains the images used in the project</w:t>
      </w:r>
    </w:p>
    <w:p w14:paraId="334087D1" w14:textId="33E8BD75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r</w:t>
      </w:r>
      <w:r>
        <w:t xml:space="preserve"> – Contains the screen-wise strings, resources and font styles used in the project</w:t>
      </w:r>
    </w:p>
    <w:p w14:paraId="02B8EFEC" w14:textId="2B554699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 xml:space="preserve">screens </w:t>
      </w:r>
      <w:r>
        <w:t>– Contains the code governing every screen in the project, with a module for every screen</w:t>
      </w:r>
    </w:p>
    <w:p w14:paraId="01822983" w14:textId="2DD11592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sound</w:t>
      </w:r>
      <w:r>
        <w:t xml:space="preserve"> – Contains the sounds used in the project</w:t>
      </w:r>
    </w:p>
    <w:p w14:paraId="484BDDC1" w14:textId="41130DF9" w:rsidR="000D6249" w:rsidRDefault="000D6249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 xml:space="preserve">sprites </w:t>
      </w:r>
      <w:r>
        <w:t xml:space="preserve">– Contains the different </w:t>
      </w:r>
      <w:proofErr w:type="spellStart"/>
      <w:r>
        <w:t>pygame</w:t>
      </w:r>
      <w:proofErr w:type="spellEnd"/>
      <w:r>
        <w:t xml:space="preserve"> </w:t>
      </w:r>
      <w:proofErr w:type="spellStart"/>
      <w:r>
        <w:t>drawables</w:t>
      </w:r>
      <w:proofErr w:type="spellEnd"/>
      <w:r>
        <w:t xml:space="preserve"> that have been used in the project</w:t>
      </w:r>
    </w:p>
    <w:p w14:paraId="130BE2B3" w14:textId="3CF1FCEA" w:rsidR="000D6249" w:rsidRDefault="000D6249" w:rsidP="004101E6">
      <w:pPr>
        <w:pStyle w:val="ListParagraph"/>
        <w:numPr>
          <w:ilvl w:val="0"/>
          <w:numId w:val="7"/>
        </w:numPr>
        <w:spacing w:line="360" w:lineRule="auto"/>
        <w:ind w:hanging="357"/>
      </w:pPr>
      <w:r>
        <w:t xml:space="preserve">All the GUI Elements in the project are developed solely using </w:t>
      </w:r>
      <w:proofErr w:type="spellStart"/>
      <w:r>
        <w:t>pygame</w:t>
      </w:r>
      <w:proofErr w:type="spellEnd"/>
      <w:r>
        <w:t xml:space="preserve"> from scratch, in order to keep the GUI consistent throughout the application</w:t>
      </w:r>
    </w:p>
    <w:p w14:paraId="30310D3E" w14:textId="7D077056" w:rsidR="000D6249" w:rsidRDefault="000D6249" w:rsidP="004101E6">
      <w:pPr>
        <w:pStyle w:val="ListParagraph"/>
        <w:numPr>
          <w:ilvl w:val="0"/>
          <w:numId w:val="7"/>
        </w:numPr>
        <w:spacing w:line="360" w:lineRule="auto"/>
        <w:ind w:hanging="357"/>
      </w:pPr>
      <w:r>
        <w:t xml:space="preserve">The project also includes various sounds in it, which are played when a button is clicked, </w:t>
      </w:r>
      <w:r w:rsidR="00B746A4">
        <w:t>or when the ball bounces with the paddle or the wall, etc.</w:t>
      </w:r>
    </w:p>
    <w:p w14:paraId="216D9625" w14:textId="2C46CB65" w:rsidR="00B746A4" w:rsidRDefault="00B746A4" w:rsidP="004101E6">
      <w:pPr>
        <w:pStyle w:val="ListParagraph"/>
        <w:numPr>
          <w:ilvl w:val="0"/>
          <w:numId w:val="7"/>
        </w:numPr>
        <w:spacing w:line="360" w:lineRule="auto"/>
        <w:ind w:hanging="357"/>
      </w:pPr>
      <w:r>
        <w:t xml:space="preserve">There </w:t>
      </w:r>
      <w:proofErr w:type="gramStart"/>
      <w:r>
        <w:t>are</w:t>
      </w:r>
      <w:proofErr w:type="gramEnd"/>
      <w:r>
        <w:t xml:space="preserve"> a total of 6 screens in the project:</w:t>
      </w:r>
    </w:p>
    <w:p w14:paraId="32F5B084" w14:textId="3439ABEF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About</w:t>
      </w:r>
      <w:r>
        <w:t xml:space="preserve"> – Tells the user about the developers and the basic controls of the game</w:t>
      </w:r>
    </w:p>
    <w:p w14:paraId="2385B728" w14:textId="6600F2DA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Main</w:t>
      </w:r>
      <w:r>
        <w:t xml:space="preserve"> </w:t>
      </w:r>
      <w:r w:rsidRPr="004101E6">
        <w:rPr>
          <w:b/>
          <w:bCs/>
          <w:i/>
          <w:iCs/>
        </w:rPr>
        <w:t>Menu</w:t>
      </w:r>
      <w:r>
        <w:t xml:space="preserve"> – The main screen that has options to go to the other screens</w:t>
      </w:r>
    </w:p>
    <w:p w14:paraId="4D71740E" w14:textId="3884859E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proofErr w:type="spellStart"/>
      <w:r w:rsidRPr="004101E6">
        <w:rPr>
          <w:b/>
          <w:bCs/>
          <w:i/>
          <w:iCs/>
        </w:rPr>
        <w:t>PlayerNames</w:t>
      </w:r>
      <w:proofErr w:type="spellEnd"/>
      <w:r>
        <w:t xml:space="preserve"> – The screen where players can enter their names and choose their paddle colours</w:t>
      </w:r>
    </w:p>
    <w:p w14:paraId="4F06D2D8" w14:textId="688CDBFF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Game</w:t>
      </w:r>
      <w:r>
        <w:t xml:space="preserve"> – The game screen, where the players can play</w:t>
      </w:r>
    </w:p>
    <w:p w14:paraId="7EE0C17D" w14:textId="3315E6CC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r w:rsidRPr="004101E6">
        <w:rPr>
          <w:b/>
          <w:bCs/>
          <w:i/>
          <w:iCs/>
        </w:rPr>
        <w:t>Pause</w:t>
      </w:r>
      <w:r>
        <w:t xml:space="preserve"> – The screen which comes up when the game is paused, by pressing pause button or </w:t>
      </w:r>
      <w:r w:rsidRPr="004101E6">
        <w:rPr>
          <w:b/>
          <w:bCs/>
          <w:i/>
          <w:iCs/>
        </w:rPr>
        <w:t>P</w:t>
      </w:r>
    </w:p>
    <w:p w14:paraId="6A43E08C" w14:textId="48BC7F12" w:rsidR="00B746A4" w:rsidRDefault="00B746A4" w:rsidP="004101E6">
      <w:pPr>
        <w:pStyle w:val="ListParagraph"/>
        <w:numPr>
          <w:ilvl w:val="1"/>
          <w:numId w:val="7"/>
        </w:numPr>
        <w:spacing w:line="360" w:lineRule="auto"/>
        <w:ind w:hanging="357"/>
      </w:pPr>
      <w:proofErr w:type="spellStart"/>
      <w:r w:rsidRPr="004101E6">
        <w:rPr>
          <w:b/>
          <w:bCs/>
          <w:i/>
          <w:iCs/>
        </w:rPr>
        <w:t>EndGame</w:t>
      </w:r>
      <w:proofErr w:type="spellEnd"/>
      <w:r>
        <w:t xml:space="preserve"> </w:t>
      </w:r>
      <w:r w:rsidR="008A20AD">
        <w:t>–</w:t>
      </w:r>
      <w:r>
        <w:t xml:space="preserve"> </w:t>
      </w:r>
      <w:r w:rsidR="008A20AD">
        <w:t>The screen which declares the winner of the game that was just played</w:t>
      </w:r>
    </w:p>
    <w:p w14:paraId="0263C03E" w14:textId="762F7A0E" w:rsidR="008A20AD" w:rsidRDefault="008A20AD" w:rsidP="004101E6">
      <w:pPr>
        <w:pStyle w:val="ListParagraph"/>
        <w:numPr>
          <w:ilvl w:val="0"/>
          <w:numId w:val="7"/>
        </w:numPr>
        <w:spacing w:line="360" w:lineRule="auto"/>
        <w:ind w:hanging="357"/>
      </w:pPr>
      <w:r>
        <w:t>Finally, all the screens are bound together by the controller code “</w:t>
      </w:r>
      <w:r w:rsidRPr="004101E6">
        <w:rPr>
          <w:b/>
          <w:bCs/>
          <w:i/>
          <w:iCs/>
        </w:rPr>
        <w:t>The Game.py</w:t>
      </w:r>
      <w:r>
        <w:t>”.</w:t>
      </w:r>
    </w:p>
    <w:p w14:paraId="1B3845A9" w14:textId="77777777" w:rsidR="000473BB" w:rsidRDefault="000473BB">
      <w:pPr>
        <w:pStyle w:val="Title"/>
        <w:jc w:val="center"/>
      </w:pPr>
    </w:p>
    <w:p w14:paraId="02943118" w14:textId="77777777" w:rsidR="000473BB" w:rsidRDefault="000473BB">
      <w:pPr>
        <w:pStyle w:val="Title"/>
        <w:jc w:val="center"/>
      </w:pPr>
    </w:p>
    <w:p w14:paraId="55FDE54C" w14:textId="77777777" w:rsidR="000473BB" w:rsidRDefault="000473BB">
      <w:pPr>
        <w:pStyle w:val="Title"/>
        <w:jc w:val="center"/>
      </w:pPr>
    </w:p>
    <w:p w14:paraId="608E42F7" w14:textId="77777777" w:rsidR="000473BB" w:rsidRDefault="000473BB">
      <w:pPr>
        <w:pStyle w:val="Title"/>
        <w:jc w:val="center"/>
      </w:pPr>
    </w:p>
    <w:p w14:paraId="7B28A34A" w14:textId="77777777" w:rsidR="000473BB" w:rsidRDefault="000473BB">
      <w:pPr>
        <w:pStyle w:val="Title"/>
        <w:jc w:val="center"/>
      </w:pPr>
    </w:p>
    <w:p w14:paraId="550F4408" w14:textId="77777777" w:rsidR="000473BB" w:rsidRDefault="000473BB">
      <w:pPr>
        <w:pStyle w:val="Title"/>
        <w:jc w:val="center"/>
      </w:pPr>
    </w:p>
    <w:p w14:paraId="74F92076" w14:textId="4E4802A8" w:rsidR="00A17282" w:rsidRDefault="00184CB5" w:rsidP="001562BB">
      <w:pPr>
        <w:pStyle w:val="Title"/>
        <w:jc w:val="center"/>
      </w:pPr>
      <w:r>
        <w:lastRenderedPageBreak/>
        <w:t>Procedural Design</w:t>
      </w:r>
    </w:p>
    <w:p w14:paraId="145F3BD1" w14:textId="77777777" w:rsidR="00A17282" w:rsidRDefault="00A17282"/>
    <w:p w14:paraId="24867899" w14:textId="77777777" w:rsidR="00A17282" w:rsidRDefault="00184CB5">
      <w:pPr>
        <w:pStyle w:val="ListParagraph"/>
        <w:numPr>
          <w:ilvl w:val="0"/>
          <w:numId w:val="2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 w14:paraId="55CD5DD9" w14:textId="77777777" w:rsidR="00A17282" w:rsidRDefault="00184CB5">
      <w:pPr>
        <w:pStyle w:val="ListParagraph"/>
        <w:numPr>
          <w:ilvl w:val="0"/>
          <w:numId w:val="2"/>
        </w:numPr>
      </w:pPr>
      <w:r>
        <w:t>The main screen appears, which has three options:</w:t>
      </w:r>
    </w:p>
    <w:p w14:paraId="4296269F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 w14:paraId="155484F8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 w14:paraId="667DE473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b/>
          <w:bCs/>
        </w:rPr>
        <w:t>Quit</w:t>
      </w:r>
      <w:r>
        <w:t>: Exits the application.</w:t>
      </w:r>
    </w:p>
    <w:p w14:paraId="06B1FF20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 w14:paraId="75951EF3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 w14:paraId="74D1568C" w14:textId="77777777" w:rsidR="00A17282" w:rsidRDefault="00184CB5">
      <w:pPr>
        <w:pStyle w:val="ListParagraph"/>
        <w:numPr>
          <w:ilvl w:val="1"/>
          <w:numId w:val="2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 w14:paraId="1DF225E2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 w14:paraId="6DA40DAA" w14:textId="77777777" w:rsidR="00A17282" w:rsidRDefault="00184CB5">
      <w:pPr>
        <w:pStyle w:val="ListParagraph"/>
        <w:numPr>
          <w:ilvl w:val="1"/>
          <w:numId w:val="2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 w14:paraId="49AD264C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 w14:paraId="12A30F0C" w14:textId="77777777" w:rsidR="00A17282" w:rsidRDefault="00184CB5">
      <w:pPr>
        <w:pStyle w:val="ListParagraph"/>
        <w:numPr>
          <w:ilvl w:val="0"/>
          <w:numId w:val="2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 w14:paraId="1485063F" w14:textId="77777777" w:rsidR="00A17282" w:rsidRDefault="00184CB5">
      <w:pPr>
        <w:pStyle w:val="ListParagraph"/>
        <w:jc w:val="center"/>
      </w:pPr>
      <w:r>
        <w:rPr>
          <w:b/>
          <w:bCs/>
          <w:i/>
          <w:iCs/>
        </w:rPr>
        <w:t>The possible screens and transitions are shown in the image below</w:t>
      </w:r>
      <w:r>
        <w:rPr>
          <w:noProof/>
        </w:rPr>
        <w:drawing>
          <wp:inline distT="0" distB="0" distL="0" distR="0" wp14:anchorId="57E593CC" wp14:editId="1D63E648">
            <wp:extent cx="4465320" cy="5507355"/>
            <wp:effectExtent l="0" t="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4BEB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06665695" w14:textId="77777777" w:rsidR="00A17282" w:rsidRDefault="00184CB5">
      <w:pPr>
        <w:pStyle w:val="Organization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Game Logo</w:t>
      </w:r>
    </w:p>
    <w:p w14:paraId="1F144E4C" w14:textId="77777777" w:rsidR="00A17282" w:rsidRDefault="00A17282">
      <w:pPr>
        <w:pStyle w:val="Organization"/>
        <w:jc w:val="center"/>
        <w:rPr>
          <w:color w:val="0D0D0D" w:themeColor="text1" w:themeTint="F2"/>
        </w:rPr>
      </w:pPr>
    </w:p>
    <w:p w14:paraId="690C8DFA" w14:textId="77777777" w:rsidR="00A17282" w:rsidRDefault="00A17282">
      <w:pPr>
        <w:pStyle w:val="Organization"/>
        <w:jc w:val="center"/>
        <w:rPr>
          <w:color w:val="0D0D0D" w:themeColor="text1" w:themeTint="F2"/>
        </w:rPr>
      </w:pPr>
    </w:p>
    <w:p w14:paraId="21AF9DE4" w14:textId="77777777" w:rsidR="00A17282" w:rsidRDefault="00184CB5">
      <w:r>
        <w:rPr>
          <w:noProof/>
        </w:rPr>
        <w:drawing>
          <wp:inline distT="0" distB="0" distL="0" distR="0" wp14:anchorId="1C862496" wp14:editId="61364C75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0725" w14:textId="77777777" w:rsidR="00A17282" w:rsidRDefault="00A17282"/>
    <w:p w14:paraId="31A4160C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525B162C" w14:textId="77777777" w:rsidR="00A17282" w:rsidRDefault="00184CB5">
      <w:pPr>
        <w:pStyle w:val="Title"/>
        <w:jc w:val="center"/>
      </w:pPr>
      <w:r>
        <w:lastRenderedPageBreak/>
        <w:t>Screenshots</w:t>
      </w:r>
    </w:p>
    <w:p w14:paraId="0B6E8435" w14:textId="77777777" w:rsidR="00A17282" w:rsidRDefault="00184CB5">
      <w:pPr>
        <w:pStyle w:val="ContactDetails"/>
      </w:pPr>
      <w:r>
        <w:rPr>
          <w:noProof/>
        </w:rPr>
        <w:drawing>
          <wp:inline distT="0" distB="0" distL="0" distR="0" wp14:anchorId="44CDF13D" wp14:editId="2BAC9989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A026" w14:textId="77777777" w:rsidR="00A17282" w:rsidRDefault="00A17282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1056A2CE" w14:textId="483AB13E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78AF796" wp14:editId="4948EEAA">
            <wp:extent cx="6645910" cy="4984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4DED8ADB" wp14:editId="2B02464A">
            <wp:extent cx="6645910" cy="4941197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0EAE7F9A" wp14:editId="7636DC53">
            <wp:extent cx="6645910" cy="4880207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79DF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DF8B9F1" wp14:editId="1A01FF49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5354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9AB57DA" wp14:editId="1D563936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85E6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FDD9F7E" wp14:editId="443C5434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8DDE" w14:textId="77777777" w:rsidR="00A17282" w:rsidRDefault="00184CB5">
      <w:pPr>
        <w:jc w:val="center"/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97727E7" wp14:editId="4B42C107">
            <wp:extent cx="6645910" cy="49847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7AD1" w14:textId="701B0B0C" w:rsidR="007C6B0D" w:rsidRDefault="007C6B0D" w:rsidP="007C6B0D">
      <w:pPr>
        <w:pStyle w:val="Title"/>
        <w:jc w:val="center"/>
      </w:pPr>
      <w:r w:rsidRPr="007C6B0D">
        <w:lastRenderedPageBreak/>
        <w:t>System Requirements</w:t>
      </w:r>
    </w:p>
    <w:p w14:paraId="5883ACD7" w14:textId="77777777" w:rsidR="007C6B0D" w:rsidRPr="007C6B0D" w:rsidRDefault="007C6B0D" w:rsidP="007C6B0D"/>
    <w:p w14:paraId="317502BA" w14:textId="29B18887" w:rsidR="007C6B0D" w:rsidRPr="0058757C" w:rsidRDefault="007C6B0D" w:rsidP="007C6B0D">
      <w:pPr>
        <w:pStyle w:val="ListParagraph"/>
        <w:numPr>
          <w:ilvl w:val="0"/>
          <w:numId w:val="10"/>
        </w:numPr>
      </w:pPr>
      <w:r w:rsidRPr="0058757C">
        <w:t xml:space="preserve">Operating System - </w:t>
      </w:r>
      <w:r w:rsidRPr="0058757C">
        <w:t>Supports Linux, Windows (95, 98, ME, 2000, XP, Vista, 64-bit Windows), Windows CE, BeOS, MacOS, Mac OS X, FreeBSD, NetBSD, OpenBSD, BSD/OS, Solaris, IRIX, and QNX</w:t>
      </w:r>
    </w:p>
    <w:p w14:paraId="1ACF6715" w14:textId="767C825B" w:rsidR="007C6B0D" w:rsidRPr="0058757C" w:rsidRDefault="007C6B0D" w:rsidP="007C6B0D">
      <w:pPr>
        <w:pStyle w:val="ListParagraph"/>
        <w:numPr>
          <w:ilvl w:val="0"/>
          <w:numId w:val="10"/>
        </w:numPr>
      </w:pPr>
      <w:r w:rsidRPr="0058757C">
        <w:t>RAM – 5</w:t>
      </w:r>
      <w:r w:rsidR="0058757C" w:rsidRPr="0058757C">
        <w:t>0</w:t>
      </w:r>
      <w:r w:rsidRPr="0058757C">
        <w:t>0MB</w:t>
      </w:r>
    </w:p>
    <w:p w14:paraId="3BAD0527" w14:textId="7224393D" w:rsidR="007C6B0D" w:rsidRPr="0058757C" w:rsidRDefault="0058757C" w:rsidP="007C6B0D">
      <w:pPr>
        <w:pStyle w:val="ListParagraph"/>
        <w:numPr>
          <w:ilvl w:val="0"/>
          <w:numId w:val="10"/>
        </w:numPr>
      </w:pPr>
      <w:r w:rsidRPr="0058757C">
        <w:t>Graphics Card – AMD Radeon HD 5450</w:t>
      </w:r>
    </w:p>
    <w:p w14:paraId="72B4BB2A" w14:textId="304E8E7D" w:rsidR="0058757C" w:rsidRPr="0058757C" w:rsidRDefault="0058757C" w:rsidP="007C6B0D">
      <w:pPr>
        <w:pStyle w:val="ListParagraph"/>
        <w:numPr>
          <w:ilvl w:val="0"/>
          <w:numId w:val="10"/>
        </w:numPr>
      </w:pPr>
      <w:r w:rsidRPr="0058757C">
        <w:t>CPU: Intel Pentium 4 2.00GHz</w:t>
      </w:r>
    </w:p>
    <w:p w14:paraId="3A48EE39" w14:textId="5531BC26" w:rsidR="007C6B0D" w:rsidRPr="0058757C" w:rsidRDefault="0058757C" w:rsidP="0058757C">
      <w:pPr>
        <w:pStyle w:val="ListParagraph"/>
        <w:numPr>
          <w:ilvl w:val="0"/>
          <w:numId w:val="10"/>
        </w:numPr>
      </w:pPr>
      <w:r w:rsidRPr="0058757C">
        <w:t>HDD Space – 50MB</w:t>
      </w:r>
    </w:p>
    <w:p w14:paraId="48E95EDD" w14:textId="77777777" w:rsidR="007C6B0D" w:rsidRDefault="007C6B0D">
      <w:pPr>
        <w:rPr>
          <w:lang w:val="en-US"/>
        </w:rPr>
      </w:pPr>
    </w:p>
    <w:p w14:paraId="784F8DA4" w14:textId="77777777" w:rsidR="007C6B0D" w:rsidRDefault="007C6B0D">
      <w:pPr>
        <w:rPr>
          <w:lang w:val="en-US"/>
        </w:rPr>
      </w:pPr>
    </w:p>
    <w:p w14:paraId="6DCAC214" w14:textId="77777777" w:rsidR="007C6B0D" w:rsidRDefault="007C6B0D">
      <w:pPr>
        <w:rPr>
          <w:lang w:val="en-US"/>
        </w:rPr>
      </w:pPr>
    </w:p>
    <w:p w14:paraId="6E5DDA01" w14:textId="77777777" w:rsidR="007C6B0D" w:rsidRDefault="007C6B0D">
      <w:pPr>
        <w:rPr>
          <w:lang w:val="en-US"/>
        </w:rPr>
      </w:pPr>
    </w:p>
    <w:p w14:paraId="761653B3" w14:textId="77777777" w:rsidR="007C6B0D" w:rsidRDefault="007C6B0D">
      <w:pPr>
        <w:rPr>
          <w:lang w:val="en-US"/>
        </w:rPr>
      </w:pPr>
    </w:p>
    <w:p w14:paraId="7F26B85A" w14:textId="77777777" w:rsidR="007C6B0D" w:rsidRDefault="007C6B0D">
      <w:pPr>
        <w:rPr>
          <w:lang w:val="en-US"/>
        </w:rPr>
      </w:pPr>
    </w:p>
    <w:p w14:paraId="12B48D10" w14:textId="77777777" w:rsidR="007C6B0D" w:rsidRDefault="007C6B0D">
      <w:pPr>
        <w:rPr>
          <w:lang w:val="en-US"/>
        </w:rPr>
      </w:pPr>
    </w:p>
    <w:p w14:paraId="5FFFA632" w14:textId="77777777" w:rsidR="007C6B0D" w:rsidRDefault="007C6B0D">
      <w:pPr>
        <w:rPr>
          <w:lang w:val="en-US"/>
        </w:rPr>
      </w:pPr>
    </w:p>
    <w:p w14:paraId="6E9A1C98" w14:textId="77777777" w:rsidR="007C6B0D" w:rsidRDefault="007C6B0D">
      <w:pPr>
        <w:rPr>
          <w:lang w:val="en-US"/>
        </w:rPr>
      </w:pPr>
    </w:p>
    <w:p w14:paraId="436D005E" w14:textId="77777777" w:rsidR="007C6B0D" w:rsidRDefault="007C6B0D">
      <w:pPr>
        <w:rPr>
          <w:lang w:val="en-US"/>
        </w:rPr>
      </w:pPr>
    </w:p>
    <w:p w14:paraId="5D132E31" w14:textId="77777777" w:rsidR="007C6B0D" w:rsidRDefault="007C6B0D">
      <w:pPr>
        <w:rPr>
          <w:lang w:val="en-US"/>
        </w:rPr>
      </w:pPr>
    </w:p>
    <w:p w14:paraId="039A8427" w14:textId="77777777" w:rsidR="007C6B0D" w:rsidRDefault="007C6B0D">
      <w:pPr>
        <w:rPr>
          <w:lang w:val="en-US"/>
        </w:rPr>
      </w:pPr>
    </w:p>
    <w:p w14:paraId="1757B6F3" w14:textId="77777777" w:rsidR="007C6B0D" w:rsidRDefault="007C6B0D">
      <w:pPr>
        <w:rPr>
          <w:lang w:val="en-US"/>
        </w:rPr>
      </w:pPr>
    </w:p>
    <w:p w14:paraId="2770F6EE" w14:textId="77777777" w:rsidR="007C6B0D" w:rsidRDefault="007C6B0D">
      <w:pPr>
        <w:rPr>
          <w:lang w:val="en-US"/>
        </w:rPr>
      </w:pPr>
    </w:p>
    <w:p w14:paraId="15AB20A4" w14:textId="77777777" w:rsidR="007C6B0D" w:rsidRDefault="007C6B0D">
      <w:pPr>
        <w:rPr>
          <w:lang w:val="en-US"/>
        </w:rPr>
      </w:pPr>
    </w:p>
    <w:p w14:paraId="3ACF2DDF" w14:textId="77777777" w:rsidR="007C6B0D" w:rsidRDefault="007C6B0D">
      <w:pPr>
        <w:rPr>
          <w:lang w:val="en-US"/>
        </w:rPr>
      </w:pPr>
    </w:p>
    <w:p w14:paraId="09B8CB3F" w14:textId="77777777" w:rsidR="007C6B0D" w:rsidRDefault="007C6B0D">
      <w:pPr>
        <w:rPr>
          <w:lang w:val="en-US"/>
        </w:rPr>
      </w:pPr>
    </w:p>
    <w:p w14:paraId="40A51642" w14:textId="77777777" w:rsidR="007C6B0D" w:rsidRDefault="007C6B0D">
      <w:pPr>
        <w:rPr>
          <w:lang w:val="en-US"/>
        </w:rPr>
      </w:pPr>
    </w:p>
    <w:p w14:paraId="6047A7DD" w14:textId="77777777" w:rsidR="007C6B0D" w:rsidRDefault="007C6B0D">
      <w:pPr>
        <w:rPr>
          <w:lang w:val="en-US"/>
        </w:rPr>
      </w:pPr>
    </w:p>
    <w:p w14:paraId="658C2F83" w14:textId="77777777" w:rsidR="007C6B0D" w:rsidRDefault="007C6B0D">
      <w:pPr>
        <w:rPr>
          <w:lang w:val="en-US"/>
        </w:rPr>
      </w:pPr>
    </w:p>
    <w:p w14:paraId="130402BB" w14:textId="77777777" w:rsidR="007C6B0D" w:rsidRDefault="007C6B0D">
      <w:pPr>
        <w:rPr>
          <w:lang w:val="en-US"/>
        </w:rPr>
      </w:pPr>
    </w:p>
    <w:p w14:paraId="6759252A" w14:textId="77777777" w:rsidR="007C6B0D" w:rsidRDefault="007C6B0D">
      <w:pPr>
        <w:rPr>
          <w:lang w:val="en-US"/>
        </w:rPr>
      </w:pPr>
    </w:p>
    <w:p w14:paraId="5E836D2F" w14:textId="77777777" w:rsidR="007C6B0D" w:rsidRDefault="007C6B0D">
      <w:pPr>
        <w:rPr>
          <w:lang w:val="en-US"/>
        </w:rPr>
      </w:pPr>
    </w:p>
    <w:p w14:paraId="77F088E3" w14:textId="77777777" w:rsidR="007C6B0D" w:rsidRDefault="007C6B0D">
      <w:pPr>
        <w:rPr>
          <w:lang w:val="en-US"/>
        </w:rPr>
      </w:pPr>
    </w:p>
    <w:p w14:paraId="2E9FA7A9" w14:textId="77777777" w:rsidR="007C6B0D" w:rsidRDefault="007C6B0D">
      <w:pPr>
        <w:rPr>
          <w:lang w:val="en-US"/>
        </w:rPr>
      </w:pPr>
    </w:p>
    <w:p w14:paraId="355B6690" w14:textId="77777777" w:rsidR="007C6B0D" w:rsidRDefault="007C6B0D">
      <w:pPr>
        <w:rPr>
          <w:lang w:val="en-US"/>
        </w:rPr>
      </w:pPr>
    </w:p>
    <w:p w14:paraId="0D558632" w14:textId="77777777" w:rsidR="007C6B0D" w:rsidRDefault="007C6B0D">
      <w:pPr>
        <w:rPr>
          <w:lang w:val="en-US"/>
        </w:rPr>
      </w:pPr>
    </w:p>
    <w:p w14:paraId="06C708E7" w14:textId="77777777" w:rsidR="007C6B0D" w:rsidRDefault="007C6B0D">
      <w:pPr>
        <w:rPr>
          <w:lang w:val="en-US"/>
        </w:rPr>
      </w:pPr>
    </w:p>
    <w:p w14:paraId="39C528CA" w14:textId="77777777" w:rsidR="007C6B0D" w:rsidRDefault="007C6B0D">
      <w:pPr>
        <w:rPr>
          <w:lang w:val="en-US"/>
        </w:rPr>
      </w:pPr>
    </w:p>
    <w:p w14:paraId="2335214D" w14:textId="77777777" w:rsidR="007C6B0D" w:rsidRDefault="007C6B0D">
      <w:pPr>
        <w:rPr>
          <w:lang w:val="en-US"/>
        </w:rPr>
      </w:pPr>
    </w:p>
    <w:p w14:paraId="0E74C13F" w14:textId="77777777" w:rsidR="007C6B0D" w:rsidRDefault="007C6B0D">
      <w:pPr>
        <w:rPr>
          <w:lang w:val="en-US"/>
        </w:rPr>
      </w:pPr>
    </w:p>
    <w:p w14:paraId="53A931CC" w14:textId="30264D94" w:rsidR="00A17282" w:rsidRDefault="00184CB5">
      <w:pPr>
        <w:rPr>
          <w:lang w:val="en-US"/>
        </w:rPr>
      </w:pPr>
      <w:r>
        <w:rPr>
          <w:lang w:val="en-US"/>
        </w:rPr>
        <w:t># Modules Used</w:t>
      </w:r>
    </w:p>
    <w:p w14:paraId="1CE84923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r.about</w:t>
      </w:r>
      <w:proofErr w:type="spellEnd"/>
      <w:proofErr w:type="gramEnd"/>
    </w:p>
    <w:p w14:paraId="164A7805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r.colors</w:t>
      </w:r>
      <w:proofErr w:type="spellEnd"/>
      <w:proofErr w:type="gramEnd"/>
    </w:p>
    <w:p w14:paraId="41EB030D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r.endgame</w:t>
      </w:r>
      <w:proofErr w:type="spellEnd"/>
      <w:proofErr w:type="gramEnd"/>
    </w:p>
    <w:p w14:paraId="6FE0DC24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r.font_size</w:t>
      </w:r>
      <w:proofErr w:type="spellEnd"/>
    </w:p>
    <w:p w14:paraId="206A49CA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r.game</w:t>
      </w:r>
      <w:proofErr w:type="spellEnd"/>
      <w:proofErr w:type="gramEnd"/>
    </w:p>
    <w:p w14:paraId="289D95D6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r.main</w:t>
      </w:r>
      <w:proofErr w:type="spellEnd"/>
      <w:proofErr w:type="gramEnd"/>
    </w:p>
    <w:p w14:paraId="408A0936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r.pause</w:t>
      </w:r>
      <w:proofErr w:type="spellEnd"/>
      <w:proofErr w:type="gramEnd"/>
    </w:p>
    <w:p w14:paraId="0A9027A0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r.playernames</w:t>
      </w:r>
      <w:proofErr w:type="spellEnd"/>
      <w:proofErr w:type="gramEnd"/>
    </w:p>
    <w:p w14:paraId="574CD1C8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screens.about</w:t>
      </w:r>
      <w:proofErr w:type="spellEnd"/>
      <w:proofErr w:type="gramEnd"/>
    </w:p>
    <w:p w14:paraId="3918C963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screens.endgame</w:t>
      </w:r>
      <w:proofErr w:type="spellEnd"/>
      <w:proofErr w:type="gramEnd"/>
    </w:p>
    <w:p w14:paraId="06F2ABBE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screens.game</w:t>
      </w:r>
      <w:proofErr w:type="spellEnd"/>
      <w:proofErr w:type="gramEnd"/>
    </w:p>
    <w:p w14:paraId="26B34428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screens.main</w:t>
      </w:r>
      <w:proofErr w:type="gramEnd"/>
      <w:r>
        <w:rPr>
          <w:lang w:val="en-US"/>
        </w:rPr>
        <w:t>_menu</w:t>
      </w:r>
      <w:proofErr w:type="spellEnd"/>
    </w:p>
    <w:p w14:paraId="464A8BD9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screens.pause</w:t>
      </w:r>
      <w:proofErr w:type="spellEnd"/>
      <w:proofErr w:type="gramEnd"/>
    </w:p>
    <w:p w14:paraId="34E3CB17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screens.playernames</w:t>
      </w:r>
      <w:proofErr w:type="spellEnd"/>
      <w:proofErr w:type="gramEnd"/>
    </w:p>
    <w:p w14:paraId="21F3013B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sprites.Ball</w:t>
      </w:r>
      <w:proofErr w:type="spellEnd"/>
      <w:proofErr w:type="gramEnd"/>
    </w:p>
    <w:p w14:paraId="0283000A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sprites.Border</w:t>
      </w:r>
      <w:proofErr w:type="spellEnd"/>
      <w:proofErr w:type="gramEnd"/>
    </w:p>
    <w:p w14:paraId="76A53DAC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sprites.Button</w:t>
      </w:r>
      <w:proofErr w:type="spellEnd"/>
      <w:proofErr w:type="gramEnd"/>
    </w:p>
    <w:p w14:paraId="3C3BD89D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sprites.Label</w:t>
      </w:r>
      <w:proofErr w:type="spellEnd"/>
      <w:proofErr w:type="gramEnd"/>
    </w:p>
    <w:p w14:paraId="5EF1C371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sprites.Paddle</w:t>
      </w:r>
      <w:proofErr w:type="spellEnd"/>
      <w:proofErr w:type="gramEnd"/>
    </w:p>
    <w:p w14:paraId="7BE3C008" w14:textId="77777777" w:rsidR="00A17282" w:rsidRDefault="00184CB5">
      <w:pPr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sprites.PauseButton</w:t>
      </w:r>
      <w:proofErr w:type="spellEnd"/>
      <w:proofErr w:type="gramEnd"/>
    </w:p>
    <w:p w14:paraId="6B4AE804" w14:textId="77777777" w:rsidR="00A17282" w:rsidRDefault="00184CB5">
      <w:pPr>
        <w:numPr>
          <w:ilvl w:val="0"/>
          <w:numId w:val="3"/>
        </w:numPr>
        <w:tabs>
          <w:tab w:val="clear" w:pos="425"/>
        </w:tabs>
        <w:rPr>
          <w:lang w:val="en-US"/>
        </w:rPr>
      </w:pPr>
      <w:proofErr w:type="spellStart"/>
      <w:proofErr w:type="gramStart"/>
      <w:r>
        <w:rPr>
          <w:lang w:val="en-US"/>
        </w:rPr>
        <w:t>sprites.Textbox</w:t>
      </w:r>
      <w:proofErr w:type="spellEnd"/>
      <w:proofErr w:type="gramEnd"/>
    </w:p>
    <w:p w14:paraId="33B3DE0F" w14:textId="77777777" w:rsidR="00A17282" w:rsidRDefault="00A17282">
      <w:pPr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165AC1FD" w14:textId="77777777" w:rsidR="00A17282" w:rsidRDefault="00184CB5">
      <w:pPr>
        <w:rPr>
          <w:lang w:val="en-US"/>
        </w:rPr>
      </w:pPr>
      <w:r>
        <w:rPr>
          <w:lang w:val="en-US"/>
        </w:rPr>
        <w:lastRenderedPageBreak/>
        <w:t># Functions Used</w:t>
      </w:r>
    </w:p>
    <w:p w14:paraId="32D0C6E6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main</w:t>
      </w:r>
    </w:p>
    <w:p w14:paraId="0E6B440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start_menu</w:t>
      </w:r>
      <w:proofErr w:type="spellEnd"/>
    </w:p>
    <w:p w14:paraId="441E0F5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player_details</w:t>
      </w:r>
      <w:proofErr w:type="spellEnd"/>
    </w:p>
    <w:p w14:paraId="503F896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start_game</w:t>
      </w:r>
      <w:proofErr w:type="spellEnd"/>
    </w:p>
    <w:p w14:paraId="3086CD2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pause_game</w:t>
      </w:r>
      <w:proofErr w:type="spellEnd"/>
    </w:p>
    <w:p w14:paraId="3E78DC0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launch_endgame</w:t>
      </w:r>
      <w:proofErr w:type="spellEnd"/>
    </w:p>
    <w:p w14:paraId="3D9E05B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launch_about</w:t>
      </w:r>
      <w:proofErr w:type="spellEnd"/>
    </w:p>
    <w:p w14:paraId="724DD2A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__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>__</w:t>
      </w:r>
    </w:p>
    <w:p w14:paraId="2E986CE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show_menu</w:t>
      </w:r>
      <w:proofErr w:type="spellEnd"/>
    </w:p>
    <w:p w14:paraId="2897829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showAbout</w:t>
      </w:r>
      <w:proofErr w:type="spellEnd"/>
    </w:p>
    <w:p w14:paraId="5778863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setAboutText</w:t>
      </w:r>
      <w:proofErr w:type="spellEnd"/>
    </w:p>
    <w:p w14:paraId="45C18C6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setDisplay</w:t>
      </w:r>
      <w:proofErr w:type="spellEnd"/>
    </w:p>
    <w:p w14:paraId="2D34FE0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PlayerNames</w:t>
      </w:r>
      <w:proofErr w:type="spellEnd"/>
    </w:p>
    <w:p w14:paraId="65021082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handleColorClick</w:t>
      </w:r>
      <w:proofErr w:type="spellEnd"/>
    </w:p>
    <w:p w14:paraId="1B402D63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getPlayer1Name</w:t>
      </w:r>
    </w:p>
    <w:p w14:paraId="0819E07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getColor1</w:t>
      </w:r>
    </w:p>
    <w:p w14:paraId="63C61E15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getPlayer2Name</w:t>
      </w:r>
    </w:p>
    <w:p w14:paraId="427D037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getColor2</w:t>
      </w:r>
    </w:p>
    <w:p w14:paraId="50F9CA89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setColorButtons</w:t>
      </w:r>
      <w:proofErr w:type="spellEnd"/>
    </w:p>
    <w:p w14:paraId="19DBC45C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playersReset</w:t>
      </w:r>
      <w:proofErr w:type="spellEnd"/>
    </w:p>
    <w:p w14:paraId="1F08C80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gameReset</w:t>
      </w:r>
      <w:proofErr w:type="spellEnd"/>
    </w:p>
    <w:p w14:paraId="2EEF7144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collides</w:t>
      </w:r>
    </w:p>
    <w:p w14:paraId="32D90FA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play</w:t>
      </w:r>
    </w:p>
    <w:p w14:paraId="4C3B2EB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countdown</w:t>
      </w:r>
    </w:p>
    <w:p w14:paraId="157D397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setGameObjective</w:t>
      </w:r>
      <w:proofErr w:type="spellEnd"/>
    </w:p>
    <w:p w14:paraId="0013640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setMovables</w:t>
      </w:r>
      <w:proofErr w:type="spellEnd"/>
    </w:p>
    <w:p w14:paraId="02F11E7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setPaddleMargin</w:t>
      </w:r>
      <w:proofErr w:type="spellEnd"/>
    </w:p>
    <w:p w14:paraId="77296383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setPaddleSpeed</w:t>
      </w:r>
      <w:proofErr w:type="spellEnd"/>
    </w:p>
    <w:p w14:paraId="09DB8243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setBallResetMargin</w:t>
      </w:r>
      <w:proofErr w:type="spellEnd"/>
    </w:p>
    <w:p w14:paraId="4520F45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setBounceBias</w:t>
      </w:r>
      <w:proofErr w:type="spellEnd"/>
    </w:p>
    <w:p w14:paraId="1C4BA48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setPlayer1Name</w:t>
      </w:r>
    </w:p>
    <w:p w14:paraId="1CF46601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setPlayer2Name</w:t>
      </w:r>
    </w:p>
    <w:p w14:paraId="66F9F15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setBounceAcceleration</w:t>
      </w:r>
      <w:proofErr w:type="spellEnd"/>
    </w:p>
    <w:p w14:paraId="1DAD045B" w14:textId="77777777" w:rsidR="00A17282" w:rsidRDefault="00A17282">
      <w:pPr>
        <w:rPr>
          <w:lang w:val="en-US"/>
        </w:rPr>
      </w:pPr>
    </w:p>
    <w:p w14:paraId="118CD7C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setPlayerColors</w:t>
      </w:r>
      <w:proofErr w:type="spellEnd"/>
    </w:p>
    <w:p w14:paraId="633F848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getWinnerColor</w:t>
      </w:r>
      <w:proofErr w:type="spellEnd"/>
    </w:p>
    <w:p w14:paraId="16CCEE1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getWinnerName</w:t>
      </w:r>
      <w:proofErr w:type="spellEnd"/>
    </w:p>
    <w:p w14:paraId="4ED6AC2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getScores</w:t>
      </w:r>
      <w:proofErr w:type="spellEnd"/>
    </w:p>
    <w:p w14:paraId="1C97AFDC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pause_game</w:t>
      </w:r>
      <w:proofErr w:type="spellEnd"/>
    </w:p>
    <w:p w14:paraId="0242544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setScores</w:t>
      </w:r>
      <w:proofErr w:type="spellEnd"/>
    </w:p>
    <w:p w14:paraId="45A7FAF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setWinnerColor</w:t>
      </w:r>
      <w:proofErr w:type="spellEnd"/>
    </w:p>
    <w:p w14:paraId="5853A109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setWinnerName</w:t>
      </w:r>
      <w:proofErr w:type="spellEnd"/>
    </w:p>
    <w:p w14:paraId="1B55B5CE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showEndScreen</w:t>
      </w:r>
      <w:proofErr w:type="spellEnd"/>
    </w:p>
    <w:p w14:paraId="422C6A04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bounce</w:t>
      </w:r>
    </w:p>
    <w:p w14:paraId="3CEBEE8D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same_dir</w:t>
      </w:r>
      <w:proofErr w:type="spellEnd"/>
    </w:p>
    <w:p w14:paraId="422B5B8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crossed</w:t>
      </w:r>
    </w:p>
    <w:p w14:paraId="1464499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ballReset</w:t>
      </w:r>
      <w:proofErr w:type="spellEnd"/>
    </w:p>
    <w:p w14:paraId="66686BD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update</w:t>
      </w:r>
    </w:p>
    <w:p w14:paraId="4EFD06B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setResetMargin</w:t>
      </w:r>
      <w:proofErr w:type="spellEnd"/>
    </w:p>
    <w:p w14:paraId="5BF799D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setBallSpeed</w:t>
      </w:r>
      <w:proofErr w:type="spellEnd"/>
    </w:p>
    <w:p w14:paraId="44D65EAB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getXSpeed</w:t>
      </w:r>
      <w:proofErr w:type="spellEnd"/>
    </w:p>
    <w:p w14:paraId="6EFAA67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moveUp</w:t>
      </w:r>
      <w:proofErr w:type="spellEnd"/>
    </w:p>
    <w:p w14:paraId="20D186C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moveDown</w:t>
      </w:r>
      <w:proofErr w:type="spellEnd"/>
    </w:p>
    <w:p w14:paraId="212CBF96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rectangle</w:t>
      </w:r>
    </w:p>
    <w:p w14:paraId="4CBEACEA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draw</w:t>
      </w:r>
    </w:p>
    <w:p w14:paraId="49FC7B8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test_surface</w:t>
      </w:r>
      <w:proofErr w:type="spellEnd"/>
    </w:p>
    <w:p w14:paraId="761BC0CF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r>
        <w:rPr>
          <w:lang w:val="en-US"/>
        </w:rPr>
        <w:t>image</w:t>
      </w:r>
    </w:p>
    <w:p w14:paraId="21C0AC14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rect</w:t>
      </w:r>
      <w:proofErr w:type="spellEnd"/>
    </w:p>
    <w:p w14:paraId="77963DE0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setHighlightable</w:t>
      </w:r>
      <w:proofErr w:type="spellEnd"/>
    </w:p>
    <w:p w14:paraId="59D0A692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stayHighlighted</w:t>
      </w:r>
      <w:proofErr w:type="spellEnd"/>
    </w:p>
    <w:p w14:paraId="349313F8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staysHighlighted</w:t>
      </w:r>
      <w:proofErr w:type="spellEnd"/>
    </w:p>
    <w:p w14:paraId="0971DE46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getTextRgb</w:t>
      </w:r>
      <w:proofErr w:type="spellEnd"/>
    </w:p>
    <w:p w14:paraId="7068DA59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handle_event</w:t>
      </w:r>
      <w:proofErr w:type="spellEnd"/>
    </w:p>
    <w:p w14:paraId="018D8E02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define_event</w:t>
      </w:r>
      <w:proofErr w:type="spellEnd"/>
    </w:p>
    <w:p w14:paraId="2E8D9801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</w:pPr>
      <w:proofErr w:type="spellStart"/>
      <w:r>
        <w:rPr>
          <w:lang w:val="en-US"/>
        </w:rPr>
        <w:t>getText</w:t>
      </w:r>
      <w:proofErr w:type="spellEnd"/>
    </w:p>
    <w:p w14:paraId="090D1777" w14:textId="77777777" w:rsidR="00A17282" w:rsidRDefault="00184CB5">
      <w:pPr>
        <w:numPr>
          <w:ilvl w:val="0"/>
          <w:numId w:val="4"/>
        </w:numPr>
        <w:tabs>
          <w:tab w:val="clear" w:pos="425"/>
        </w:tabs>
        <w:rPr>
          <w:lang w:val="en-US"/>
        </w:rPr>
        <w:sectPr w:rsidR="00A17282">
          <w:pgSz w:w="11906" w:h="16838"/>
          <w:pgMar w:top="720" w:right="720" w:bottom="720" w:left="720" w:header="708" w:footer="708" w:gutter="0"/>
          <w:cols w:num="2" w:space="720" w:equalWidth="0">
            <w:col w:w="5020" w:space="425"/>
            <w:col w:w="5020"/>
          </w:cols>
          <w:docGrid w:linePitch="360"/>
        </w:sectPr>
      </w:pPr>
      <w:proofErr w:type="spellStart"/>
      <w:r>
        <w:rPr>
          <w:lang w:val="en-US"/>
        </w:rPr>
        <w:t>setText</w:t>
      </w:r>
      <w:proofErr w:type="spellEnd"/>
    </w:p>
    <w:p w14:paraId="5649D894" w14:textId="77777777" w:rsidR="00A17282" w:rsidRDefault="00184CB5">
      <w:pPr>
        <w:pStyle w:val="Organization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Limitations</w:t>
      </w:r>
    </w:p>
    <w:p w14:paraId="6A068BA1" w14:textId="77777777" w:rsidR="00A17282" w:rsidRDefault="00184CB5">
      <w:r>
        <w:t>The limitations of the projects are:</w:t>
      </w:r>
    </w:p>
    <w:p w14:paraId="18278A30" w14:textId="77777777" w:rsidR="00A17282" w:rsidRDefault="00184CB5">
      <w:pPr>
        <w:pStyle w:val="ListParagraph"/>
        <w:numPr>
          <w:ilvl w:val="0"/>
          <w:numId w:val="5"/>
        </w:numPr>
      </w:pPr>
      <w:r>
        <w:t>No option to play against the Computer</w:t>
      </w:r>
    </w:p>
    <w:p w14:paraId="3FED2017" w14:textId="77777777" w:rsidR="00A17282" w:rsidRDefault="00184CB5">
      <w:pPr>
        <w:pStyle w:val="ListParagraph"/>
        <w:numPr>
          <w:ilvl w:val="0"/>
          <w:numId w:val="5"/>
        </w:numPr>
      </w:pPr>
      <w:r>
        <w:t>No option to change the Theme of the project</w:t>
      </w:r>
    </w:p>
    <w:p w14:paraId="06F4E53B" w14:textId="77777777" w:rsidR="00A17282" w:rsidRDefault="00184CB5">
      <w:pPr>
        <w:pStyle w:val="ListParagraph"/>
        <w:numPr>
          <w:ilvl w:val="0"/>
          <w:numId w:val="5"/>
        </w:numPr>
      </w:pPr>
      <w:r>
        <w:t>No option to turn off the sounds</w:t>
      </w:r>
    </w:p>
    <w:p w14:paraId="7C0AB7DC" w14:textId="77777777" w:rsidR="00A17282" w:rsidRDefault="00184CB5">
      <w:pPr>
        <w:pStyle w:val="ListParagraph"/>
        <w:numPr>
          <w:ilvl w:val="0"/>
          <w:numId w:val="5"/>
        </w:numPr>
      </w:pPr>
      <w:r>
        <w:t>The project screen cannot be resized</w:t>
      </w:r>
    </w:p>
    <w:p w14:paraId="423C724D" w14:textId="77777777" w:rsidR="00A17282" w:rsidRDefault="00184CB5">
      <w:pPr>
        <w:pStyle w:val="ListParagraph"/>
        <w:numPr>
          <w:ilvl w:val="0"/>
          <w:numId w:val="5"/>
        </w:numPr>
      </w:pPr>
      <w:r>
        <w:t>No leader-board maintained</w:t>
      </w:r>
    </w:p>
    <w:p w14:paraId="23F9C5B9" w14:textId="77777777" w:rsidR="00A17282" w:rsidRDefault="00184CB5">
      <w:pPr>
        <w:pStyle w:val="ListParagraph"/>
        <w:numPr>
          <w:ilvl w:val="0"/>
          <w:numId w:val="5"/>
        </w:numPr>
      </w:pPr>
      <w:r>
        <w:t>Joysticks not supported</w:t>
      </w:r>
    </w:p>
    <w:p w14:paraId="40230434" w14:textId="77777777" w:rsidR="00A17282" w:rsidRDefault="00184CB5">
      <w:pPr>
        <w:pStyle w:val="ListParagraph"/>
        <w:numPr>
          <w:ilvl w:val="0"/>
          <w:numId w:val="5"/>
        </w:numPr>
      </w:pPr>
      <w:r>
        <w:t>No settings screen present</w:t>
      </w:r>
    </w:p>
    <w:p w14:paraId="1A6508FF" w14:textId="77777777" w:rsidR="00A17282" w:rsidRDefault="00184CB5">
      <w:pPr>
        <w:pStyle w:val="ListParagraph"/>
        <w:numPr>
          <w:ilvl w:val="0"/>
          <w:numId w:val="5"/>
        </w:numPr>
      </w:pPr>
      <w:r>
        <w:t>No other game modes like Infinite Play, Timed Play etc.</w:t>
      </w:r>
    </w:p>
    <w:p w14:paraId="3116EAC4" w14:textId="77777777" w:rsidR="00A17282" w:rsidRDefault="00184CB5">
      <w:pPr>
        <w:pStyle w:val="ListParagraph"/>
        <w:numPr>
          <w:ilvl w:val="0"/>
          <w:numId w:val="5"/>
        </w:numPr>
      </w:pPr>
      <w:r>
        <w:t>To be continued…</w:t>
      </w:r>
    </w:p>
    <w:p w14:paraId="573929A8" w14:textId="77777777" w:rsidR="00A17282" w:rsidRDefault="00A17282"/>
    <w:p w14:paraId="470004AC" w14:textId="77777777" w:rsidR="00A17282" w:rsidRDefault="00A17282"/>
    <w:p w14:paraId="66C010E0" w14:textId="77777777" w:rsidR="00A17282" w:rsidRDefault="00A17282"/>
    <w:p w14:paraId="71544BC5" w14:textId="77777777" w:rsidR="00A17282" w:rsidRDefault="00A17282"/>
    <w:p w14:paraId="49EBC212" w14:textId="77777777" w:rsidR="00A17282" w:rsidRDefault="00A17282"/>
    <w:p w14:paraId="74810FF7" w14:textId="77777777" w:rsidR="00A17282" w:rsidRDefault="00A17282"/>
    <w:p w14:paraId="164E785C" w14:textId="77777777" w:rsidR="00A17282" w:rsidRDefault="00A17282"/>
    <w:p w14:paraId="5B6C1E30" w14:textId="77777777" w:rsidR="00A17282" w:rsidRDefault="00A17282"/>
    <w:p w14:paraId="5DCEFD30" w14:textId="77777777" w:rsidR="00A17282" w:rsidRDefault="00A17282"/>
    <w:p w14:paraId="68D40DE6" w14:textId="77777777" w:rsidR="00A17282" w:rsidRDefault="00A17282"/>
    <w:p w14:paraId="2A262D3D" w14:textId="77777777" w:rsidR="00A17282" w:rsidRDefault="00A17282"/>
    <w:p w14:paraId="15A23A3B" w14:textId="77777777" w:rsidR="00A17282" w:rsidRDefault="00A17282"/>
    <w:p w14:paraId="0BA09E56" w14:textId="77777777" w:rsidR="00A17282" w:rsidRDefault="00A17282"/>
    <w:p w14:paraId="2BE705DC" w14:textId="77777777" w:rsidR="00A17282" w:rsidRDefault="00A17282"/>
    <w:p w14:paraId="58D8A0BD" w14:textId="77777777" w:rsidR="00A17282" w:rsidRDefault="00A17282"/>
    <w:p w14:paraId="099B4802" w14:textId="77777777" w:rsidR="00A17282" w:rsidRDefault="00A17282"/>
    <w:p w14:paraId="252623EF" w14:textId="77777777" w:rsidR="00A17282" w:rsidRDefault="00A17282"/>
    <w:p w14:paraId="433D4BEF" w14:textId="77777777" w:rsidR="00A17282" w:rsidRDefault="00A17282"/>
    <w:p w14:paraId="2196EDF0" w14:textId="77777777" w:rsidR="00A17282" w:rsidRDefault="00A17282"/>
    <w:p w14:paraId="3632C90F" w14:textId="77777777" w:rsidR="00A17282" w:rsidRDefault="00A17282"/>
    <w:p w14:paraId="5558191E" w14:textId="77777777" w:rsidR="00A17282" w:rsidRDefault="00A17282"/>
    <w:p w14:paraId="2FC8777B" w14:textId="77777777" w:rsidR="00A17282" w:rsidRDefault="00A17282"/>
    <w:p w14:paraId="389C6C85" w14:textId="77777777" w:rsidR="00A17282" w:rsidRDefault="00A17282"/>
    <w:p w14:paraId="63FC050D" w14:textId="77777777" w:rsidR="00A17282" w:rsidRDefault="00A17282"/>
    <w:p w14:paraId="565AC2A6" w14:textId="77777777" w:rsidR="00A17282" w:rsidRDefault="00A17282"/>
    <w:p w14:paraId="72EA4EF7" w14:textId="77777777" w:rsidR="00A17282" w:rsidRDefault="00184CB5">
      <w:pPr>
        <w:pStyle w:val="Organization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Bibliography</w:t>
      </w:r>
    </w:p>
    <w:p w14:paraId="21E452D1" w14:textId="77777777" w:rsidR="00A17282" w:rsidRDefault="0058757C">
      <w:pPr>
        <w:pStyle w:val="ListParagraph"/>
        <w:numPr>
          <w:ilvl w:val="0"/>
          <w:numId w:val="6"/>
        </w:numPr>
      </w:pPr>
      <w:hyperlink r:id="rId21" w:history="1">
        <w:r w:rsidR="00184CB5">
          <w:rPr>
            <w:rStyle w:val="Hyperlink"/>
          </w:rPr>
          <w:t>https://www.pygame.org/docs/</w:t>
        </w:r>
      </w:hyperlink>
    </w:p>
    <w:p w14:paraId="4F49E3C8" w14:textId="77777777" w:rsidR="00A17282" w:rsidRDefault="0058757C">
      <w:pPr>
        <w:pStyle w:val="ListParagraph"/>
        <w:numPr>
          <w:ilvl w:val="0"/>
          <w:numId w:val="6"/>
        </w:numPr>
      </w:pPr>
      <w:hyperlink r:id="rId22" w:history="1">
        <w:r w:rsidR="00184CB5">
          <w:rPr>
            <w:rStyle w:val="Hyperlink"/>
          </w:rPr>
          <w:t>https://docs.python.org/3/</w:t>
        </w:r>
      </w:hyperlink>
    </w:p>
    <w:p w14:paraId="60B450E9" w14:textId="77777777" w:rsidR="00A17282" w:rsidRDefault="0058757C">
      <w:pPr>
        <w:pStyle w:val="ListParagraph"/>
        <w:numPr>
          <w:ilvl w:val="0"/>
          <w:numId w:val="6"/>
        </w:numPr>
      </w:pPr>
      <w:hyperlink r:id="rId23" w:history="1">
        <w:r w:rsidR="00184CB5">
          <w:rPr>
            <w:rStyle w:val="Hyperlink"/>
          </w:rPr>
          <w:t>https://www.geeksforgeeks.org/</w:t>
        </w:r>
      </w:hyperlink>
    </w:p>
    <w:p w14:paraId="0090F202" w14:textId="77777777" w:rsidR="00A17282" w:rsidRDefault="0058757C">
      <w:pPr>
        <w:pStyle w:val="ListParagraph"/>
        <w:numPr>
          <w:ilvl w:val="0"/>
          <w:numId w:val="6"/>
        </w:numPr>
      </w:pPr>
      <w:hyperlink r:id="rId24" w:history="1">
        <w:r w:rsidR="00184CB5">
          <w:rPr>
            <w:rStyle w:val="Hyperlink"/>
          </w:rPr>
          <w:t>https://pythonprogramming.net/pygame-python-3-part-1-intro/</w:t>
        </w:r>
      </w:hyperlink>
    </w:p>
    <w:p w14:paraId="53A0F7C3" w14:textId="5AAEBB79" w:rsidR="00A17282" w:rsidRDefault="00184CB5">
      <w:pPr>
        <w:pStyle w:val="ListParagraph"/>
        <w:numPr>
          <w:ilvl w:val="0"/>
          <w:numId w:val="6"/>
        </w:numPr>
      </w:pPr>
      <w:r>
        <w:t>NCERT Class-XII Computer Sciences book</w:t>
      </w:r>
    </w:p>
    <w:p w14:paraId="614DE727" w14:textId="77777777" w:rsidR="00A17282" w:rsidRDefault="00A17282">
      <w:pPr>
        <w:rPr>
          <w:lang w:val="en-US"/>
        </w:rPr>
      </w:pPr>
    </w:p>
    <w:sectPr w:rsidR="00A1728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04F96"/>
    <w:multiLevelType w:val="hybridMultilevel"/>
    <w:tmpl w:val="E93089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CD178"/>
    <w:multiLevelType w:val="singleLevel"/>
    <w:tmpl w:val="09CCD178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0B8E058E"/>
    <w:multiLevelType w:val="multilevel"/>
    <w:tmpl w:val="0B8E058E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A32A8C"/>
    <w:multiLevelType w:val="multilevel"/>
    <w:tmpl w:val="0EA32A8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31640"/>
    <w:multiLevelType w:val="singleLevel"/>
    <w:tmpl w:val="11E3164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" w15:restartNumberingAfterBreak="0">
    <w:nsid w:val="25E445E1"/>
    <w:multiLevelType w:val="multilevel"/>
    <w:tmpl w:val="10025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893645"/>
    <w:multiLevelType w:val="hybridMultilevel"/>
    <w:tmpl w:val="6B0C15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5C3A86"/>
    <w:multiLevelType w:val="hybridMultilevel"/>
    <w:tmpl w:val="ACC223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6F6736"/>
    <w:multiLevelType w:val="multilevel"/>
    <w:tmpl w:val="6E6F67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12603B"/>
    <w:multiLevelType w:val="multilevel"/>
    <w:tmpl w:val="7D12603B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1"/>
  </w:num>
  <w:num w:numId="5">
    <w:abstractNumId w:val="9"/>
  </w:num>
  <w:num w:numId="6">
    <w:abstractNumId w:val="3"/>
  </w:num>
  <w:num w:numId="7">
    <w:abstractNumId w:val="7"/>
  </w:num>
  <w:num w:numId="8">
    <w:abstractNumId w:val="6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473BB"/>
    <w:rsid w:val="000D6249"/>
    <w:rsid w:val="001562BB"/>
    <w:rsid w:val="00172A27"/>
    <w:rsid w:val="00184CB5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C135EB"/>
    <w:rsid w:val="00C27D61"/>
    <w:rsid w:val="00F03A30"/>
    <w:rsid w:val="156E6EA1"/>
    <w:rsid w:val="15C51E6E"/>
    <w:rsid w:val="20470AB7"/>
    <w:rsid w:val="27BF17C0"/>
    <w:rsid w:val="28EC30EF"/>
    <w:rsid w:val="2C2808AF"/>
    <w:rsid w:val="2EEA668F"/>
    <w:rsid w:val="31A85774"/>
    <w:rsid w:val="32664758"/>
    <w:rsid w:val="56B769E3"/>
    <w:rsid w:val="5A7072C5"/>
    <w:rsid w:val="5D9431D9"/>
    <w:rsid w:val="61A81481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2FEB9052"/>
  <w15:docId w15:val="{5AB44C5B-C50A-4225-9EDF-5475DD0A5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eastAsia="SimSun" w:hAnsi="Times New Roman" w:cs="Times New Roman"/>
      <w:b/>
      <w:kern w:val="44"/>
      <w:sz w:val="44"/>
      <w:szCs w:val="20"/>
      <w:lang w:val="en-US" w:eastAsia="zh-CN"/>
    </w:rPr>
  </w:style>
  <w:style w:type="paragraph" w:styleId="Heading3">
    <w:name w:val="heading 3"/>
    <w:basedOn w:val="Normal"/>
    <w:next w:val="Normal"/>
    <w:qFormat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eastAsia="SimSun" w:hAnsi="Times New Roman" w:cs="Times New Roman"/>
      <w:b/>
      <w:kern w:val="2"/>
      <w:sz w:val="32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qFormat/>
    <w:pPr>
      <w:widowControl w:val="0"/>
      <w:spacing w:after="0" w:line="240" w:lineRule="auto"/>
      <w:jc w:val="right"/>
    </w:pPr>
    <w:rPr>
      <w:rFonts w:ascii="Times New Roman" w:eastAsia="SimSun" w:hAnsi="Times New Roman" w:cs="Times New Roman"/>
      <w:color w:val="5590CC"/>
      <w:kern w:val="2"/>
      <w:sz w:val="24"/>
      <w:szCs w:val="24"/>
      <w:lang w:val="en-US" w:eastAsia="zh-CN"/>
    </w:rPr>
  </w:style>
  <w:style w:type="paragraph" w:styleId="Footer">
    <w:name w:val="footer"/>
    <w:basedOn w:val="Normal"/>
    <w:qFormat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Header">
    <w:name w:val="header"/>
    <w:basedOn w:val="Normal"/>
    <w:qFormat/>
    <w:pPr>
      <w:widowControl w:val="0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semiHidden/>
    <w:unhideWhenUsed/>
    <w:qFormat/>
    <w:rPr>
      <w:rFonts w:asciiTheme="minorHAnsi" w:eastAsiaTheme="minorHAnsi" w:hAnsiTheme="minorHAnsi" w:cstheme="minorBidi"/>
      <w:color w:val="0000FF"/>
      <w:u w:val="single"/>
      <w:lang w:val="en-IN" w:eastAsia="en-IN" w:bidi="ar-SA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NoSpacing1">
    <w:name w:val="No Spacing1"/>
    <w:link w:val="Char"/>
    <w:qFormat/>
    <w:rPr>
      <w:rFonts w:ascii="Times New Roman" w:eastAsia="SimSun" w:hAnsi="Times New Roman"/>
      <w:sz w:val="22"/>
    </w:rPr>
  </w:style>
  <w:style w:type="paragraph" w:customStyle="1" w:styleId="ContactDetails">
    <w:name w:val="Contact Details"/>
    <w:basedOn w:val="Normal"/>
    <w:qFormat/>
    <w:pPr>
      <w:widowControl w:val="0"/>
      <w:spacing w:before="80" w:after="80" w:line="240" w:lineRule="auto"/>
      <w:jc w:val="both"/>
    </w:pPr>
    <w:rPr>
      <w:rFonts w:ascii="Times New Roman" w:eastAsia="SimSun" w:hAnsi="Times New Roman" w:cs="Times New Roman"/>
      <w:color w:val="FFFFFF"/>
      <w:kern w:val="2"/>
      <w:sz w:val="16"/>
      <w:szCs w:val="14"/>
      <w:lang w:val="en-US" w:eastAsia="zh-CN"/>
    </w:rPr>
  </w:style>
  <w:style w:type="paragraph" w:customStyle="1" w:styleId="Organization">
    <w:name w:val="Organization"/>
    <w:basedOn w:val="Normal"/>
    <w:qFormat/>
    <w:pPr>
      <w:widowControl w:val="0"/>
      <w:spacing w:after="0" w:line="600" w:lineRule="exact"/>
      <w:jc w:val="both"/>
    </w:pPr>
    <w:rPr>
      <w:rFonts w:ascii="Calibri" w:eastAsia="SimSun" w:hAnsi="Calibri" w:cs="Times New Roman"/>
      <w:color w:val="FFFFFF"/>
      <w:kern w:val="2"/>
      <w:sz w:val="56"/>
      <w:szCs w:val="36"/>
      <w:lang w:val="en-US" w:eastAsia="zh-CN"/>
    </w:rPr>
  </w:style>
  <w:style w:type="character" w:customStyle="1" w:styleId="Char">
    <w:name w:val="无间隔 Char"/>
    <w:basedOn w:val="DefaultParagraphFont"/>
    <w:link w:val="NoSpacing1"/>
    <w:rPr>
      <w:rFonts w:ascii="Times New Roman" w:eastAsia="SimSun" w:hAnsi="Times New Roman" w:hint="default"/>
      <w:sz w:val="22"/>
    </w:rPr>
  </w:style>
  <w:style w:type="paragraph" w:customStyle="1" w:styleId="NoSpacing10">
    <w:name w:val="No Spacing1"/>
    <w:pPr>
      <w:spacing w:after="160" w:line="259" w:lineRule="auto"/>
    </w:pPr>
    <w:rPr>
      <w:rFonts w:ascii="Times New Roman" w:eastAsia="SimSun" w:hAnsi="Times New Roman"/>
      <w:sz w:val="22"/>
    </w:rPr>
  </w:style>
  <w:style w:type="character" w:styleId="Strong">
    <w:name w:val="Strong"/>
    <w:basedOn w:val="DefaultParagraphFont"/>
    <w:uiPriority w:val="22"/>
    <w:qFormat/>
    <w:rsid w:val="007C6B0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212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hyperlink" Target="https://www.pygame.org/docs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s://pythonprogramming.net/pygame-python-3-part-1-intro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hyperlink" Target="https://www.geeksforgeeks.org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ocs.python.org/3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Props1.xml><?xml version="1.0" encoding="utf-8"?>
<ds:datastoreItem xmlns:ds="http://schemas.openxmlformats.org/officeDocument/2006/customXml" ds:itemID="{EC917764-0FD0-4F92-992C-1D50EC1152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89</TotalTime>
  <Pages>18</Pages>
  <Words>763</Words>
  <Characters>4354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Dheer Coder</dc:creator>
  <cp:lastModifiedBy>Dheer Coder</cp:lastModifiedBy>
  <cp:revision>12</cp:revision>
  <cp:lastPrinted>2020-09-26T10:28:00Z</cp:lastPrinted>
  <dcterms:created xsi:type="dcterms:W3CDTF">2020-09-15T02:34:00Z</dcterms:created>
  <dcterms:modified xsi:type="dcterms:W3CDTF">2020-10-10T06:34:00Z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