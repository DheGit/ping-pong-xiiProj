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4" w:space="5"/>
            <w:left w:val="double" w:color="auto" w:sz="4" w:space="5"/>
            <w:bottom w:val="double" w:color="auto" w:sz="4" w:space="5"/>
            <w:right w:val="double" w:color="auto" w:sz="4" w:space="5"/>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bookmarkStart w:id="0" w:name="_GoBack"/>
      <w:bookmarkEnd w:id="0"/>
    </w:p>
    <w:p>
      <w:pPr>
        <w:spacing w:line="260" w:lineRule="auto"/>
        <w:ind w:firstLine="720" w:firstLineChars="200"/>
        <w:jc w:val="both"/>
        <w:rPr>
          <w:rFonts w:hint="default" w:ascii="Cambria" w:hAnsi="Cambria" w:eastAsia="Calibri" w:cs="Cambria"/>
          <w:i/>
          <w:iCs/>
          <w:spacing w:val="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E0958A4"/>
    <w:rsid w:val="3F2E0F3C"/>
    <w:rsid w:val="418933B0"/>
    <w:rsid w:val="450D7901"/>
    <w:rsid w:val="46643310"/>
    <w:rsid w:val="47FD5509"/>
    <w:rsid w:val="493264FF"/>
    <w:rsid w:val="49EA36CA"/>
    <w:rsid w:val="4A1C23F2"/>
    <w:rsid w:val="4C2E00DB"/>
    <w:rsid w:val="4D386104"/>
    <w:rsid w:val="504D121B"/>
    <w:rsid w:val="53553594"/>
    <w:rsid w:val="541E1786"/>
    <w:rsid w:val="54596F32"/>
    <w:rsid w:val="589E4101"/>
    <w:rsid w:val="5A7072C5"/>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EF94515"/>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7</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2020-12-04T17:48:22Z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