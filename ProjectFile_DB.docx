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pause button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‘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’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>
      <w:pPr>
        <w:pStyle w:val="7"/>
        <w:jc w:val="center"/>
      </w:pP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7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8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  <w:bookmarkStart w:id="0" w:name="_GoBack"/>
      <w:bookmarkEnd w:id="0"/>
    </w:p>
    <w:p>
      <w:pPr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space="427" w:num="2" w:sep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2E550563"/>
    <w:multiLevelType w:val="singleLevel"/>
    <w:tmpl w:val="2E55056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9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7"/>
  </w:num>
  <w:num w:numId="5">
    <w:abstractNumId w:val="9"/>
  </w:num>
  <w:num w:numId="6">
    <w:abstractNumId w:val="0"/>
  </w:num>
  <w:num w:numId="7">
    <w:abstractNumId w:val="5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0D7A5557"/>
    <w:rsid w:val="156E6EA1"/>
    <w:rsid w:val="15C51E6E"/>
    <w:rsid w:val="20470AB7"/>
    <w:rsid w:val="23D27B2D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5BC1F84"/>
    <w:rsid w:val="7BE87373"/>
    <w:rsid w:val="7C7148B5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0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2020-11-08T13:46:57Z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