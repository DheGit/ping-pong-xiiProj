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pStyle w:val="3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</w:pPr>
    </w:p>
    <w:p>
      <w:pPr>
        <w:rPr>
          <w:rFonts w:hint="default"/>
          <w:lang w:val="en-IN" w:eastAsia="en-US"/>
        </w:r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bookmarkStart w:id="0" w:name="_GoBack"/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bookmarkEnd w:id="0"/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/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7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8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etc.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000000" w:themeColor="text1" w:sz="18" w:space="24"/>
        <w:left w:val="single" w:color="000000" w:themeColor="text1" w:sz="18" w:space="24"/>
        <w:bottom w:val="single" w:color="000000" w:themeColor="text1" w:sz="18" w:space="24"/>
        <w:right w:val="single" w:color="000000" w:themeColor="text1" w:sz="18" w:space="24"/>
      </w:pgBorders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>
    <w:nsid w:val="2E550563"/>
    <w:multiLevelType w:val="singleLevel"/>
    <w:tmpl w:val="2E55056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1"/>
  </w:num>
  <w:num w:numId="7">
    <w:abstractNumId w:val="6"/>
  </w:num>
  <w:num w:numId="8">
    <w:abstractNumId w:val="4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0D7A5557"/>
    <w:rsid w:val="156E6EA1"/>
    <w:rsid w:val="15C51E6E"/>
    <w:rsid w:val="20470AB7"/>
    <w:rsid w:val="23D27B2D"/>
    <w:rsid w:val="27BF17C0"/>
    <w:rsid w:val="28EC30EF"/>
    <w:rsid w:val="2C2808AF"/>
    <w:rsid w:val="2EEA668F"/>
    <w:rsid w:val="319514EA"/>
    <w:rsid w:val="31A85774"/>
    <w:rsid w:val="32664758"/>
    <w:rsid w:val="41AF5250"/>
    <w:rsid w:val="49375054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4033BE2"/>
    <w:rsid w:val="75BC1F84"/>
    <w:rsid w:val="7BE87373"/>
    <w:rsid w:val="7C7148B5"/>
    <w:rsid w:val="7D0D6104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1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2020-11-08T18:27:27Z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