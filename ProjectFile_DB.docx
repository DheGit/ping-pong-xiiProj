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A3D276" w14:textId="77777777" w:rsidR="00C7746C" w:rsidRDefault="008B4EC2">
      <w:pPr>
        <w:rPr>
          <w:lang w:val="en-US"/>
        </w:rPr>
        <w:sectPr w:rsidR="00C7746C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rFonts w:eastAsia="SimSun" w:hint="eastAsia"/>
          <w:noProof/>
          <w:lang w:eastAsia="zh-CN"/>
        </w:rPr>
        <w:drawing>
          <wp:anchor distT="0" distB="0" distL="114300" distR="114300" simplePos="0" relativeHeight="251661312" behindDoc="1" locked="0" layoutInCell="1" allowOverlap="1" wp14:anchorId="781724A5" wp14:editId="2AE5CAEC">
            <wp:simplePos x="0" y="0"/>
            <wp:positionH relativeFrom="column">
              <wp:posOffset>403225</wp:posOffset>
            </wp:positionH>
            <wp:positionV relativeFrom="paragraph">
              <wp:posOffset>3892550</wp:posOffset>
            </wp:positionV>
            <wp:extent cx="5840095" cy="3006725"/>
            <wp:effectExtent l="182245" t="144145" r="207010" b="220980"/>
            <wp:wrapTight wrapText="bothSides">
              <wp:wrapPolygon edited="0"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rFonts w:eastAsia="SimSun"/>
          <w:lang w:eastAsia="zh-CN"/>
        </w:rPr>
        <w:pict w14:anchorId="4CA698A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56" type="#_x0000_t75" alt="未标题-1" style="position:absolute;margin-left:0;margin-top:-2.9pt;width:595.3pt;height:524.35pt;z-index:-251658240;mso-position-horizontal-relative:page;mso-position-vertical-relative:page;mso-width-relative:page;mso-height-relative:page">
            <v:imagedata r:id="rId8" o:title="未标题-1"/>
            <w10:wrap anchorx="page" anchory="page"/>
          </v:shape>
        </w:pic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3BEFA1" wp14:editId="4C64B19A">
                <wp:simplePos x="0" y="0"/>
                <wp:positionH relativeFrom="column">
                  <wp:posOffset>758190</wp:posOffset>
                </wp:positionH>
                <wp:positionV relativeFrom="paragraph">
                  <wp:posOffset>40640</wp:posOffset>
                </wp:positionV>
                <wp:extent cx="5130165" cy="3004185"/>
                <wp:effectExtent l="128270" t="90170" r="132715" b="18224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130165" cy="30041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4575C0" w14:textId="77777777" w:rsidR="00C7746C" w:rsidRDefault="008B4EC2">
                            <w:pPr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44"/>
                                <w:szCs w:val="14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44"/>
                                <w:szCs w:val="14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E3BEFA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9.7pt;margin-top:3.2pt;width:403.95pt;height:236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" fillcolor="white [3201]" strokecolor="#0070c0" strokeweight="3.5pt">
                <v:shadow on="t" color="black" opacity="26214f" origin=",-.5" offset="0,3pt"/>
                <v:textbox inset="2.5mm,1.3mm,2.5mm,1.3mm">
                  <w:txbxContent>
                    <w:p w14:paraId="2D4575C0" w14:textId="77777777" w:rsidR="00C7746C" w:rsidRDefault="008B4EC2">
                      <w:pPr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44"/>
                          <w:szCs w:val="14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44"/>
                          <w:szCs w:val="14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 PROJECT</w:t>
                      </w:r>
                    </w:p>
                  </w:txbxContent>
                </v:textbox>
              </v:shape>
            </w:pict>
          </mc:Fallback>
        </mc:AlternateContent>
      </w:r>
      <w:r>
        <w:pict w14:anchorId="4DFE510A">
          <v:rect id="_x0000_s1053" style="position:absolute;margin-left:197.9pt;margin-top:605.85pt;width:325.4pt;height:160.7pt;z-index:251662336;mso-position-horizontal-relative:text;mso-position-vertical-relative:text;mso-width-relative:page;mso-height-relative:page;v-text-anchor:bottom" filled="f" strokecolor="#00b050" strokeweight="4.5pt">
            <v:stroke dashstyle="1 1" endcap="round"/>
            <v:textbox inset="0">
              <w:txbxContent>
                <w:p w14:paraId="41287C2C" w14:textId="77777777" w:rsidR="00C7746C" w:rsidRDefault="008B4EC2">
                  <w:pPr>
                    <w:ind w:firstLineChars="50" w:firstLine="181"/>
                    <w:jc w:val="both"/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r>
                    <w:rPr>
                      <w:rFonts w:eastAsiaTheme="minorEastAsia" w:hAnsiTheme="minorEastAsia" w:cstheme="minorEastAsia" w:hint="eastAsia"/>
                      <w:b/>
                      <w:bCs/>
                      <w:sz w:val="36"/>
                      <w:szCs w:val="36"/>
                      <w:lang w:val="en-US"/>
                    </w:rPr>
                    <w:t>TOPIC</w:t>
                  </w:r>
                  <w:r>
                    <w:rPr>
                      <w:rFonts w:eastAsiaTheme="minorEastAsia" w:hAnsiTheme="minorEastAsia" w:cstheme="minorEastAsia" w:hint="eastAsia"/>
                      <w:b/>
                      <w:bCs/>
                      <w:sz w:val="36"/>
                      <w:szCs w:val="36"/>
                      <w:lang w:val="en-US"/>
                    </w:rPr>
                    <w:t xml:space="preserve"> :</w:t>
                  </w:r>
                  <w:r>
                    <w:rPr>
                      <w:rFonts w:eastAsiaTheme="minorEastAsia" w:hAnsiTheme="minorEastAsia" w:cstheme="minorEastAsia" w:hint="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 w:hint="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</w:p>
                <w:p w14:paraId="49306DA3" w14:textId="77777777" w:rsidR="00C7746C" w:rsidRDefault="008B4EC2">
                  <w:pPr>
                    <w:ind w:firstLineChars="50" w:firstLine="181"/>
                    <w:jc w:val="both"/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</w:pPr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GROUP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:</w:t>
                  </w:r>
                  <w:r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Dev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 w14:paraId="61EAF542" w14:textId="77777777" w:rsidR="00C7746C" w:rsidRDefault="008B4EC2">
                  <w:pPr>
                    <w:ind w:firstLineChars="50" w:firstLine="181"/>
                    <w:jc w:val="both"/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</w:pPr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CLASS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 :</w:t>
                  </w:r>
                  <w:r>
                    <w:rPr>
                      <w:rFonts w:eastAsiaTheme="minorEastAsia" w:hAnsi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 w14:paraId="0DCFC629" w14:textId="77777777" w:rsidR="00C7746C" w:rsidRDefault="008B4EC2">
                  <w:pPr>
                    <w:ind w:firstLineChars="50" w:firstLine="181"/>
                    <w:jc w:val="both"/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</w:pPr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SCHOOL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 :</w:t>
                  </w:r>
                  <w:r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Shiv Ashish School</w:t>
                  </w:r>
                </w:p>
                <w:p w14:paraId="76F1DCEC" w14:textId="77777777" w:rsidR="00C7746C" w:rsidRDefault="008B4EC2">
                  <w:pPr>
                    <w:ind w:firstLineChars="50" w:firstLine="191"/>
                    <w:jc w:val="both"/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</w:pPr>
                  <w:r>
                    <w:rPr>
                      <w:rFonts w:eastAsiaTheme="minorEastAsia" w:hAnsiTheme="minorEastAsia" w:cstheme="minorEastAsia"/>
                      <w:b/>
                      <w:bCs/>
                      <w:sz w:val="38"/>
                      <w:szCs w:val="38"/>
                      <w:lang w:val="en-US"/>
                    </w:rPr>
                    <w:t>SESSION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 :</w:t>
                  </w:r>
                  <w:r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  <w:p w14:paraId="37B53542" w14:textId="77777777" w:rsidR="00C7746C" w:rsidRDefault="00C7746C">
                  <w:pPr>
                    <w:jc w:val="both"/>
                    <w:rPr>
                      <w:rFonts w:eastAsiaTheme="minorEastAsia" w:hAnsiTheme="minorEastAsia" w:cstheme="minorEastAsia"/>
                      <w:sz w:val="44"/>
                      <w:szCs w:val="44"/>
                      <w:lang w:val="en-US"/>
                    </w:rPr>
                  </w:pPr>
                </w:p>
              </w:txbxContent>
            </v:textbox>
          </v:rect>
        </w:pict>
      </w:r>
    </w:p>
    <w:p w14:paraId="2ACDE990" w14:textId="77777777" w:rsidR="00C7746C" w:rsidRDefault="008B4EC2">
      <w:r>
        <w:lastRenderedPageBreak/>
        <w:t># ping-pong-xiiProj</w:t>
      </w:r>
    </w:p>
    <w:p w14:paraId="3885F3FB" w14:textId="77777777" w:rsidR="00C7746C" w:rsidRDefault="008B4EC2">
      <w:r>
        <w:t>PingPong - A project made by Dev Radadia and Dheer Banker</w:t>
      </w:r>
    </w:p>
    <w:p w14:paraId="05EDC6A5" w14:textId="77777777" w:rsidR="00C7746C" w:rsidRDefault="008B4EC2">
      <w:r>
        <w:t xml:space="preserve">The aim of the project is to create a </w:t>
      </w:r>
      <w:r>
        <w:t>ping-pong game with basic 1v1 options and a smooth, intuitive gameplay.</w:t>
      </w:r>
    </w:p>
    <w:p w14:paraId="0DEA4EFC" w14:textId="77777777" w:rsidR="00C7746C" w:rsidRDefault="00C7746C"/>
    <w:p w14:paraId="70E4BF02" w14:textId="77777777" w:rsidR="00C7746C" w:rsidRDefault="008B4EC2">
      <w:r>
        <w:t>Salient Features:</w:t>
      </w:r>
    </w:p>
    <w:p w14:paraId="1280A90A" w14:textId="77777777" w:rsidR="00C7746C" w:rsidRDefault="00C7746C"/>
    <w:p w14:paraId="6CE19B1A" w14:textId="77777777" w:rsidR="00C7746C" w:rsidRDefault="008B4EC2">
      <w:r>
        <w:tab/>
        <w:t>1) The project is divided into 5 packages:</w:t>
      </w:r>
    </w:p>
    <w:p w14:paraId="260836AC" w14:textId="77777777" w:rsidR="00C7746C" w:rsidRDefault="008B4EC2">
      <w:r>
        <w:tab/>
      </w:r>
      <w:r>
        <w:tab/>
        <w:t>i) image - Contains the images used in the project</w:t>
      </w:r>
    </w:p>
    <w:p w14:paraId="242632A3" w14:textId="77777777" w:rsidR="00C7746C" w:rsidRDefault="008B4EC2">
      <w:r>
        <w:tab/>
      </w:r>
      <w:r>
        <w:tab/>
        <w:t>ii) r - Contains the screen-wise strings, resources and font styl</w:t>
      </w:r>
      <w:r>
        <w:t>es used in the project</w:t>
      </w:r>
    </w:p>
    <w:p w14:paraId="68715BFF" w14:textId="77777777" w:rsidR="00C7746C" w:rsidRDefault="008B4EC2">
      <w:r>
        <w:tab/>
      </w:r>
      <w:r>
        <w:tab/>
        <w:t>iii) screens - Contains the logic for every screen in the project, with a module for every screen</w:t>
      </w:r>
    </w:p>
    <w:p w14:paraId="5FE33C19" w14:textId="77777777" w:rsidR="00C7746C" w:rsidRDefault="008B4EC2">
      <w:r>
        <w:tab/>
      </w:r>
      <w:r>
        <w:tab/>
        <w:t>iv) sound - Contains the sounds used in the project</w:t>
      </w:r>
    </w:p>
    <w:p w14:paraId="2B856B97" w14:textId="77777777" w:rsidR="00C7746C" w:rsidRDefault="008B4EC2">
      <w:r>
        <w:tab/>
      </w:r>
      <w:r>
        <w:tab/>
        <w:t>v) sprites - Contains the different pygame drawables that have been used freq</w:t>
      </w:r>
      <w:r>
        <w:t>uently in the project, like ball, paddle, button, etc.</w:t>
      </w:r>
    </w:p>
    <w:p w14:paraId="387D57E6" w14:textId="77777777" w:rsidR="00C7746C" w:rsidRDefault="00C7746C"/>
    <w:p w14:paraId="3BA1D671" w14:textId="77777777" w:rsidR="00C7746C" w:rsidRDefault="00C7746C"/>
    <w:p w14:paraId="4AAC7641" w14:textId="77777777" w:rsidR="00C7746C" w:rsidRDefault="008B4EC2">
      <w:r>
        <w:tab/>
        <w:t>2) All the GUI Elements in the project are developed solely using pygame, from scratch, in order to keep a consistent GUI</w:t>
      </w:r>
    </w:p>
    <w:p w14:paraId="55418736" w14:textId="77777777" w:rsidR="00C7746C" w:rsidRDefault="00C7746C"/>
    <w:p w14:paraId="4DECF629" w14:textId="77777777" w:rsidR="00C7746C" w:rsidRDefault="008B4EC2">
      <w:r>
        <w:tab/>
        <w:t xml:space="preserve">3) The project also includes various sounds in it, which are </w:t>
      </w:r>
      <w:r>
        <w:t>played, for example, when a button is clicked, or when the ball bounces.</w:t>
      </w:r>
    </w:p>
    <w:p w14:paraId="16AC710B" w14:textId="77777777" w:rsidR="00C7746C" w:rsidRDefault="00C7746C"/>
    <w:p w14:paraId="707966EB" w14:textId="77777777" w:rsidR="00C7746C" w:rsidRDefault="00C7746C"/>
    <w:p w14:paraId="7C6E40D9" w14:textId="77777777" w:rsidR="00C7746C" w:rsidRDefault="008B4EC2">
      <w:r>
        <w:tab/>
        <w:t>4) There are a total of 6 screens in the project</w:t>
      </w:r>
    </w:p>
    <w:p w14:paraId="2CBAD239" w14:textId="77777777" w:rsidR="00C7746C" w:rsidRDefault="008B4EC2">
      <w:r>
        <w:tab/>
      </w:r>
      <w:r>
        <w:tab/>
        <w:t>i) About - Tells the user about the developers and the basic controls of the game</w:t>
      </w:r>
    </w:p>
    <w:p w14:paraId="161FA542" w14:textId="77777777" w:rsidR="00C7746C" w:rsidRDefault="008B4EC2">
      <w:r>
        <w:tab/>
      </w:r>
      <w:r>
        <w:tab/>
        <w:t>ii) Main Menu - The main screen that has opti</w:t>
      </w:r>
      <w:r>
        <w:t>ons to go to the other screens.</w:t>
      </w:r>
    </w:p>
    <w:p w14:paraId="57139291" w14:textId="77777777" w:rsidR="00C7746C" w:rsidRDefault="008B4EC2">
      <w:r>
        <w:tab/>
      </w:r>
      <w:r>
        <w:tab/>
        <w:t>iii) Player Names - Where players can enter their names and choose their colours</w:t>
      </w:r>
    </w:p>
    <w:p w14:paraId="24EAAA5B" w14:textId="77777777" w:rsidR="00C7746C" w:rsidRDefault="008B4EC2">
      <w:r>
        <w:tab/>
      </w:r>
      <w:r>
        <w:tab/>
        <w:t>iv) Game - The game screen, where the players play.</w:t>
      </w:r>
    </w:p>
    <w:p w14:paraId="59962B31" w14:textId="77777777" w:rsidR="00C7746C" w:rsidRDefault="008B4EC2">
      <w:r>
        <w:tab/>
      </w:r>
      <w:r>
        <w:tab/>
        <w:t>v) Pause - The screen which comes up when players choose to pause the game</w:t>
      </w:r>
    </w:p>
    <w:p w14:paraId="7103D13D" w14:textId="77777777" w:rsidR="00C7746C" w:rsidRDefault="008B4EC2">
      <w:r>
        <w:tab/>
      </w:r>
      <w:r>
        <w:tab/>
        <w:t>vi) EndG</w:t>
      </w:r>
      <w:r>
        <w:t>ame - The screen which declares the winner of the game just played</w:t>
      </w:r>
    </w:p>
    <w:p w14:paraId="3A7EF437" w14:textId="77777777" w:rsidR="00C7746C" w:rsidRDefault="00C7746C"/>
    <w:p w14:paraId="336BC0EA" w14:textId="77777777" w:rsidR="00C7746C" w:rsidRDefault="00C7746C"/>
    <w:p w14:paraId="47D4B02B" w14:textId="77777777" w:rsidR="00C7746C" w:rsidRDefault="008B4EC2">
      <w:r>
        <w:tab/>
        <w:t>5) All the screens are then bound and controlled using "The Game.py", the main controller code of this project.</w:t>
      </w:r>
    </w:p>
    <w:p w14:paraId="45772F52" w14:textId="77777777" w:rsidR="00C7746C" w:rsidRDefault="00C7746C"/>
    <w:p w14:paraId="085F447E" w14:textId="77777777" w:rsidR="00C7746C" w:rsidRDefault="00C7746C"/>
    <w:p w14:paraId="49D3583C" w14:textId="77777777" w:rsidR="00C7746C" w:rsidRDefault="00C7746C"/>
    <w:p w14:paraId="4BECD40E" w14:textId="77777777" w:rsidR="00C7746C" w:rsidRDefault="008B4EC2">
      <w:pPr>
        <w:pStyle w:val="Title"/>
        <w:jc w:val="center"/>
      </w:pPr>
      <w:r>
        <w:lastRenderedPageBreak/>
        <w:t>Procedural Design</w:t>
      </w:r>
    </w:p>
    <w:p w14:paraId="57900A41" w14:textId="77777777" w:rsidR="00C7746C" w:rsidRDefault="00C7746C"/>
    <w:p w14:paraId="4BE65267" w14:textId="77777777" w:rsidR="00C7746C" w:rsidRDefault="008B4EC2">
      <w:pPr>
        <w:pStyle w:val="ListParagraph"/>
        <w:numPr>
          <w:ilvl w:val="0"/>
          <w:numId w:val="1"/>
        </w:numPr>
      </w:pPr>
      <w:r>
        <w:t xml:space="preserve">To start the application, click on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 xml:space="preserve">or run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>via a Python console.</w:t>
      </w:r>
    </w:p>
    <w:p w14:paraId="5DF41DBF" w14:textId="77777777" w:rsidR="00C7746C" w:rsidRDefault="008B4EC2">
      <w:pPr>
        <w:pStyle w:val="ListParagraph"/>
        <w:numPr>
          <w:ilvl w:val="0"/>
          <w:numId w:val="1"/>
        </w:numPr>
      </w:pPr>
      <w:r>
        <w:t>The main screen appears, which has three options:</w:t>
      </w:r>
    </w:p>
    <w:p w14:paraId="79260A8A" w14:textId="77777777" w:rsidR="00C7746C" w:rsidRDefault="008B4EC2">
      <w:pPr>
        <w:pStyle w:val="ListParagraph"/>
        <w:numPr>
          <w:ilvl w:val="1"/>
          <w:numId w:val="1"/>
        </w:numPr>
      </w:pPr>
      <w:r>
        <w:rPr>
          <w:b/>
          <w:bCs/>
        </w:rPr>
        <w:t>Start</w:t>
      </w:r>
      <w:r>
        <w:t xml:space="preserve">: Takes the user to the </w:t>
      </w:r>
      <w:r>
        <w:rPr>
          <w:b/>
          <w:bCs/>
        </w:rPr>
        <w:t>Player Names</w:t>
      </w:r>
      <w:r>
        <w:t xml:space="preserve"> screen (details mentioned below).</w:t>
      </w:r>
    </w:p>
    <w:p w14:paraId="436F4E63" w14:textId="77777777" w:rsidR="00C7746C" w:rsidRDefault="008B4EC2">
      <w:pPr>
        <w:pStyle w:val="ListParagraph"/>
        <w:numPr>
          <w:ilvl w:val="1"/>
          <w:numId w:val="1"/>
        </w:numPr>
      </w:pPr>
      <w:r>
        <w:rPr>
          <w:b/>
          <w:bCs/>
        </w:rPr>
        <w:t>About</w:t>
      </w:r>
      <w:r>
        <w:t xml:space="preserve">: Takes the user to the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screen,</w:t>
      </w:r>
      <w:r>
        <w:rPr>
          <w:lang w:val="en-US"/>
        </w:rPr>
        <w:t xml:space="preserve"> which contains information about the project and its basic controls.</w:t>
      </w:r>
    </w:p>
    <w:p w14:paraId="201F085B" w14:textId="77777777" w:rsidR="00C7746C" w:rsidRDefault="008B4EC2">
      <w:pPr>
        <w:pStyle w:val="ListParagraph"/>
        <w:numPr>
          <w:ilvl w:val="1"/>
          <w:numId w:val="1"/>
        </w:numPr>
      </w:pPr>
      <w:r>
        <w:rPr>
          <w:b/>
          <w:bCs/>
        </w:rPr>
        <w:t>Quit</w:t>
      </w:r>
      <w:r>
        <w:t>: Exits the application.</w:t>
      </w:r>
    </w:p>
    <w:p w14:paraId="61903D1C" w14:textId="77777777" w:rsidR="00C7746C" w:rsidRDefault="008B4EC2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Player Names </w:t>
      </w:r>
      <w:r>
        <w:t xml:space="preserve">screen: Here, the players can set their respective names and choose their colours (default White). From here they can either </w:t>
      </w:r>
      <w:r>
        <w:rPr>
          <w:b/>
          <w:bCs/>
          <w:lang w:val="en-US"/>
        </w:rPr>
        <w:t>Return to Main Menu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or press </w:t>
      </w:r>
      <w:r>
        <w:rPr>
          <w:b/>
          <w:bCs/>
          <w:lang w:val="en-US"/>
        </w:rPr>
        <w:t>Enter</w:t>
      </w:r>
      <w:r>
        <w:rPr>
          <w:b/>
          <w:bCs/>
        </w:rPr>
        <w:t xml:space="preserve"> </w:t>
      </w:r>
      <w:r>
        <w:t xml:space="preserve">to move to the </w:t>
      </w:r>
      <w:r>
        <w:rPr>
          <w:b/>
          <w:bCs/>
        </w:rPr>
        <w:t xml:space="preserve">Game </w:t>
      </w:r>
      <w:r>
        <w:t>screen.</w:t>
      </w:r>
    </w:p>
    <w:p w14:paraId="758541E5" w14:textId="77777777" w:rsidR="00C7746C" w:rsidRDefault="008B4EC2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Game </w:t>
      </w:r>
      <w:r>
        <w:t>screen: After an initial countdown from 3 to 1, the game starts. Players can:</w:t>
      </w:r>
    </w:p>
    <w:p w14:paraId="143DEF85" w14:textId="77777777" w:rsidR="00C7746C" w:rsidRDefault="008B4EC2">
      <w:pPr>
        <w:pStyle w:val="ListParagraph"/>
        <w:numPr>
          <w:ilvl w:val="1"/>
          <w:numId w:val="1"/>
        </w:numPr>
      </w:pPr>
      <w:r>
        <w:t xml:space="preserve">Move their paddles using the respective controls (mentioned in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screen).</w:t>
      </w:r>
    </w:p>
    <w:p w14:paraId="271A8893" w14:textId="77777777" w:rsidR="00C7746C" w:rsidRDefault="008B4EC2">
      <w:pPr>
        <w:pStyle w:val="ListParagraph"/>
        <w:numPr>
          <w:ilvl w:val="1"/>
          <w:numId w:val="1"/>
        </w:numPr>
      </w:pPr>
      <w:r>
        <w:rPr>
          <w:lang w:val="en-US"/>
        </w:rPr>
        <w:t xml:space="preserve">Pause the game using the </w:t>
      </w: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button or by pressing </w:t>
      </w:r>
      <w:r>
        <w:rPr>
          <w:b/>
          <w:bCs/>
          <w:lang w:val="en-US"/>
        </w:rPr>
        <w:t>P</w:t>
      </w:r>
      <w:r>
        <w:rPr>
          <w:lang w:val="en-US"/>
        </w:rPr>
        <w:t>.</w:t>
      </w:r>
    </w:p>
    <w:p w14:paraId="3FF63F47" w14:textId="77777777" w:rsidR="00C7746C" w:rsidRDefault="008B4EC2">
      <w:pPr>
        <w:pStyle w:val="ListParagraph"/>
        <w:numPr>
          <w:ilvl w:val="1"/>
          <w:numId w:val="1"/>
        </w:numPr>
      </w:pPr>
      <w:r>
        <w:rPr>
          <w:lang w:val="en-US"/>
        </w:rPr>
        <w:t xml:space="preserve">Go to the main screen by pressing </w:t>
      </w:r>
      <w:r>
        <w:rPr>
          <w:b/>
          <w:bCs/>
          <w:lang w:val="en-US"/>
        </w:rPr>
        <w:t>Esc</w:t>
      </w:r>
      <w:r>
        <w:rPr>
          <w:lang w:val="en-US"/>
        </w:rPr>
        <w:t>.</w:t>
      </w:r>
    </w:p>
    <w:p w14:paraId="64E65265" w14:textId="77777777" w:rsidR="00C7746C" w:rsidRDefault="008B4EC2">
      <w:pPr>
        <w:pStyle w:val="ListParagraph"/>
        <w:numPr>
          <w:ilvl w:val="0"/>
          <w:numId w:val="1"/>
        </w:numPr>
      </w:pP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screen: Shows the current scores and has the options to </w:t>
      </w:r>
      <w:r>
        <w:rPr>
          <w:b/>
          <w:bCs/>
          <w:lang w:val="en-US"/>
        </w:rPr>
        <w:t xml:space="preserve">Resume, Return to Main Menu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 w14:paraId="72F3D118" w14:textId="77777777" w:rsidR="00C7746C" w:rsidRDefault="008B4EC2">
      <w:pPr>
        <w:pStyle w:val="ListParagraph"/>
        <w:numPr>
          <w:ilvl w:val="0"/>
          <w:numId w:val="1"/>
        </w:numPr>
      </w:pPr>
      <w:r>
        <w:rPr>
          <w:b/>
          <w:bCs/>
          <w:lang w:val="en-US"/>
        </w:rPr>
        <w:t xml:space="preserve">Endgame </w:t>
      </w:r>
      <w:r>
        <w:rPr>
          <w:lang w:val="en-US"/>
        </w:rPr>
        <w:t>screen: The screen which follows when the game ends, showing the winner’s name, and t</w:t>
      </w:r>
      <w:r>
        <w:rPr>
          <w:lang w:val="en-US"/>
        </w:rPr>
        <w:t xml:space="preserve">he options to </w:t>
      </w:r>
      <w:r>
        <w:rPr>
          <w:b/>
          <w:bCs/>
          <w:lang w:val="en-US"/>
        </w:rPr>
        <w:t xml:space="preserve">Play Again, Return to Main Menu,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 w14:paraId="0EA96ED9" w14:textId="77777777" w:rsidR="00C7746C" w:rsidRDefault="008B4EC2">
      <w:r>
        <w:t>The possible screens and transitions are shown in the image below.</w:t>
      </w:r>
    </w:p>
    <w:p w14:paraId="150E2851" w14:textId="77777777" w:rsidR="00C7746C" w:rsidRDefault="00C7746C"/>
    <w:p w14:paraId="2E89FD9B" w14:textId="1A4A65A8" w:rsidR="0050734A" w:rsidRDefault="008B4EC2" w:rsidP="0050734A">
      <w:pPr>
        <w:jc w:val="center"/>
      </w:pPr>
      <w:r>
        <w:rPr>
          <w:noProof/>
        </w:rPr>
        <w:drawing>
          <wp:inline distT="0" distB="0" distL="0" distR="0" wp14:anchorId="3077BC48" wp14:editId="7624FD39">
            <wp:extent cx="4465320" cy="550756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50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9E65" w14:textId="739BDB1B" w:rsidR="0050734A" w:rsidRPr="0050734A" w:rsidRDefault="0050734A" w:rsidP="0050734A">
      <w:pPr>
        <w:pStyle w:val="Title"/>
        <w:jc w:val="center"/>
      </w:pPr>
      <w:r w:rsidRPr="0050734A">
        <w:lastRenderedPageBreak/>
        <w:t>Screenshots</w:t>
      </w:r>
    </w:p>
    <w:p w14:paraId="3D3199F6" w14:textId="5C9B8374" w:rsidR="0050734A" w:rsidRDefault="0050734A" w:rsidP="0050734A">
      <w:pPr>
        <w:pStyle w:val="ContactDetails"/>
      </w:pPr>
      <w:r>
        <w:rPr>
          <w:noProof/>
        </w:rPr>
        <w:drawing>
          <wp:inline distT="0" distB="0" distL="0" distR="0" wp14:anchorId="3EC3A850" wp14:editId="0402058C">
            <wp:extent cx="6645910" cy="49847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5E88" w14:textId="3E28D781" w:rsidR="0050734A" w:rsidRDefault="0050734A" w:rsidP="0050734A">
      <w:pPr>
        <w:pStyle w:val="ContactDetails"/>
      </w:pPr>
      <w:r>
        <w:rPr>
          <w:noProof/>
        </w:rPr>
        <w:lastRenderedPageBreak/>
        <w:drawing>
          <wp:inline distT="0" distB="0" distL="0" distR="0" wp14:anchorId="1C2AD935" wp14:editId="79BC0548">
            <wp:extent cx="6645910" cy="49847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3240" w14:textId="5DF2A13E" w:rsidR="008B4EC2" w:rsidRDefault="008B4EC2" w:rsidP="0050734A">
      <w:pPr>
        <w:pStyle w:val="ContactDetails"/>
      </w:pPr>
      <w:r>
        <w:rPr>
          <w:noProof/>
        </w:rPr>
        <w:lastRenderedPageBreak/>
        <w:drawing>
          <wp:inline distT="0" distB="0" distL="0" distR="0" wp14:anchorId="01DC51B3" wp14:editId="7E272E05">
            <wp:extent cx="6645910" cy="49847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B7D7" w14:textId="63E41C8C" w:rsidR="008B4EC2" w:rsidRDefault="008B4EC2" w:rsidP="0050734A">
      <w:pPr>
        <w:pStyle w:val="ContactDetails"/>
      </w:pPr>
      <w:r>
        <w:rPr>
          <w:noProof/>
        </w:rPr>
        <w:lastRenderedPageBreak/>
        <w:drawing>
          <wp:inline distT="0" distB="0" distL="0" distR="0" wp14:anchorId="49C690E7" wp14:editId="01A2F6D6">
            <wp:extent cx="6645910" cy="49847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1887" w14:textId="277C4D74" w:rsidR="008B4EC2" w:rsidRDefault="008B4EC2" w:rsidP="0050734A">
      <w:pPr>
        <w:pStyle w:val="ContactDetails"/>
      </w:pPr>
      <w:r>
        <w:rPr>
          <w:noProof/>
        </w:rPr>
        <w:lastRenderedPageBreak/>
        <w:drawing>
          <wp:inline distT="0" distB="0" distL="0" distR="0" wp14:anchorId="66B4179B" wp14:editId="795AC3F7">
            <wp:extent cx="6645910" cy="49847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D637" w14:textId="7F711E0D" w:rsidR="008B4EC2" w:rsidRPr="0050734A" w:rsidRDefault="008B4EC2" w:rsidP="0050734A">
      <w:pPr>
        <w:pStyle w:val="ContactDetails"/>
      </w:pPr>
      <w:r>
        <w:rPr>
          <w:noProof/>
        </w:rPr>
        <w:lastRenderedPageBreak/>
        <w:drawing>
          <wp:inline distT="0" distB="0" distL="0" distR="0" wp14:anchorId="319AD57B" wp14:editId="0B8C606B">
            <wp:extent cx="6645910" cy="49847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4EC2" w:rsidRPr="0050734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E6F6736"/>
    <w:multiLevelType w:val="multilevel"/>
    <w:tmpl w:val="6E6F67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172A27"/>
    <w:rsid w:val="003827FB"/>
    <w:rsid w:val="004D3EB5"/>
    <w:rsid w:val="004E41BA"/>
    <w:rsid w:val="0050734A"/>
    <w:rsid w:val="005E5540"/>
    <w:rsid w:val="008B4EC2"/>
    <w:rsid w:val="00922466"/>
    <w:rsid w:val="00994927"/>
    <w:rsid w:val="009A67FF"/>
    <w:rsid w:val="00C135EB"/>
    <w:rsid w:val="00C27D61"/>
    <w:rsid w:val="00C7746C"/>
    <w:rsid w:val="00F03A30"/>
    <w:rsid w:val="27BF17C0"/>
    <w:rsid w:val="28EC30EF"/>
    <w:rsid w:val="31A85774"/>
    <w:rsid w:val="75BC1F84"/>
    <w:rsid w:val="7BE87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7" fillcolor="white" stroke="f">
      <v:fill color="white"/>
      <v:stroke on="f"/>
    </o:shapedefaults>
    <o:shapelayout v:ext="edit">
      <o:idmap v:ext="edit" data="1"/>
    </o:shapelayout>
  </w:shapeDefaults>
  <w:decimalSymbol w:val="."/>
  <w:listSeparator w:val=","/>
  <w14:docId w14:val="1FF959FF"/>
  <w15:docId w15:val="{3CDF4C3E-63EC-4546-AB86-F353E2E1D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/>
    <w:lsdException w:name="heading 2" w:semiHidden="1" w:uiPriority="9" w:unhideWhenUsed="1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2"/>
      <w:szCs w:val="22"/>
      <w:lang w:eastAsia="en-US"/>
    </w:rPr>
  </w:style>
  <w:style w:type="paragraph" w:styleId="Heading1">
    <w:name w:val="heading 1"/>
    <w:basedOn w:val="Normal"/>
    <w:next w:val="Normal"/>
    <w:pPr>
      <w:keepNext/>
      <w:keepLines/>
      <w:widowControl w:val="0"/>
      <w:spacing w:before="340" w:after="330" w:line="576" w:lineRule="auto"/>
      <w:jc w:val="both"/>
      <w:outlineLvl w:val="0"/>
    </w:pPr>
    <w:rPr>
      <w:rFonts w:ascii="Times New Roman" w:eastAsia="SimSun" w:hAnsi="Times New Roman" w:cs="Times New Roman"/>
      <w:b/>
      <w:kern w:val="44"/>
      <w:sz w:val="44"/>
      <w:szCs w:val="20"/>
      <w:lang w:val="en-US" w:eastAsia="zh-CN"/>
    </w:rPr>
  </w:style>
  <w:style w:type="paragraph" w:styleId="Heading3">
    <w:name w:val="heading 3"/>
    <w:basedOn w:val="Normal"/>
    <w:next w:val="Normal"/>
    <w:qFormat/>
    <w:pPr>
      <w:keepNext/>
      <w:keepLines/>
      <w:widowControl w:val="0"/>
      <w:spacing w:before="260" w:after="260" w:line="413" w:lineRule="auto"/>
      <w:jc w:val="both"/>
      <w:outlineLvl w:val="2"/>
    </w:pPr>
    <w:rPr>
      <w:rFonts w:ascii="Times New Roman" w:eastAsia="SimSun" w:hAnsi="Times New Roman" w:cs="Times New Roman"/>
      <w:b/>
      <w:kern w:val="2"/>
      <w:sz w:val="32"/>
      <w:szCs w:val="20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qFormat/>
    <w:pPr>
      <w:widowControl w:val="0"/>
      <w:spacing w:after="0" w:line="240" w:lineRule="auto"/>
      <w:jc w:val="right"/>
    </w:pPr>
    <w:rPr>
      <w:rFonts w:ascii="Times New Roman" w:eastAsia="SimSun" w:hAnsi="Times New Roman" w:cs="Times New Roman"/>
      <w:color w:val="5590CC"/>
      <w:kern w:val="2"/>
      <w:sz w:val="24"/>
      <w:szCs w:val="24"/>
      <w:lang w:val="en-US" w:eastAsia="zh-CN"/>
    </w:rPr>
  </w:style>
  <w:style w:type="paragraph" w:styleId="Footer">
    <w:name w:val="footer"/>
    <w:basedOn w:val="Normal"/>
    <w:qFormat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="Times New Roman" w:eastAsia="SimSun" w:hAnsi="Times New Roman" w:cs="Times New Roman"/>
      <w:kern w:val="2"/>
      <w:sz w:val="18"/>
      <w:szCs w:val="20"/>
      <w:lang w:val="en-US" w:eastAsia="zh-CN"/>
    </w:rPr>
  </w:style>
  <w:style w:type="paragraph" w:styleId="Header">
    <w:name w:val="header"/>
    <w:basedOn w:val="Normal"/>
    <w:qFormat/>
    <w:pPr>
      <w:widowControl w:val="0"/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after="0" w:line="240" w:lineRule="auto"/>
      <w:jc w:val="both"/>
    </w:pPr>
    <w:rPr>
      <w:rFonts w:ascii="Times New Roman" w:eastAsia="SimSun" w:hAnsi="Times New Roman" w:cs="Times New Roman"/>
      <w:kern w:val="2"/>
      <w:sz w:val="18"/>
      <w:szCs w:val="20"/>
      <w:lang w:val="en-US" w:eastAsia="zh-CN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NoSpacing1">
    <w:name w:val="No Spacing1"/>
    <w:link w:val="Char"/>
    <w:rPr>
      <w:rFonts w:ascii="Times New Roman" w:eastAsia="SimSun" w:hAnsi="Times New Roman"/>
      <w:sz w:val="22"/>
    </w:rPr>
  </w:style>
  <w:style w:type="paragraph" w:customStyle="1" w:styleId="ContactDetails">
    <w:name w:val="Contact Details"/>
    <w:basedOn w:val="Normal"/>
    <w:qFormat/>
    <w:pPr>
      <w:widowControl w:val="0"/>
      <w:spacing w:before="80" w:after="80" w:line="240" w:lineRule="auto"/>
      <w:jc w:val="both"/>
    </w:pPr>
    <w:rPr>
      <w:rFonts w:ascii="Times New Roman" w:eastAsia="SimSun" w:hAnsi="Times New Roman" w:cs="Times New Roman"/>
      <w:color w:val="FFFFFF"/>
      <w:kern w:val="2"/>
      <w:sz w:val="16"/>
      <w:szCs w:val="14"/>
      <w:lang w:val="en-US" w:eastAsia="zh-CN"/>
    </w:rPr>
  </w:style>
  <w:style w:type="paragraph" w:customStyle="1" w:styleId="Organization">
    <w:name w:val="Organization"/>
    <w:basedOn w:val="Normal"/>
    <w:qFormat/>
    <w:pPr>
      <w:widowControl w:val="0"/>
      <w:spacing w:after="0" w:line="600" w:lineRule="exact"/>
      <w:jc w:val="both"/>
    </w:pPr>
    <w:rPr>
      <w:rFonts w:ascii="Calibri" w:eastAsia="SimSun" w:hAnsi="Calibri" w:cs="Times New Roman"/>
      <w:color w:val="FFFFFF"/>
      <w:kern w:val="2"/>
      <w:sz w:val="56"/>
      <w:szCs w:val="36"/>
      <w:lang w:val="en-US" w:eastAsia="zh-CN"/>
    </w:rPr>
  </w:style>
  <w:style w:type="character" w:customStyle="1" w:styleId="Char">
    <w:name w:val="无间隔 Char"/>
    <w:basedOn w:val="DefaultParagraphFont"/>
    <w:link w:val="NoSpacing1"/>
    <w:rPr>
      <w:rFonts w:ascii="Times New Roman" w:eastAsia="SimSun" w:hAnsi="Times New Roman" w:hint="default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numbering" Target="numbering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</customSectProps>
  <customShpExts>
    <customShpInfo spid="_x0000_s1056"/>
    <customShpInfo spid="_x0000_s1026" textRotate="1"/>
    <customShpInfo spid="_x0000_s1053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TotalTime>88</TotalTime>
  <Pages>9</Pages>
  <Words>409</Words>
  <Characters>2337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Dheer Coder</dc:creator>
  <cp:lastModifiedBy>Dheer Coder</cp:lastModifiedBy>
  <cp:revision>6</cp:revision>
  <dcterms:created xsi:type="dcterms:W3CDTF">2020-09-15T02:34:00Z</dcterms:created>
  <dcterms:modified xsi:type="dcterms:W3CDTF">2020-09-26T11:41:00Z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1033-11.2.0.9445</vt:lpwstr>
  </property>
</Properties>
</file>