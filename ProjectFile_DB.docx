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val="en-US"/>
        </w:rPr>
        <w:sectPr>
          <w:pgSz w:w="11850" w:h="16783"/>
          <w:pgMar w:top="720" w:right="720" w:bottom="720" w:left="720" w:header="708" w:footer="708" w:gutter="0"/>
          <w:pgBorders w:offsetFrom="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4730115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683895</wp:posOffset>
                </wp:positionH>
                <wp:positionV relativeFrom="paragraph">
                  <wp:posOffset>-85725</wp:posOffset>
                </wp:positionV>
                <wp:extent cx="5242560" cy="664845"/>
                <wp:effectExtent l="120650" t="82550" r="142240" b="186055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664845"/>
                          <a:chOff x="3821" y="778"/>
                          <a:chExt cx="8256" cy="1047"/>
                        </a:xfrm>
                        <a:effectLst>
                          <a:glow rad="101600">
                            <a:schemeClr val="accent3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0673" y="815"/>
                            <a:ext cx="1404" cy="1003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821" y="778"/>
                            <a:ext cx="6833" cy="10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3.85pt;margin-top:-6.75pt;height:52.35pt;width:412.8pt;z-index:251664384;mso-width-relative:page;mso-height-relative:page;" coordorigin="3821,778" coordsize="8256,1047" o:gfxdata="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">
                <o:lock v:ext="edit" aspectratio="f"/>
                <v:shape id="_x0000_s1026" o:spid="_x0000_s1026" o:spt="75" alt="School Logo" type="#_x0000_t75" style="position:absolute;left:10673;top:815;height:1003;width:1404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821;top:778;height:1047;width:6833;v-text-anchor:bottom;" fillcolor="#FFFFFF [3201]" filled="t" stroked="t" coordsize="21600,21600" o:gfxdata="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kC+zvQAA&#10;ANoAAAAPAAAAAAAAAAEAIAAAACIAAABkcnMvZG93bnJldi54bWxQSwECFAAUAAAACACHTuJAMy8F&#10;njsAAAA5AAAAEAAAAAAAAAABACAAAAAMAQAAZHJzL3NoYXBleG1sLnhtbFBLBQYAAAAABgAGAFsB&#10;AAC2AwAAAAA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jc w:val="center"/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-224790</wp:posOffset>
                </wp:positionH>
                <wp:positionV relativeFrom="paragraph">
                  <wp:posOffset>1089660</wp:posOffset>
                </wp:positionV>
                <wp:extent cx="7095490" cy="3063875"/>
                <wp:effectExtent l="128270" t="90170" r="129540" b="17970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7095490" cy="306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7.7pt;margin-top:85.8pt;height:241.25pt;width:558.7pt;z-index:251663360;v-text-anchor:middle;mso-width-relative:page;mso-height-relative:page;" fillcolor="#FFFFFF [3201]" filled="t" stroked="t" coordsize="21600,21600" o:gfxdata="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rect id="_x0000_s1053" o:spid="_x0000_s1053" o:spt="1" style="position:absolute;left:0pt;margin-left:215.9pt;margin-top:654.15pt;height:131.5pt;width:322.7pt;z-index:251662336;v-text-anchor:bottom;mso-width-relative:page;mso-height-relative:page;" filled="f" stroked="t" coordsize="21600,21600">
            <v:path/>
            <v:fill on="f" focussize="0,0"/>
            <v:stroke weight="4.5pt" color="#00B050" dashstyle="1 1" endcap="round"/>
            <v:imagedata o:title=""/>
            <o:lock v:ext="edit"/>
            <v:textbox inset="0mm,1.27mm,2.54mm,1.27mm">
              <w:txbxContent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eastAsia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TOPIC :</w:t>
                  </w:r>
                  <w:r>
                    <w:rPr>
                      <w:rFonts w:hint="eastAsia"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eastAsia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Pygame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GROUP :</w:t>
                  </w:r>
                  <w:r>
                    <w:rPr>
                      <w:rFonts w:hAnsiTheme="minorEastAsia" w:eastAsia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Dev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Radadia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and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Dheer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Banker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CLASS :</w:t>
                  </w:r>
                  <w:r>
                    <w:rPr>
                      <w:rFonts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XII (Science)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BATCH :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未标题-1"/>
            <o:lock v:ext="edit" aspectratio="t"/>
          </v:shape>
        </w:pict>
      </w:r>
    </w:p>
    <w:p>
      <w:pPr>
        <w:pStyle w:val="7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Index</w:t>
      </w:r>
    </w:p>
    <w:p/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Project Structure and Salient Features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Procedural Design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Game Logo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Game Screenshots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Modules Used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Functions Used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Limitations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Bibliography</w:t>
      </w:r>
    </w:p>
    <w:p/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</w:p>
    <w:p>
      <w:pPr>
        <w:pStyle w:val="3"/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</w:rPr>
      </w:pPr>
      <w:r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t>Project Overview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PingPong - A project made by Dev Radadia and Dheer Banker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The aim of the project is to create a ping-pong game with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two game-modes </w:t>
      </w:r>
      <w:r>
        <w:rPr>
          <w:rFonts w:hint="default" w:ascii="Times New Roman" w:hAnsi="Times New Roman" w:cs="Times New Roman"/>
          <w:sz w:val="32"/>
          <w:szCs w:val="32"/>
        </w:rPr>
        <w:t>–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    ‘1 Player’ and ‘2 Players’ with</w:t>
      </w:r>
      <w:r>
        <w:rPr>
          <w:rFonts w:hint="default" w:ascii="Times New Roman" w:hAnsi="Times New Roman" w:cs="Times New Roman"/>
          <w:sz w:val="32"/>
          <w:szCs w:val="32"/>
        </w:rPr>
        <w:t xml:space="preserve"> a smooth, intuitive gameplay.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</w:rPr>
        <w:t>Salient Features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  <w:t>: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is divided into 6 packages:</w:t>
      </w:r>
    </w:p>
    <w:p>
      <w:pPr>
        <w:pStyle w:val="13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ai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code governing the AI used in 1 player game-mode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image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images used in the project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r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screen-wise strings, resources and font styles used in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</w:t>
      </w:r>
      <w:r>
        <w:rPr>
          <w:rFonts w:hint="default" w:ascii="Times New Roman" w:hAnsi="Times New Roman" w:cs="Times New Roman"/>
          <w:sz w:val="32"/>
          <w:szCs w:val="32"/>
        </w:rPr>
        <w:t>the project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screens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code governing every screen in the project,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</w:t>
      </w:r>
      <w:r>
        <w:rPr>
          <w:rFonts w:hint="default" w:ascii="Times New Roman" w:hAnsi="Times New Roman" w:cs="Times New Roman"/>
          <w:sz w:val="32"/>
          <w:szCs w:val="32"/>
        </w:rPr>
        <w:t>with a module for every screen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sound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sounds used in the project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sprites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different pygame drawables that have been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used in the project</w:t>
      </w:r>
    </w:p>
    <w:p>
      <w:pPr>
        <w:pStyle w:val="13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All the GUI Elements in the project are developed solely using pygame from scratch, in order to keep the GUI consistent throughout the application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3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also includes various sounds in it, which are played when a button is clicked, or when the ball bounces with the paddle or the wall, etc.</w:t>
      </w:r>
    </w:p>
    <w:p>
      <w:pPr>
        <w:pStyle w:val="13"/>
        <w:numPr>
          <w:ilvl w:val="0"/>
          <w:numId w:val="0"/>
        </w:numPr>
        <w:spacing w:line="360" w:lineRule="auto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There are a total of 6 screens in the project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3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About</w:t>
      </w:r>
      <w:r>
        <w:rPr>
          <w:rFonts w:hint="default" w:ascii="Times New Roman" w:hAnsi="Times New Roman" w:cs="Times New Roman"/>
          <w:sz w:val="32"/>
          <w:szCs w:val="32"/>
        </w:rPr>
        <w:t xml:space="preserve"> – Tells the user about the developers and the basic controls of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the game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Main</w:t>
      </w:r>
      <w:r>
        <w:rPr>
          <w:rFonts w:hint="default"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Menu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main screen that has options to go to the other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</w:t>
      </w:r>
      <w:r>
        <w:rPr>
          <w:rFonts w:hint="default" w:ascii="Times New Roman" w:hAnsi="Times New Roman" w:cs="Times New Roman"/>
          <w:sz w:val="32"/>
          <w:szCs w:val="32"/>
        </w:rPr>
        <w:t>screens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PlayerNames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where players can enter their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sz w:val="32"/>
          <w:szCs w:val="32"/>
        </w:rPr>
        <w:t>choose their paddle colours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game screen, where the players can play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Pause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comes up when the game is paused, by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ause button</w:t>
      </w:r>
      <w:r>
        <w:rPr>
          <w:rFonts w:hint="default" w:ascii="Times New Roman" w:hAnsi="Times New Roman" w:cs="Times New Roman"/>
          <w:sz w:val="32"/>
          <w:szCs w:val="32"/>
        </w:rPr>
        <w:t xml:space="preserve"> or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by pressing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EndGame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declares the winner of the game that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 xml:space="preserve">aaaaaaaaaaa </w:t>
      </w:r>
      <w:r>
        <w:rPr>
          <w:rFonts w:hint="default" w:ascii="Times New Roman" w:hAnsi="Times New Roman" w:cs="Times New Roman"/>
          <w:sz w:val="32"/>
          <w:szCs w:val="32"/>
        </w:rPr>
        <w:t>was just played</w:t>
      </w:r>
    </w:p>
    <w:p>
      <w:pPr>
        <w:pStyle w:val="13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Finally, all the screens are bound together by the controller code “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Game.py</w:t>
      </w:r>
      <w:r>
        <w:rPr>
          <w:rFonts w:hint="default" w:ascii="Times New Roman" w:hAnsi="Times New Roman" w:cs="Times New Roman"/>
          <w:sz w:val="32"/>
          <w:szCs w:val="32"/>
        </w:rPr>
        <w:t>”.</w:t>
      </w:r>
    </w:p>
    <w:p/>
    <w:p/>
    <w:p>
      <w:pPr>
        <w:pStyle w:val="7"/>
        <w:jc w:val="center"/>
      </w:pPr>
    </w:p>
    <w:p>
      <w:pPr>
        <w:pStyle w:val="7"/>
        <w:jc w:val="center"/>
      </w:pPr>
    </w:p>
    <w:p>
      <w:pPr>
        <w:pStyle w:val="7"/>
        <w:jc w:val="center"/>
      </w:pPr>
    </w:p>
    <w:p>
      <w:pPr>
        <w:pStyle w:val="7"/>
        <w:jc w:val="center"/>
      </w:pPr>
    </w:p>
    <w:p/>
    <w:p/>
    <w:p/>
    <w:p/>
    <w:p/>
    <w:p>
      <w:pPr>
        <w:pStyle w:val="7"/>
        <w:jc w:val="center"/>
        <w:rPr>
          <w:rFonts w:hint="default" w:ascii="Times New Roman" w:hAnsi="Times New Roman" w:cs="Times New Roman"/>
          <w:b/>
          <w:bCs/>
          <w:i/>
          <w:iCs/>
          <w:u w:val="single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</w:rPr>
        <w:t>Procedural Design</w:t>
      </w:r>
    </w:p>
    <w:p/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To start the application, click on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run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via a Python console.</w:t>
      </w:r>
    </w:p>
    <w:p>
      <w:pPr>
        <w:pStyle w:val="13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main screen appears, which has three options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</w:t>
      </w:r>
    </w:p>
    <w:p>
      <w:pPr>
        <w:pStyle w:val="13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1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Start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Player Names</w:t>
      </w:r>
      <w:r>
        <w:rPr>
          <w:rFonts w:hint="default" w:ascii="Times New Roman" w:hAnsi="Times New Roman" w:cs="Times New Roman"/>
          <w:sz w:val="32"/>
          <w:szCs w:val="32"/>
        </w:rPr>
        <w:t xml:space="preserve"> screen (details mentioned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</w:t>
      </w:r>
      <w:r>
        <w:rPr>
          <w:rFonts w:hint="default" w:ascii="Times New Roman" w:hAnsi="Times New Roman" w:cs="Times New Roman"/>
          <w:sz w:val="32"/>
          <w:szCs w:val="32"/>
        </w:rPr>
        <w:t>below).</w:t>
      </w:r>
    </w:p>
    <w:p>
      <w:pPr>
        <w:pStyle w:val="13"/>
        <w:numPr>
          <w:ilvl w:val="1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About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screen, which contains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information about the project and its basic controls.</w:t>
      </w:r>
    </w:p>
    <w:p>
      <w:pPr>
        <w:pStyle w:val="13"/>
        <w:numPr>
          <w:ilvl w:val="1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Quit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Exits the application.</w:t>
      </w:r>
    </w:p>
    <w:p>
      <w:pPr>
        <w:pStyle w:val="13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Player Names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Here, the players can set their respective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choose their colours (default White). From here they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can either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press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Enter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to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move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screen.</w:t>
      </w:r>
    </w:p>
    <w:p>
      <w:pPr>
        <w:pStyle w:val="13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After an initial countdown from 3 to 1, the game starts.</w:t>
      </w:r>
    </w:p>
    <w:p>
      <w:pPr>
        <w:pStyle w:val="13"/>
        <w:numPr>
          <w:ilvl w:val="0"/>
          <w:numId w:val="0"/>
        </w:numPr>
        <w:ind w:firstLine="2720" w:firstLineChars="85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Players can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3"/>
        <w:numPr>
          <w:ilvl w:val="4"/>
          <w:numId w:val="4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</w:t>
      </w:r>
      <w:r>
        <w:rPr>
          <w:rFonts w:hint="default" w:ascii="Times New Roman" w:hAnsi="Times New Roman" w:cs="Times New Roman"/>
          <w:sz w:val="32"/>
          <w:szCs w:val="32"/>
        </w:rPr>
        <w:t xml:space="preserve">ove their paddles using the respective controls (mentioned in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screen)</w:t>
      </w:r>
    </w:p>
    <w:p>
      <w:pPr>
        <w:pStyle w:val="13"/>
        <w:numPr>
          <w:ilvl w:val="4"/>
          <w:numId w:val="4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pause the game using the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Pause button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or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</w:p>
    <w:p>
      <w:pPr>
        <w:pStyle w:val="13"/>
        <w:numPr>
          <w:ilvl w:val="4"/>
          <w:numId w:val="4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go to the main screen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Esc</w:t>
      </w:r>
    </w:p>
    <w:p>
      <w:pPr>
        <w:pStyle w:val="13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Pause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Shows the current scores and has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Resume,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3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Endgame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The screen which follows when the game ends, showing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the winner’s name, and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Play Again,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Menu,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</w:rPr>
        <w:drawing>
          <wp:anchor distT="0" distB="0" distL="0" distR="0" simplePos="0" relativeHeight="251715584" behindDoc="0" locked="0" layoutInCell="1" allowOverlap="1">
            <wp:simplePos x="0" y="0"/>
            <wp:positionH relativeFrom="column">
              <wp:posOffset>8890</wp:posOffset>
            </wp:positionH>
            <wp:positionV relativeFrom="paragraph">
              <wp:posOffset>628650</wp:posOffset>
            </wp:positionV>
            <wp:extent cx="6627495" cy="8726170"/>
            <wp:effectExtent l="0" t="0" r="1905" b="177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72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possible screens and transitions are shown in the image belo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w</w:t>
      </w:r>
    </w:p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Game Logo</w:t>
      </w:r>
    </w:p>
    <w:p>
      <w:pPr>
        <w:pStyle w:val="16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6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bookmarkStart w:id="0" w:name="_GoBack"/>
      <w:r>
        <w:drawing>
          <wp:anchor distT="0" distB="0" distL="0" distR="0" simplePos="0" relativeHeight="251716608" behindDoc="0" locked="0" layoutInCell="1" allowOverlap="1">
            <wp:simplePos x="0" y="0"/>
            <wp:positionH relativeFrom="column">
              <wp:posOffset>72390</wp:posOffset>
            </wp:positionH>
            <wp:positionV relativeFrom="paragraph">
              <wp:posOffset>317500</wp:posOffset>
            </wp:positionV>
            <wp:extent cx="6501130" cy="6501130"/>
            <wp:effectExtent l="0" t="0" r="13970" b="1397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/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</w:p>
    <w:p>
      <w:pPr>
        <w:pStyle w:val="7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Screenshots</w:t>
      </w:r>
    </w:p>
    <w:p/>
    <w:p>
      <w:pPr>
        <w:pStyle w:val="15"/>
      </w:pPr>
      <w:r>
        <w:drawing>
          <wp:inline distT="0" distB="0" distL="0" distR="0">
            <wp:extent cx="6645910" cy="49847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  <w:r>
        <w:drawing>
          <wp:inline distT="0" distB="0" distL="0" distR="0">
            <wp:extent cx="6645275" cy="4984115"/>
            <wp:effectExtent l="0" t="0" r="3175" b="6985"/>
            <wp:docPr id="38" name="Picture 38" descr="C:\Users\DEV\Pictures\Screenshots\Screenshot (2).pngScreenshot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:\Users\DEV\Pictures\Screenshots\Screenshot (2).pngScreenshot (2)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133350" t="114300" r="135890" b="1587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645910" cy="4940935"/>
            <wp:effectExtent l="0" t="0" r="2540" b="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645910" cy="4879975"/>
            <wp:effectExtent l="0" t="0" r="2540" b="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System Requirements</w:t>
      </w:r>
    </w:p>
    <w:p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>
      <w:pPr>
        <w:numPr>
          <w:ilvl w:val="0"/>
          <w:numId w:val="5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lang w:val="en-US"/>
        </w:rPr>
        <w:t>Hardware Requirements</w:t>
      </w:r>
    </w:p>
    <w:p>
      <w:pPr>
        <w:pStyle w:val="13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Operating System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Supports Linux, Windows (95, 98, ME, 2000, XP,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</w:t>
      </w:r>
      <w:r>
        <w:rPr>
          <w:rFonts w:ascii="Times New Roman" w:hAnsi="Times New Roman" w:cs="Times New Roman"/>
          <w:sz w:val="32"/>
          <w:szCs w:val="32"/>
        </w:rPr>
        <w:t xml:space="preserve">Vista, 64-bit Windows), Windows CE, BeOS, MacOS,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</w:t>
      </w:r>
      <w:r>
        <w:rPr>
          <w:rFonts w:ascii="Times New Roman" w:hAnsi="Times New Roman" w:cs="Times New Roman"/>
          <w:sz w:val="32"/>
          <w:szCs w:val="32"/>
        </w:rPr>
        <w:t xml:space="preserve">Mac OS X, FreeBSD, NetBSD, OpenBSD, BSD/OS,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         </w:t>
      </w:r>
      <w:r>
        <w:rPr>
          <w:rFonts w:ascii="Times New Roman" w:hAnsi="Times New Roman" w:cs="Times New Roman"/>
          <w:sz w:val="32"/>
          <w:szCs w:val="32"/>
        </w:rPr>
        <w:t>Solaris, IRIX, and QNX</w:t>
      </w:r>
    </w:p>
    <w:p>
      <w:pPr>
        <w:pStyle w:val="13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RAM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500MB</w:t>
      </w:r>
    </w:p>
    <w:p>
      <w:pPr>
        <w:pStyle w:val="13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Graphics Card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AMD Radeon HD 5450</w:t>
      </w:r>
    </w:p>
    <w:p>
      <w:pPr>
        <w:pStyle w:val="13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CPU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Intel Pentium 4 2.00GHz</w:t>
      </w:r>
    </w:p>
    <w:p>
      <w:pPr>
        <w:pStyle w:val="13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HDD Space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50MB</w:t>
      </w:r>
    </w:p>
    <w:p>
      <w:pPr>
        <w:pStyle w:val="13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pStyle w:val="13"/>
        <w:numPr>
          <w:ilvl w:val="0"/>
          <w:numId w:val="7"/>
        </w:numPr>
        <w:spacing w:after="160" w:line="259" w:lineRule="auto"/>
        <w:ind w:left="420" w:leftChars="0" w:hanging="420" w:firstLine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Software Requirements</w:t>
      </w:r>
    </w:p>
    <w:p>
      <w:pPr>
        <w:pStyle w:val="13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pStyle w:val="13"/>
        <w:numPr>
          <w:ilvl w:val="0"/>
          <w:numId w:val="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IDE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A Python IDE (eg. Python IDLE, Spyder, Pycharm, Atom, etc.)</w:t>
      </w:r>
    </w:p>
    <w:p>
      <w:pPr>
        <w:pStyle w:val="13"/>
        <w:numPr>
          <w:ilvl w:val="0"/>
          <w:numId w:val="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Python Modules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Pygame, Random and Math</w:t>
      </w:r>
    </w:p>
    <w:p>
      <w:pPr>
        <w:pStyle w:val="13"/>
        <w:numPr>
          <w:ilvl w:val="0"/>
          <w:numId w:val="0"/>
        </w:numPr>
        <w:spacing w:after="160" w:line="259" w:lineRule="auto"/>
        <w:ind w:leftChars="0"/>
        <w:contextualSpacing/>
        <w:rPr>
          <w:rFonts w:ascii="Times New Roman" w:hAnsi="Times New Roman" w:cs="Times New Roman"/>
          <w:sz w:val="32"/>
          <w:szCs w:val="32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jc w:val="center"/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Modules Used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User-defined Modules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r.about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r.colors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r.endgame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r.font_size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r.game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r.main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r.pause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r.playernames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screens.about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screens.endgame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screens.game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screens.main_menu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screens.pause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screens.playernames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sprites.Ball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sprites.Border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sprites.Button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sprites.Label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sprites.Paddle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sprites.PauseButton</w:t>
      </w:r>
    </w:p>
    <w:p>
      <w:pPr>
        <w:numPr>
          <w:ilvl w:val="0"/>
          <w:numId w:val="8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sprites.Textbox</w:t>
      </w:r>
    </w:p>
    <w:p>
      <w:pPr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Built-In Modules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numPr>
          <w:ilvl w:val="0"/>
          <w:numId w:val="8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pygame</w:t>
      </w:r>
    </w:p>
    <w:p>
      <w:pPr>
        <w:numPr>
          <w:ilvl w:val="0"/>
          <w:numId w:val="8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random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427" w:num="2" w:sep="1"/>
          <w:docGrid w:linePitch="360" w:charSpace="0"/>
        </w:sect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math</w:t>
      </w:r>
    </w:p>
    <w:p>
      <w:pPr>
        <w:jc w:val="center"/>
        <w:rPr>
          <w:u w:val="single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Functions Used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425" w:num="1"/>
          <w:docGrid w:linePitch="360" w:charSpace="0"/>
        </w:sectPr>
      </w:pPr>
    </w:p>
    <w:p>
      <w:pPr>
        <w:rPr>
          <w:rFonts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main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start_menu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player_details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start_game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launch_endgame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launch_about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__init__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show_menu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showAbout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setAboutText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setDisplay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PlayerNames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handleColorClick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getPlayer1Name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getColor1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getPlayer2Name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getColor2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setColorButtons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playersReset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gameReset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collides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play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countdown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setGameObjective</w:t>
      </w:r>
    </w:p>
    <w:p>
      <w:pPr>
        <w:rPr>
          <w:rFonts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setMovables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setPaddleMargin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setPaddleSpeed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setBallResetMargin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setBounceBias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setPlayer1Name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setPlayer2Name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setBounceAccelera </w:t>
      </w:r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</w:t>
      </w:r>
      <w:r>
        <w:rPr>
          <w:rFonts w:ascii="Times New Roman" w:hAnsi="Times New Roman" w:cs="Times New Roman"/>
          <w:sz w:val="32"/>
          <w:szCs w:val="32"/>
          <w:lang w:val="en-US"/>
        </w:rPr>
        <w:t>tion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setPlayerColors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getWinnerColor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getWinnerName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getScores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pause_game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setScores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setWinnerColor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setWinnerName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showEndScreen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bounce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same_dir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crossed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ballReset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update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setResetMargin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setBallSpeed</w:t>
      </w:r>
    </w:p>
    <w:p>
      <w:pPr>
        <w:rPr>
          <w:rFonts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getXSpeed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moveUp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moveDown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rectangle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draw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test_surface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image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rect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setHighlightable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stayHighlighted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staysHighlighted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getTextRgb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handle_event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define_event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getText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equalWidth="0" w:num="3">
            <w:col w:w="3205" w:space="425"/>
            <w:col w:w="3205" w:space="425"/>
            <w:col w:w="3205"/>
          </w:cols>
          <w:docGrid w:linePitch="360" w:charSpace="0"/>
        </w:sect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setText</w:t>
      </w:r>
    </w:p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Limitations</w:t>
      </w:r>
    </w:p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limitations of the projects are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: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option to change the Theme of the project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option to turn off the sounds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The project screen cannot be resized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leader-board maintained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Joysticks not supported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settings screen present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other game modes like Infinite Play, Timed Play etc.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To be continued…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Bibliography</w:t>
      </w:r>
    </w:p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sz w:val="32"/>
          <w:szCs w:val="3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3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"https://www.pygame.org/docs/" </w:instrText>
      </w:r>
      <w:r>
        <w:fldChar w:fldCharType="separate"/>
      </w:r>
      <w:r>
        <w:rPr>
          <w:rStyle w:val="9"/>
          <w:rFonts w:ascii="Times New Roman" w:hAnsi="Times New Roman" w:cs="Times New Roman"/>
          <w:sz w:val="32"/>
          <w:szCs w:val="32"/>
        </w:rPr>
        <w:t>https://www.pygame.org/docs/</w:t>
      </w:r>
      <w:r>
        <w:rPr>
          <w:rStyle w:val="9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"https://docs.python.org/3/" </w:instrText>
      </w:r>
      <w:r>
        <w:fldChar w:fldCharType="separate"/>
      </w:r>
      <w:r>
        <w:rPr>
          <w:rStyle w:val="9"/>
          <w:rFonts w:ascii="Times New Roman" w:hAnsi="Times New Roman" w:cs="Times New Roman"/>
          <w:sz w:val="32"/>
          <w:szCs w:val="32"/>
        </w:rPr>
        <w:t>https://docs.python.org/3/</w:t>
      </w:r>
      <w:r>
        <w:rPr>
          <w:rStyle w:val="9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"https://www.geeksforgeeks.org/" </w:instrText>
      </w:r>
      <w:r>
        <w:fldChar w:fldCharType="separate"/>
      </w:r>
      <w:r>
        <w:rPr>
          <w:rStyle w:val="9"/>
          <w:rFonts w:ascii="Times New Roman" w:hAnsi="Times New Roman" w:cs="Times New Roman"/>
          <w:sz w:val="32"/>
          <w:szCs w:val="32"/>
        </w:rPr>
        <w:t>https://www.geeksforgeeks.org/</w:t>
      </w:r>
      <w:r>
        <w:rPr>
          <w:rStyle w:val="9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"https://pythonprogramming.net/pygame-python-3-part-1-intro/" </w:instrText>
      </w:r>
      <w:r>
        <w:fldChar w:fldCharType="separate"/>
      </w:r>
      <w:r>
        <w:rPr>
          <w:rStyle w:val="9"/>
          <w:rFonts w:ascii="Times New Roman" w:hAnsi="Times New Roman" w:cs="Times New Roman"/>
          <w:sz w:val="32"/>
          <w:szCs w:val="32"/>
        </w:rPr>
        <w:t>https://pythonprogramming.net/pygame-python-3-part-1-intro/</w:t>
      </w:r>
      <w:r>
        <w:rPr>
          <w:rStyle w:val="9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pStyle w:val="13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rPr>
          <w:lang w:val="en-US"/>
        </w:rPr>
      </w:pPr>
    </w:p>
    <w:sectPr>
      <w:pgSz w:w="11906" w:h="16838"/>
      <w:pgMar w:top="720" w:right="720" w:bottom="720" w:left="720" w:header="708" w:footer="708" w:gutter="0"/>
      <w:pgBorders w:offsetFrom="page">
        <w:top w:val="single" w:color="000000" w:themeColor="text1" w:sz="18" w:space="24"/>
        <w:left w:val="single" w:color="000000" w:themeColor="text1" w:sz="18" w:space="24"/>
        <w:bottom w:val="single" w:color="000000" w:themeColor="text1" w:sz="18" w:space="24"/>
        <w:right w:val="single" w:color="000000" w:themeColor="text1" w:sz="18" w:space="24"/>
      </w:pgBorders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04F96"/>
    <w:multiLevelType w:val="multilevel"/>
    <w:tmpl w:val="03404F96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09CCD178"/>
    <w:multiLevelType w:val="singleLevel"/>
    <w:tmpl w:val="09CCD17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">
    <w:nsid w:val="0EA32A8C"/>
    <w:multiLevelType w:val="multilevel"/>
    <w:tmpl w:val="0EA32A8C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4">
    <w:nsid w:val="2E550563"/>
    <w:multiLevelType w:val="singleLevel"/>
    <w:tmpl w:val="2E550563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3D503DBA"/>
    <w:multiLevelType w:val="singleLevel"/>
    <w:tmpl w:val="3D503DB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655C3A86"/>
    <w:multiLevelType w:val="multilevel"/>
    <w:tmpl w:val="655C3A8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3AA121A"/>
    <w:multiLevelType w:val="singleLevel"/>
    <w:tmpl w:val="73AA121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abstractNum w:abstractNumId="9">
    <w:nsid w:val="7574633A"/>
    <w:multiLevelType w:val="singleLevel"/>
    <w:tmpl w:val="7574633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7D12603B"/>
    <w:multiLevelType w:val="multilevel"/>
    <w:tmpl w:val="7D12603B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4"/>
  </w:num>
  <w:num w:numId="3">
    <w:abstractNumId w:val="6"/>
  </w:num>
  <w:num w:numId="4">
    <w:abstractNumId w:val="7"/>
  </w:num>
  <w:num w:numId="5">
    <w:abstractNumId w:val="9"/>
  </w:num>
  <w:num w:numId="6">
    <w:abstractNumId w:val="0"/>
  </w:num>
  <w:num w:numId="7">
    <w:abstractNumId w:val="5"/>
  </w:num>
  <w:num w:numId="8">
    <w:abstractNumId w:val="3"/>
  </w:num>
  <w:num w:numId="9">
    <w:abstractNumId w:val="1"/>
  </w:num>
  <w:num w:numId="10">
    <w:abstractNumId w:val="10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0"/>
  <w:bordersDoNotSurroundHeader w:val="1"/>
  <w:bordersDoNotSurroundFooter w:val="1"/>
  <w:attachedTemplate r:id="rId1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473BB"/>
    <w:rsid w:val="000846B1"/>
    <w:rsid w:val="000D6249"/>
    <w:rsid w:val="001562BB"/>
    <w:rsid w:val="00172A27"/>
    <w:rsid w:val="00184CB5"/>
    <w:rsid w:val="001B3D91"/>
    <w:rsid w:val="00282940"/>
    <w:rsid w:val="003827FB"/>
    <w:rsid w:val="004101E6"/>
    <w:rsid w:val="004D3EB5"/>
    <w:rsid w:val="004E41BA"/>
    <w:rsid w:val="0058757C"/>
    <w:rsid w:val="005E5540"/>
    <w:rsid w:val="007C6B0D"/>
    <w:rsid w:val="008A20AD"/>
    <w:rsid w:val="00922466"/>
    <w:rsid w:val="00994927"/>
    <w:rsid w:val="009A67FF"/>
    <w:rsid w:val="00A17282"/>
    <w:rsid w:val="00AD3A30"/>
    <w:rsid w:val="00B746A4"/>
    <w:rsid w:val="00B97259"/>
    <w:rsid w:val="00C135EB"/>
    <w:rsid w:val="00C27D61"/>
    <w:rsid w:val="00F03A30"/>
    <w:rsid w:val="00F6323B"/>
    <w:rsid w:val="0319413D"/>
    <w:rsid w:val="0D7A5557"/>
    <w:rsid w:val="156E6EA1"/>
    <w:rsid w:val="15C51E6E"/>
    <w:rsid w:val="20470AB7"/>
    <w:rsid w:val="23D27B2D"/>
    <w:rsid w:val="27BF17C0"/>
    <w:rsid w:val="28EC30EF"/>
    <w:rsid w:val="2C2808AF"/>
    <w:rsid w:val="2EEA668F"/>
    <w:rsid w:val="31A85774"/>
    <w:rsid w:val="32664758"/>
    <w:rsid w:val="41AF5250"/>
    <w:rsid w:val="4BF80F09"/>
    <w:rsid w:val="56B769E3"/>
    <w:rsid w:val="5A7072C5"/>
    <w:rsid w:val="5D9431D9"/>
    <w:rsid w:val="61A81481"/>
    <w:rsid w:val="68907D96"/>
    <w:rsid w:val="693E50C3"/>
    <w:rsid w:val="6D904972"/>
    <w:rsid w:val="7260590B"/>
    <w:rsid w:val="75BC1F84"/>
    <w:rsid w:val="7BE87373"/>
    <w:rsid w:val="7C7148B5"/>
    <w:rsid w:val="7D0D6104"/>
    <w:rsid w:val="7E1A4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widowControl w:val="0"/>
      <w:spacing w:before="340" w:after="33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3"/>
    <w:basedOn w:val="1"/>
    <w:next w:val="1"/>
    <w:qFormat/>
    <w:uiPriority w:val="0"/>
    <w:pPr>
      <w:keepNext/>
      <w:keepLines/>
      <w:widowControl w:val="0"/>
      <w:spacing w:before="260" w:after="26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Date"/>
    <w:basedOn w:val="1"/>
    <w:next w:val="1"/>
    <w:qFormat/>
    <w:uiPriority w:val="0"/>
    <w:pPr>
      <w:widowControl w:val="0"/>
      <w:spacing w:after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5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6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7">
    <w:name w:val="Title"/>
    <w:basedOn w:val="1"/>
    <w:next w:val="1"/>
    <w:link w:val="12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9">
    <w:name w:val="Hyperlink"/>
    <w:basedOn w:val="8"/>
    <w:semiHidden/>
    <w:unhideWhenUsed/>
    <w:qFormat/>
    <w:uiPriority w:val="99"/>
    <w:rPr>
      <w:rFonts w:asciiTheme="minorHAnsi" w:hAnsiTheme="minorHAnsi" w:eastAsiaTheme="minorHAnsi" w:cstheme="minorBidi"/>
      <w:color w:val="0000FF"/>
      <w:u w:val="single"/>
      <w:lang w:val="en-IN" w:eastAsia="en-IN" w:bidi="ar-SA"/>
    </w:rPr>
  </w:style>
  <w:style w:type="character" w:styleId="10">
    <w:name w:val="Strong"/>
    <w:basedOn w:val="8"/>
    <w:qFormat/>
    <w:uiPriority w:val="22"/>
    <w:rPr>
      <w:b/>
      <w:bCs/>
    </w:rPr>
  </w:style>
  <w:style w:type="character" w:customStyle="1" w:styleId="12">
    <w:name w:val="Title Char"/>
    <w:basedOn w:val="8"/>
    <w:link w:val="7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3">
    <w:name w:val="List Paragraph"/>
    <w:basedOn w:val="1"/>
    <w:qFormat/>
    <w:uiPriority w:val="34"/>
    <w:pPr>
      <w:ind w:left="720"/>
      <w:contextualSpacing/>
    </w:pPr>
  </w:style>
  <w:style w:type="paragraph" w:customStyle="1" w:styleId="14">
    <w:name w:val="No Spacing1"/>
    <w:link w:val="17"/>
    <w:qFormat/>
    <w:uiPriority w:val="0"/>
    <w:rPr>
      <w:rFonts w:ascii="Times New Roman" w:hAnsi="Times New Roman" w:eastAsia="SimSun" w:cstheme="minorBidi"/>
      <w:sz w:val="22"/>
      <w:lang w:val="en-IN" w:eastAsia="en-IN" w:bidi="ar-SA"/>
    </w:rPr>
  </w:style>
  <w:style w:type="paragraph" w:customStyle="1" w:styleId="15">
    <w:name w:val="Contact Details"/>
    <w:basedOn w:val="1"/>
    <w:qFormat/>
    <w:uiPriority w:val="0"/>
    <w:pPr>
      <w:widowControl w:val="0"/>
      <w:spacing w:before="80" w:after="8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6">
    <w:name w:val="Organization"/>
    <w:basedOn w:val="1"/>
    <w:qFormat/>
    <w:uiPriority w:val="0"/>
    <w:pPr>
      <w:widowControl w:val="0"/>
      <w:spacing w:after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7">
    <w:name w:val="无间隔 Char"/>
    <w:basedOn w:val="8"/>
    <w:link w:val="14"/>
    <w:qFormat/>
    <w:uiPriority w:val="0"/>
    <w:rPr>
      <w:rFonts w:hint="default" w:ascii="Times New Roman" w:hAnsi="Times New Roman" w:eastAsia="SimSun"/>
      <w:sz w:val="22"/>
    </w:rPr>
  </w:style>
  <w:style w:type="paragraph" w:customStyle="1" w:styleId="18">
    <w:name w:val="No Spacing11"/>
    <w:qFormat/>
    <w:uiPriority w:val="0"/>
    <w:pPr>
      <w:spacing w:after="160" w:line="259" w:lineRule="auto"/>
    </w:pPr>
    <w:rPr>
      <w:rFonts w:ascii="Times New Roman" w:hAnsi="Times New Roman" w:eastAsia="SimSun" w:cstheme="minorBidi"/>
      <w:sz w:val="22"/>
      <w:lang w:val="en-IN" w:eastAsia="en-I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2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Pages>1</Pages>
  <Words>781</Words>
  <Characters>4458</Characters>
  <Lines>37</Lines>
  <Paragraphs>10</Paragraphs>
  <TotalTime>3</TotalTime>
  <ScaleCrop>false</ScaleCrop>
  <LinksUpToDate>false</LinksUpToDate>
  <CharactersWithSpaces>5229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 Radadia</cp:lastModifiedBy>
  <cp:lastPrinted>2020-09-26T10:28:00Z</cp:lastPrinted>
  <dcterms:modified xsi:type="dcterms:W3CDTF">2020-11-08T14:22:52Z</dcterms:modified>
  <cp:revision>16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