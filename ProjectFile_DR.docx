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850" w:h="16783"/>
          <w:pgMar w:top="720" w:right="720" w:bottom="720" w:left="720" w:header="708" w:footer="708" w:gutter="0"/>
          <w:pgBorders w:display="first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4291965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791210</wp:posOffset>
                </wp:positionH>
                <wp:positionV relativeFrom="paragraph">
                  <wp:posOffset>1565910</wp:posOffset>
                </wp:positionV>
                <wp:extent cx="5027930" cy="1837055"/>
                <wp:effectExtent l="128270" t="90170" r="139700" b="1682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5027930" cy="1837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3pt;margin-top:123.3pt;height:144.65pt;width:395.9pt;z-index:251663360;v-text-anchor:middle;mso-width-relative:page;mso-height-relative:page;" fillcolor="#FFFFFF [3201]" filled="t" stroked="t" coordsize="21600,21600" o:gfxdata="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83185</wp:posOffset>
                </wp:positionV>
                <wp:extent cx="5069840" cy="656590"/>
                <wp:effectExtent l="13970" t="0" r="40640" b="3429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9840" cy="656590"/>
                          <a:chOff x="3095" y="914"/>
                          <a:chExt cx="7984" cy="1034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691" y="950"/>
                            <a:ext cx="1389" cy="992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095" y="914"/>
                            <a:ext cx="6563" cy="103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0000" tIns="46800" rIns="90000" bIns="46800" numCol="1" spcCol="0" rtlCol="0" fromWordArt="0" anchor="b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65pt;margin-top:6.55pt;height:51.7pt;width:399.2pt;z-index:251667456;mso-width-relative:page;mso-height-relative:page;" coordorigin="3095,914" coordsize="7984,1034" o:gfxdata="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">
                <o:lock v:ext="edit" aspectratio="f"/>
                <v:shape id="_x0000_s1026" o:spid="_x0000_s1026" o:spt="75" alt="School Logo" type="#_x0000_t75" style="position:absolute;left:9691;top:950;height:992;width:1389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095;top:914;height:1034;width:6563;v-text-anchor:bottom;" fillcolor="#FFFFFF [3201]" filled="t" stroked="t" coordsize="21600,21600" o:gfxdata="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jQ6+i8AAAA&#10;2gAAAA8AAAAAAAAAAQAgAAAAIgAAAGRycy9kb3ducmV2LnhtbFBLAQIUABQAAAAIAIdO4kAzLwWe&#10;OwAAADkAAAAQAAAAAAAAAAEAIAAAAAsBAABkcnMvc2hhcGV4bWwueG1sUEsFBgAAAAAGAAYAWwEA&#10;ALUDAAAAAA=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2.5mm,1.3mm,2.5mm,1.3mm">
                    <w:txbxContent>
                      <w:p>
                        <w:pPr>
                          <w:jc w:val="center"/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-287655</wp:posOffset>
                </wp:positionH>
                <wp:positionV relativeFrom="paragraph">
                  <wp:posOffset>8176260</wp:posOffset>
                </wp:positionV>
                <wp:extent cx="3393440" cy="501650"/>
                <wp:effectExtent l="28575" t="28575" r="45085" b="41275"/>
                <wp:wrapNone/>
                <wp:docPr id="22" name="Rectangle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440" cy="501650"/>
                        </a:xfrm>
                        <a:prstGeom prst="rect">
                          <a:avLst/>
                        </a:prstGeom>
                        <a:noFill/>
                        <a:ln w="57150" cap="rnd" cmpd="sng">
                          <a:solidFill>
                            <a:srgbClr val="00B050"/>
                          </a:solidFill>
                          <a:prstDash val="sysDot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ind w:right="0" w:rightChars="0" w:firstLine="160" w:firstLineChars="5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u w:val="none"/>
                                <w:lang w:val="en-US"/>
                              </w:rPr>
                              <w:t xml:space="preserve">SUBMITTED TO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highlight w:val="none"/>
                                <w:u w:val="single"/>
                                <w:lang w:val="en-US"/>
                              </w:rPr>
                              <w:t>Honey Shivnani</w:t>
                            </w:r>
                          </w:p>
                          <w:p>
                            <w:pPr>
                              <w:ind w:right="0" w:rightChars="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lIns="0" tIns="72000" rIns="90000" bIns="46800" anchor="b"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2.65pt;margin-top:643.8pt;height:39.5pt;width:267.2pt;z-index:251672576;v-text-anchor:bottom;mso-width-relative:page;mso-height-relative:page;" filled="f" stroked="t" coordsize="21600,21600" o:gfxdata="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0R+UOtwAAAANAQAADwAAAAAAAAABACAAAAAiAAAAZHJzL2Rv&#10;d25yZXYueG1sUEsBAhQAFAAAAAgAh07iQIhE5Zn9AQAA9AMAAA4AAAAAAAAAAQAgAAAAKwEAAGRy&#10;cy9lMm9Eb2MueG1sUEsFBgAAAAAGAAYAWQEAAJoFAAAAAA==&#10;">
                <v:fill on="f" focussize="0,0"/>
                <v:stroke weight="4.5pt" color="#00B050" joinstyle="miter" dashstyle="1 1" endcap="round"/>
                <v:imagedata o:title=""/>
                <o:lock v:ext="edit" aspectratio="f"/>
                <v:textbox inset="0mm,2mm,2.5mm,1.3mm">
                  <w:txbxContent>
                    <w:p>
                      <w:pPr>
                        <w:ind w:right="0" w:rightChars="0" w:firstLine="160" w:firstLineChars="50"/>
                        <w:jc w:val="left"/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u w:val="none"/>
                          <w:lang w:val="en-US"/>
                        </w:rPr>
                        <w:t xml:space="preserve">SUBMITTED TO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lang w:val="en-US"/>
                        </w:rPr>
                        <w:t>: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highlight w:val="none"/>
                          <w:u w:val="single"/>
                          <w:lang w:val="en-US"/>
                        </w:rPr>
                        <w:t>Honey Shivnani</w:t>
                      </w:r>
                    </w:p>
                    <w:p>
                      <w:pPr>
                        <w:ind w:right="0" w:rightChars="0"/>
                        <w:jc w:val="left"/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pict>
          <v:rect id="_x0000_s1053" o:spid="_x0000_s1053" o:spt="1" style="position:absolute;left:0pt;margin-left:272pt;margin-top:643.65pt;height:120.3pt;width:271.85pt;z-index:251662336;v-text-anchor:bottom;mso-width-relative:page;mso-height-relative:page;" filled="f" stroked="t" coordsize="21600,21600">
            <v:path/>
            <v:fill on="f" focussize="0,0"/>
            <v:stroke weight="4.5pt" color="#00B050" joinstyle="miter" dashstyle="1 1" endcap="round"/>
            <v:imagedata o:title=""/>
            <o:lock v:ext="edit" aspectratio="f"/>
            <v:textbox inset="0mm,1.27mm,2.54mm,1.27mm">
              <w:txbxContent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 xml:space="preserve">SUBMITTED BY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>:</w:t>
                  </w:r>
                  <w:r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highlight w:val="none"/>
                      <w:u w:val="single"/>
                      <w:lang w:val="en-US"/>
                    </w:rPr>
                    <w:t>Dev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Radadia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and                               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FFFF" w:themeColor="background1"/>
                      <w:sz w:val="32"/>
                      <w:szCs w:val="32"/>
                      <w:lang w:val="en-US"/>
                      <w14:textFill>
                        <w14:solidFill>
                          <w14:schemeClr w14:val="bg1"/>
                        </w14:solidFill>
                      </w14:textFill>
                    </w:rPr>
                    <w:t xml:space="preserve">g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Dheer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Banker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                              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>CLASS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 :</w:t>
                  </w:r>
                  <w:r>
                    <w:rPr>
                      <w:rFonts w:hint="default" w:ascii="Times New Roman" w:hAnsi="Times New Roman" w:cs="Times New Roman" w:eastAsiaTheme="minorEastAsia"/>
                      <w:color w:val="C0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XII (Science)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BATCH :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hint="eastAsia"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/>
            <v:imagedata r:id="rId6" o:title="未标题-1"/>
            <o:lock v:ext="edit" aspectratio="t"/>
          </v:shape>
        </w:pic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Certificate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Acknowledgement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Python Introduction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>
      <w:pPr>
        <w:numPr>
          <w:ilvl w:val="0"/>
          <w:numId w:val="1"/>
        </w:numPr>
        <w:ind w:left="420" w:leftChars="0" w:hanging="420" w:firstLineChars="0"/>
        <w:rPr>
          <w:rStyle w:val="12"/>
          <w:rFonts w:hint="default" w:ascii="Times New Roman" w:hAnsi="Times New Roman" w:eastAsia="Arial" w:cs="Times New Roman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What is Python?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Python is a popular programming language. It was created by Guido van Rossum, and released in 1989.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2720" w:hanging="2720" w:hangingChars="850"/>
        <w:textAlignment w:val="auto"/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2"/>
          <w:rFonts w:hint="default" w:ascii="Times New Roman" w:hAnsi="Times New Roman" w:eastAsia="Arial"/>
          <w:b w:val="0"/>
          <w:bCs w:val="0"/>
          <w:i/>
          <w:iCs/>
          <w:caps w:val="0"/>
          <w:color w:val="222426"/>
          <w:spacing w:val="0"/>
          <w:sz w:val="32"/>
          <w:szCs w:val="32"/>
          <w:shd w:val="clear" w:fill="FFFFFF"/>
          <w:lang w:val="en-US"/>
        </w:rPr>
        <w:t>Interesting fact</w:t>
      </w: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: Python is named after the comedy television show “Monty Python’s Flying Circus”. It is not named after the Python snake.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It is used for :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web development (server-side),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software development,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mathematics,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system scripting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data analysis,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game development,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desktop applications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39" w:leftChars="0" w:hanging="439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What can Python do?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on a server to create web applications.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alongside software to create workflows.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connect to database systems. It can also read and modify files.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to handle big data and perform complex mathematics.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for rapid prototyping, or for production-ready software development.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/>
          <w:b/>
          <w:bCs/>
          <w:sz w:val="32"/>
          <w:szCs w:val="32"/>
        </w:rPr>
        <w:t>Why Python?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works on different platforms (Windows, Mac, Linux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, etc.)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a simple syntax similar to the English language.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syntax that allows developers to write programs with fewer lines than some other programming languages.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runs on an interpreter system, meaning that code can be executed as soon as it is written. This means that prototyping can be very quick.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treated in a procedural way, an object-oriented way or a functional way.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Python Syntax compared to other programming languages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was designed for readability, and has some similarities to the English language with influence from mathematics.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uses new lines to complete a command, as opposed to other programming languages which often use semicolons or parentheses.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relies on indentation, using whitespace, to define scope; such as the scope of loops, functions and classes. Other programming languages often use curly-brackets for this purpose.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Python-Pluses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Easy to Use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Expressive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Interpreted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Free and Open Source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Cross-Platform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Extensive Libraries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Object-Oriented Language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Improvised Productivity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Advanced features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Automatic memory management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Python-Minuses (So Human Like)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the Fastest Language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Lesser Libraries than C, Java, Perl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Strong on Type</w:t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softHyphen/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>Binding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Easily Convertible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High Memory Consumption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Weak in Mobile Development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Underdeveloped Database Access Layers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6" w:lineRule="auto"/>
        <w:ind w:right="0" w:rightChars="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rPr>
          <w:rFonts w:hint="default" w:ascii="Times New Roman" w:hAnsi="Times New Roman" w:cs="Times New Roman"/>
          <w:sz w:val="32"/>
          <w:szCs w:val="32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pStyle w:val="4"/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</w:rPr>
      </w:pPr>
      <w:r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t>Project Overview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PingPong - A project made by Dev Radadia and Dheer Banker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The aim of the project is to create a ping-pong game with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two game-modes </w:t>
      </w:r>
      <w:r>
        <w:rPr>
          <w:rFonts w:hint="default" w:ascii="Times New Roman" w:hAnsi="Times New Roman" w:cs="Times New Roman"/>
          <w:sz w:val="32"/>
          <w:szCs w:val="32"/>
        </w:rPr>
        <w:t>–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  ‘1 Player’ and ‘2 Players’ with</w:t>
      </w:r>
      <w:r>
        <w:rPr>
          <w:rFonts w:hint="default" w:ascii="Times New Roman" w:hAnsi="Times New Roman" w:cs="Times New Roman"/>
          <w:sz w:val="32"/>
          <w:szCs w:val="32"/>
        </w:rPr>
        <w:t xml:space="preserve"> a smooth, intuitive gameplay.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numPr>
          <w:ilvl w:val="0"/>
          <w:numId w:val="13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</w:pPr>
      <w:bookmarkStart w:id="0" w:name="_GoBack"/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</w:rPr>
        <w:t>Salient Features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  <w:t>:</w:t>
      </w:r>
    </w:p>
    <w:bookmarkEnd w:id="0"/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is divided into 6 packages:</w:t>
      </w:r>
    </w:p>
    <w:p>
      <w:pPr>
        <w:pStyle w:val="15"/>
        <w:numPr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ai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code governing the AI used in 1 player game-mode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image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images used in the project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r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screen-wise strings, resources and font styles used in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</w:t>
      </w:r>
      <w:r>
        <w:rPr>
          <w:rFonts w:hint="default" w:ascii="Times New Roman" w:hAnsi="Times New Roman" w:cs="Times New Roman"/>
          <w:sz w:val="32"/>
          <w:szCs w:val="32"/>
        </w:rPr>
        <w:t>the project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screens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code governing every screen in the project,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</w:t>
      </w:r>
      <w:r>
        <w:rPr>
          <w:rFonts w:hint="default" w:ascii="Times New Roman" w:hAnsi="Times New Roman" w:cs="Times New Roman"/>
          <w:sz w:val="32"/>
          <w:szCs w:val="32"/>
        </w:rPr>
        <w:t>with a module for every screen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sound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sounds used in the project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sprites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different pygame drawables that have been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used in the project</w:t>
      </w:r>
    </w:p>
    <w:p>
      <w:pPr>
        <w:pStyle w:val="15"/>
        <w:numPr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All the GUI Elements in the project are developed solely using pygame from scratch, in order to keep the GUI consistent throughout the application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5"/>
        <w:numPr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also includes various sounds in it, which are played when a button is clicked, or when the ball bounces with the paddle or the wall, etc.</w:t>
      </w:r>
    </w:p>
    <w:p>
      <w:pPr>
        <w:pStyle w:val="15"/>
        <w:numPr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There are a total of 6 screens in the project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5"/>
        <w:numPr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About</w:t>
      </w:r>
      <w:r>
        <w:rPr>
          <w:rFonts w:hint="default" w:ascii="Times New Roman" w:hAnsi="Times New Roman" w:cs="Times New Roman"/>
          <w:sz w:val="32"/>
          <w:szCs w:val="32"/>
        </w:rPr>
        <w:t xml:space="preserve"> – Tells the user about the developers and the basic controls of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the game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Main</w:t>
      </w:r>
      <w:r>
        <w:rPr>
          <w:rFonts w:hint="default"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Menu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main screen that has options to go to the other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</w:t>
      </w:r>
      <w:r>
        <w:rPr>
          <w:rFonts w:hint="default" w:ascii="Times New Roman" w:hAnsi="Times New Roman" w:cs="Times New Roman"/>
          <w:sz w:val="32"/>
          <w:szCs w:val="32"/>
        </w:rPr>
        <w:t>screens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PlayerNames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where players can enter their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sz w:val="32"/>
          <w:szCs w:val="32"/>
        </w:rPr>
        <w:t>choose their paddle colours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game screen, where the players can play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Pause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comes up when the game is paused, by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ause button</w:t>
      </w:r>
      <w:r>
        <w:rPr>
          <w:rFonts w:hint="default" w:ascii="Times New Roman" w:hAnsi="Times New Roman" w:cs="Times New Roman"/>
          <w:sz w:val="32"/>
          <w:szCs w:val="32"/>
        </w:rPr>
        <w:t xml:space="preserve"> or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by pressing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</w:t>
      </w:r>
    </w:p>
    <w:p>
      <w:pPr>
        <w:pStyle w:val="15"/>
        <w:numPr>
          <w:ilvl w:val="1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EndGame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declares the winner of the game that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 xml:space="preserve">aaaaaaaaaaa </w:t>
      </w:r>
      <w:r>
        <w:rPr>
          <w:rFonts w:hint="default" w:ascii="Times New Roman" w:hAnsi="Times New Roman" w:cs="Times New Roman"/>
          <w:sz w:val="32"/>
          <w:szCs w:val="32"/>
        </w:rPr>
        <w:t>was just played</w:t>
      </w:r>
    </w:p>
    <w:p>
      <w:pPr>
        <w:pStyle w:val="15"/>
        <w:numPr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4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Finally, all the screens are bound together by the controller code “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Game.py</w:t>
      </w:r>
      <w:r>
        <w:rPr>
          <w:rFonts w:hint="default" w:ascii="Times New Roman" w:hAnsi="Times New Roman" w:cs="Times New Roman"/>
          <w:sz w:val="32"/>
          <w:szCs w:val="32"/>
        </w:rPr>
        <w:t>”.</w:t>
      </w:r>
    </w:p>
    <w:p/>
    <w:p/>
    <w:p/>
    <w:p/>
    <w:p/>
    <w:p/>
    <w:p/>
    <w:p/>
    <w:p/>
    <w:p/>
    <w:p/>
    <w:p/>
    <w:p>
      <w:pPr>
        <w:pStyle w:val="10"/>
        <w:jc w:val="center"/>
        <w:rPr>
          <w:rFonts w:hint="default" w:ascii="Times New Roman" w:hAnsi="Times New Roman" w:cs="Times New Roman"/>
          <w:b/>
          <w:bCs/>
          <w:i/>
          <w:iCs/>
          <w:u w:val="single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</w:rPr>
        <w:t>Procedural Design</w:t>
      </w:r>
    </w:p>
    <w:p/>
    <w:p>
      <w:pPr>
        <w:pStyle w:val="15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To start the application, click on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run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via a Python console.</w:t>
      </w:r>
    </w:p>
    <w:p>
      <w:pPr>
        <w:pStyle w:val="15"/>
        <w:numPr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main screen appears, which has three options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</w:t>
      </w:r>
    </w:p>
    <w:p>
      <w:pPr>
        <w:pStyle w:val="15"/>
        <w:numPr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1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Start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Player Names</w:t>
      </w:r>
      <w:r>
        <w:rPr>
          <w:rFonts w:hint="default" w:ascii="Times New Roman" w:hAnsi="Times New Roman" w:cs="Times New Roman"/>
          <w:sz w:val="32"/>
          <w:szCs w:val="32"/>
        </w:rPr>
        <w:t xml:space="preserve"> screen (details mentioned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</w:t>
      </w:r>
      <w:r>
        <w:rPr>
          <w:rFonts w:hint="default" w:ascii="Times New Roman" w:hAnsi="Times New Roman" w:cs="Times New Roman"/>
          <w:sz w:val="32"/>
          <w:szCs w:val="32"/>
        </w:rPr>
        <w:t>below).</w:t>
      </w:r>
    </w:p>
    <w:p>
      <w:pPr>
        <w:pStyle w:val="15"/>
        <w:numPr>
          <w:ilvl w:val="1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About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screen, which contains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information about the project and its basic controls.</w:t>
      </w:r>
    </w:p>
    <w:p>
      <w:pPr>
        <w:pStyle w:val="15"/>
        <w:numPr>
          <w:ilvl w:val="1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Quit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Exits the application.</w:t>
      </w:r>
    </w:p>
    <w:p>
      <w:pPr>
        <w:pStyle w:val="15"/>
        <w:numPr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Player Names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Here, the players can set their respective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choose their colours (default White). From here they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can either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press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Enter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to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move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screen.</w:t>
      </w:r>
    </w:p>
    <w:p>
      <w:pPr>
        <w:pStyle w:val="15"/>
        <w:numPr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After an initial countdown from 3 to 1, the game starts.</w:t>
      </w:r>
    </w:p>
    <w:p>
      <w:pPr>
        <w:pStyle w:val="15"/>
        <w:numPr>
          <w:numId w:val="0"/>
        </w:numPr>
        <w:ind w:firstLine="2720" w:firstLineChars="85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Players can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5"/>
        <w:numPr>
          <w:ilvl w:val="4"/>
          <w:numId w:val="15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</w:t>
      </w:r>
      <w:r>
        <w:rPr>
          <w:rFonts w:hint="default" w:ascii="Times New Roman" w:hAnsi="Times New Roman" w:cs="Times New Roman"/>
          <w:sz w:val="32"/>
          <w:szCs w:val="32"/>
        </w:rPr>
        <w:t xml:space="preserve">ove their paddles using the respective controls (mentioned in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screen)</w:t>
      </w:r>
    </w:p>
    <w:p>
      <w:pPr>
        <w:pStyle w:val="15"/>
        <w:numPr>
          <w:ilvl w:val="4"/>
          <w:numId w:val="15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pause the game using the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Pause button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or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</w:p>
    <w:p>
      <w:pPr>
        <w:pStyle w:val="15"/>
        <w:numPr>
          <w:ilvl w:val="4"/>
          <w:numId w:val="15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go to the main screen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Esc</w:t>
      </w:r>
    </w:p>
    <w:p>
      <w:pPr>
        <w:pStyle w:val="15"/>
        <w:numPr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Pause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Shows the current scores and has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Resume,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5"/>
        <w:numPr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5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Endgame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The screen which follows when the game ends, showing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the winner’s name, and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Play Again,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Menu,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</w:rPr>
        <w:drawing>
          <wp:anchor distT="0" distB="0" distL="0" distR="0" simplePos="0" relativeHeight="251708416" behindDoc="0" locked="0" layoutInCell="1" allowOverlap="1">
            <wp:simplePos x="0" y="0"/>
            <wp:positionH relativeFrom="column">
              <wp:posOffset>8890</wp:posOffset>
            </wp:positionH>
            <wp:positionV relativeFrom="paragraph">
              <wp:posOffset>628650</wp:posOffset>
            </wp:positionV>
            <wp:extent cx="6627495" cy="8726170"/>
            <wp:effectExtent l="0" t="0" r="1905" b="177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72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possible screens and transitions are shown in the image belo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w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Modules Used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r.about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r.colors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r.endgame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r.font_size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r.game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r.main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r.pause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r.playernames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screens.about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screens.endgame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screens.game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screens.main_menu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screens.pause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screens.playernames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sprites.Ball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sprites.Border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sprites.Button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sprites.Label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sprites.Paddle</w:t>
      </w:r>
    </w:p>
    <w:p>
      <w:pPr>
        <w:numPr>
          <w:ilvl w:val="0"/>
          <w:numId w:val="1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sprites.PauseButton</w:t>
      </w:r>
    </w:p>
    <w:p>
      <w:pPr>
        <w:numPr>
          <w:ilvl w:val="0"/>
          <w:numId w:val="16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sprites.Textbox</w:t>
      </w:r>
    </w:p>
    <w:p>
      <w:pPr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Functions Used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425" w:num="1"/>
          <w:docGrid w:linePitch="360" w:charSpace="0"/>
        </w:sect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main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start_menu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player_details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start_game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launch_endgame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launch_about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__init__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show_menu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showAbout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setAboutText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setDisplay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PlayerNames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handleColorClick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getPlayer1Name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getColor1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getPlayer2Name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getColor2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setColorButtons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playersReset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gameReset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collides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countdown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setGameObjective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setMovables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setPaddleMargin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setPaddleSpeed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setBallResetMargin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setBounceBias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setPlayer1Name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setPlayer2Name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setBounceAccelera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tion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setPlayerColors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getWinnerColor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getWinnerName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getScores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pause_game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setScores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setWinnerColor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setWinnerName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showEndScreen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bounce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same_dir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crossed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ballReset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update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setResetMargin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setBallSpeed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getXSpeed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moveUp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moveDown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rectangle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draw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test_surface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image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setHighlightable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stayHighlighted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staysHighlighted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getTextRgb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handle_event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define_event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</w:t>
      </w:r>
    </w:p>
    <w:p>
      <w:pPr>
        <w:numPr>
          <w:ilvl w:val="0"/>
          <w:numId w:val="17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cols w:equalWidth="0" w:num="3">
            <w:col w:w="3205" w:space="425"/>
            <w:col w:w="3205" w:space="425"/>
            <w:col w:w="3205"/>
          </w:cols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setText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The Game.py</w:t>
      </w:r>
    </w:p>
    <w:p>
      <w:pPr>
        <w:jc w:val="center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r.__init__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game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main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endgame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colors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font_size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pause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playernames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about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__all__=['main','game', 'endgame', 'colors', 'font_size', 'pause', 'playernames','about']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r.about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text_about="This is a Pygame-Based Class-12 Project made by Dev Radadia and Dheer Banker.\n\n\nControls :-\nW and S : To move Left paddle Up and Down\nUp and Down (Arrows) : To move Right paddle Up and Down\n\n\nSet your name, choose your paddle colour, and PLAY ON !!! 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txt_return_btn="Return to Main Menu"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r.colors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(19,244,239)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PINK = (240,0,255)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GREEN = (104,255,0)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YELLOW = (250,255,0)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RED =(255,0,92)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GOLD = (255,215,0)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SILVER = (192,192,192)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r.endgame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win_statement=" Wins!" 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play_again_btn_txt="Play Again"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quit_button_txt = "Quit”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r.font_size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xxxs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xxs = 30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xs = 40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 = 80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xl = 100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xxl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xxxl = 135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xxxxl = 200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(106, 159, 181)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FPS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SCREEN_WIDTH = 900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SCREEN_HEIGHT = 670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SCORE_MARGIN = 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PADDLE_WIDTH = 12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PADDLE_HEIGHT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PADDLE_MARGIN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PADDLE_BOUNCE_BIAS = 80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PADDLE_SPEED = 15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BALL_WIDTH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BALL_HEIGHT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BALL_RESET_Y_MARGIN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BALL_BOUNCE_ACC = 1.05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game_obj_txt = "Race to 10"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r.main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r_title_label_txt = "Ping-Pong"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r_start_button_txt = "Start"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r_quit_button_txt = "Quit"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r_about_button_txt = "About”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r.pause</w:t>
      </w:r>
    </w:p>
    <w:p>
      <w:pPr>
        <w:jc w:val="center"/>
        <w:rPr>
          <w:rFonts w:hint="default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paused_label_txt = "PAUSED"</w:t>
      </w:r>
    </w:p>
    <w:p>
      <w:pPr>
        <w:jc w:val="left"/>
        <w:rPr>
          <w:rFonts w:hint="default"/>
          <w:sz w:val="32"/>
          <w:szCs w:val="32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resume_button_txt = "Resume"</w:t>
      </w: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sz w:val="32"/>
          <w:szCs w:val="32"/>
          <w:lang w:val="en-US"/>
        </w:rPr>
        <w:t>quit_button_txt = "Quit"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r.playernames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playernames_label_txt = "Player Names"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p1_label_txt = "Player 1"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p2_label_txt = "Player 2"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name_label_txt = "Name :"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color_blue_label_txt = "Blue"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color_green_label_txt = "Green"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color_yellow_label_txt = "Yellow"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color_pink_label_txt = "Pink"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color_red_label_txt = "Red"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enter_button_txt = "Enter"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pause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endgame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main_menu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playernames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['game', 'pause', 'endgame', 'main_menu', 'playernames', 'about']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CB_RETURN=0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CB_QUIT=-1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AboutScreen():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ef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__init__(self,screen,abouttext,screen_dimen,bg_color,fg_color,fontsize=r.font_size.xxs, bg=None):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self.bgimg=bg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self.font=pygame.font.Font(None,fontsize)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showAbout(self):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exitw=False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buttons=[self.return_btn]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exitw: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event.type==pygame.QUIT: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exitw=True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button_action=button.update(pygame.mouse.get_pos(),mouse_up)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self.aboutLabel.draw()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self.clock.tick(30)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setAboutText(self,abouttext):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self.aboutLabel=Label(self.screen,pygame.Rect(40,40,self.screen_dimen[0]-80,self.screen_dimen[1]-80),self.fg_color,self.bg_color,self.font,text=self.abouttext,lineSpacing=6)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self.return_btn=Button((self.screen_dimen[0]-220,self.screen_dimen[1]-40),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text=r.about.txt_return_btn,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font_size=r.font_size.xxs,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bg_rgb=self.bg_color,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text_rgb=self.fg_color,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self.setAboutText(self.abouttext)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screens.endgame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EndgameScreen():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win, screen_dimen, bg_color, fontsize = r.font_size.xxl,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 = win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Bold.ttf",fontsize)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""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r.colors.WHITE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setWinnerColor(self, winnerColor):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winnerColor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setWinnerName(self, winnerName):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winnerName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showEndScreen(self):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[self.winner_label, self.play_btn, self.return_to_mainmenu_btn, self.quit_btn]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self.screen.fill(r.colors.BLACK)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self.win_label.draw()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self.play_btn = 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r.endgame.play_again_btn_txt,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490),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CB_RETURN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screens.main_menu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pause, screen_dimen, bg_color, fg_color, fontsize1 = r.font_size.xxl, fontsize2 = r.font_size.m,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 = 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Italic.ttf", fontsize1)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pygame.font.Font("r\\font_styles\Courier.ttf", fontsize2)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 = (0,0)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pause_game(self):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[self.resume_btn, self.quit_btn, self.return_to_mainmenu_btn]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keys = 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keys[pygame.K_r]: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self.pause_label.draw()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self.score_label.draw()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self.pause_label = Label(self.screen, pygame.Rect(230, 70, 1000 ,1000), self.fg_color, self.bg_color, self.font1, text=self.pause)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self.resume_btn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r.pause.resume_button_txt,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action=CB_PLAY,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setScores(self,a):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self.scores=a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screens.playernames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Ball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Paddle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Button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['Ball', 'Paddle', 'Border', 'Button', 'Textbox', 'Label']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sprites.Bal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math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ball_color_default = (255,255,255)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Ball(pygame.sprite.Sprite):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ball_dimen, screen_dimen, paddle_dimen, score_margin):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pygame.Surface([ball_dimen[0] , ball_dimen[1]], pygame.SRCALPHA)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pygame.draw.circle(self.image, ball_color_default, (ball_dimen[0]//2, ball_dimen[0]//2),ball_dimen[0]//2)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 = ball_dimen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 = paddle_dimen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 = 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self.bounceSound=pygame.mixer.Sound('sound/bounce1.wav')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self.crossedSound=pygame.mixer.Sound('sound/bounce2.wav')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bounce(self,b_param):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p_dir=self.direction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(180-self.direction)%360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self.same_dir(p_dir,self.direction + (b_param/self.paddle_dimen[1])*self.bounce_bias):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(b_param/self.paddle_dimen[1])*self.bounce_bias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same_dir(self,dir1,dir2):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dir1=dir1%360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dir2=dir2%360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r1=-1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r2=-1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(dir1&lt;=90 and dir2&gt;=0) or (dir1&gt;=270 and dir1&lt;=360):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r1=1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(dir2&lt;=90 and dir2&gt;=0) or (dir2&gt;=270 and dir2&lt;=360):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r2=1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r1==r2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crossed(self,xcor):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(((self.x+self.px)/2-xcor)*((self.px+self.ppx)/2-self.getXSpeed()-xcor) &lt; 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ballReset(self):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4.0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random.randrange(self.reset_margin + self.score_margin , self.screen_dimen[1] - self.reset_margin)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self.screen_dimen[0]/2 - self.ball_dimen[0]/2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random.randrange(-45,45)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random.randrange(2) == 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180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update(self):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rads = math.radians(self.direction)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self.ppx=self.px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self.ppy=self.py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self.px=self.x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self.py=self.y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+= math.cos(rads)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-= math.sin(rads)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self.x &lt; -self.ball_dimen[0]*5 or self.x &gt; self.screen_dimen[0] + self.ball_dimen[0]*5: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self.crossedSound.play()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self.ballReset()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self.rect.x = int(self.x)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= int(self.y)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&lt;= self.score_margin: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1 + self.score_margin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&gt;= self.screen_dimen[1] - self.ball_dimen[1]: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self.screen_dimen[1] - self.ball_dimen[1] - 1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setResetMargin(self, 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setBallSpeed(self, speed):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getXSpeed(self):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math.cos(math.radians(self.direction))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Border(pygame.sprite.Sprite):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rectangle(self,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[0,0],[r.game.SCREEN_WIDTH,0],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[r.game.SCREEN_WIDTH,0],[r.game.SCREEN_WIDTH,r.game.SCREEN_HEIGHT],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[r.game.SCREEN_WIDTH,r.game.SCREEN_HEIGHT],[0,r.game.SCREEN_HEIGHT],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[0,r.game.SCREEN_HEIGHT],[0,0], 5)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def text_surface(text, font_size, text_rgb, bg_rgb):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 = pygame.freetype.SysFont("Courier", font_size, bold=True)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font.pad=True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surface, _ = font.render(text=text, fgcolor=text_rgb, bgcolor=bg_rgb)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return surface.convert_alpha()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center_position, text, font_size, bg_rgb, text_rgb, action=None):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self.text_rgb=text_rgb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default_image = text_surface(text=text, font_size=font_size,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selected_image = text_surface(text=text, font_size=font_size * 1.2, text_rgb=bg_rgb, bg_rgb=text_rgb)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highlighted_image = text_surface(text=text, font_size=font_size * 1.2,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self.images = [default_image, selected_image, highlighted_image]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self.rects = [default_image.get_rect(center=center_position),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selected_image.get_rect(center=center_position),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highlighted_image.get_rect(center=center_position)]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self.stay_highlighted=False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image(self):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self.images[0]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self.rects[0]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self.highlightable: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surface.blit(self.image, self.rect)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setHighlightable(self, highlightable):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highlightable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stayHighlighted(self,stay):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self.stay_highlighted=stay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staysHighlighted(self):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self.stay_highlighted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getTextRgb(self):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self.text_rgb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Label():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__init__(self,screen,limitRect,fg_color,bg_color,font,text="",lineSpacing=-2):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self.limitRect=pygame.Rect(limitRect)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self.font=font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self.lineSpacing=lineSpacing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fh=self.font.size("Tg")[1]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blit_list=[]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j=0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temptxt=self.text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temptxt and (len(blit_list)*(fh+self.lineSpacing)&lt;=self.limitRect.height):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temptxt[0] == 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for x in range(1,len(temptxt)):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temptxt[x]!='\n':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break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blit_list.append("")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temptxt=temptxt[x:]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continue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while self.font.size(temptxt[:i])[0] &lt; self.limitRect.width and i &lt; 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temptxt[i-1]=='\n':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flag=False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i&lt;len(temptxt)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i=temptxt.rfind(" ",0,i)+1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not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i-=1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blit_list.append(temptxt[:i])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temptxt=temptxt[i:]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y=self.limitRect.top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st in blit_list: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image=self.font.render(st,1,self.fg_color)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self.screen.blit(image,(self.limitRect.left,y))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y+=fh+self.lineSpacing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setText(self,text):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sprites.Paddle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Paddle(pygame.sprite.Sprite):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screen_dimen, paddle_dimen, score_margin, color):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pygame.Surface([paddle_dimen[0],paddle_dimen[1]])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self.image.fill(color)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moveUp(self,pixels):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-=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&lt; self.score_margin + 3: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self.score_margin + 3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moveDown(self,pixels):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+=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&gt; self.screen_dimen[1] - self.paddle_dimen[1]: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self.screen_dimen[1] - self.paddle_dimen[1]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sprites.PauseButton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action = 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self.pausebutton = pygame.image.load('image\image.png')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self.pb = pygame.transform.scale(self.pausebutton, (50,50))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self.pb.get_rect(center = (SCREEN_WIDTH/2, 35))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self.clickSound=pygame.mixer.Sound('sound/click3.wav')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self.clickSound.play()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surface.blit(self.pb, self.rect)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pygame.init()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Textbox: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x, y, width, height, fontsize=r.font_size.xxs+1, maxlength=12, text='', textcolor=r.colors.BLACK, inactivebordercolor=r.colors.SILVER, activebordercolor=r.colors.GOLD):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pygame.Rect(x, y, width, height)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self.inactivecolor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self.textcolor = textcolor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self.activecolor = 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self.maxlength = maxlength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 = 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self.fontsize = fontsize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 self.fontsize)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 = self.font.render(text, True, self.color)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self.txt_surface.set_alpha(0)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self.repeater_count={}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self.nr_init=400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self.nr_inter=35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handle_event(self, events):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event in events: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self.define_event(event)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k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self.repeater_count[k][0] += self.clock.get_time()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self.repeater_count[k][0] &gt;= self.nr_init: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self.repeater_count[k][0] = (self.nr_init - self.nr_inter)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e_key, e_uni = k, self.repeater_count[k][1]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pygame.event.post(pygame.event.Event(pygame.KEYDOWN, key=e_key, unicode=e_uni))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self.text_surface = self.font.render(self.text, True, self.textcolor)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self.clock.tick()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define_event(self, event):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event.type == pygame.MOUSEBUTTONDOWN: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self.rect.collidepoint(event.pos):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self.inactivecolor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self.active: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event.type == pygame.KEYDOWN: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not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self.repeater_count[event.key]=[0,event.unicode]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== pygame.K_DELETE: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''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== pygame.K_BACKSPACE: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self.text[:-1]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in [pygame.K_TAB, 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pass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len(self.text) &lt; self.maxlength: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self.text += event.unicode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event.type==pygame.KEYUP: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del self.repeater_count[event.key]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(self.rect.x+2,self.rect.y+self.rect.height/2), (self.rect.x+self.rect.width-2,self.rect.y+self.rect.height/2),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pygame.draw.rect(screen, self.color, self.rect, 4)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screen.blit(self.text_surface, (self.rect.x+5, self.rect.y+5))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both"/>
        <w:rPr>
          <w:rFonts w:hint="default" w:ascii="Calibri" w:hAnsi="Calibri" w:cs="Times New Roman" w:eastAsiaTheme="minorHAnsi"/>
          <w:kern w:val="0"/>
          <w:sz w:val="22"/>
          <w:szCs w:val="2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-1561465</wp:posOffset>
            </wp:positionH>
            <wp:positionV relativeFrom="paragraph">
              <wp:posOffset>1557020</wp:posOffset>
            </wp:positionV>
            <wp:extent cx="9777730" cy="6655435"/>
            <wp:effectExtent l="0" t="0" r="12065" b="13970"/>
            <wp:wrapNone/>
            <wp:docPr id="6" name="Picture 6" descr="Screenshot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)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8" name="Picture 8" descr="C:\Users\DEV\Pictures\Screenshots\Screenshot (2).pngScreenshot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DEV\Pictures\Screenshots\Screenshot (2).pngScreenshot (2)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9" name="Picture 9" descr="Screenshot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)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0" name="Picture 10" descr="Screenshot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)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1" name="Picture 11" descr="Screenshot (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4" name="Picture 14" descr="C:\Users\DEV\Pictures\Screenshots\Screenshot (54).pngScreenshot (5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DEV\Pictures\Screenshots\Screenshot (54).pngScreenshot (54)"/>
                    <pic:cNvPicPr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5" name="Picture 15" descr="Screenshot (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)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6" name="Picture 16" descr="C:\Users\DEV\Pictures\Screenshots\Screenshot (10).pngScreenshot (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DEV\Pictures\Screenshots\Screenshot (10).pngScreenshot (10)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7" name="Picture 17" descr="Screenshot (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1561465</wp:posOffset>
            </wp:positionV>
            <wp:extent cx="9773920" cy="6656705"/>
            <wp:effectExtent l="0" t="1905" r="12700" b="15875"/>
            <wp:wrapThrough wrapText="bothSides">
              <wp:wrapPolygon>
                <wp:start x="21600" y="2"/>
                <wp:lineTo x="45" y="2"/>
                <wp:lineTo x="45" y="21513"/>
                <wp:lineTo x="21600" y="21513"/>
                <wp:lineTo x="21600" y="2"/>
              </wp:wrapPolygon>
            </wp:wrapThrough>
            <wp:docPr id="20" name="Picture 20" descr="Screenshot (5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55)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392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8" name="Picture 18" descr="Screenshot (1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)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9" name="Picture 19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13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-1560830</wp:posOffset>
            </wp:positionH>
            <wp:positionV relativeFrom="paragraph">
              <wp:posOffset>1560195</wp:posOffset>
            </wp:positionV>
            <wp:extent cx="9777730" cy="6656705"/>
            <wp:effectExtent l="0" t="0" r="10795" b="13970"/>
            <wp:wrapNone/>
            <wp:docPr id="24" name="Picture 24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13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720" w:right="720" w:bottom="720" w:left="720" w:header="708" w:footer="708" w:gutter="0"/>
      <w:cols w:equalWidth="0" w:num="2">
        <w:col w:w="5020" w:space="425"/>
        <w:col w:w="5020"/>
      </w:cols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5DA5AC7"/>
    <w:multiLevelType w:val="singleLevel"/>
    <w:tmpl w:val="85DA5AC7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97A9C8B4"/>
    <w:multiLevelType w:val="singleLevel"/>
    <w:tmpl w:val="97A9C8B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9FABFC2D"/>
    <w:multiLevelType w:val="multilevel"/>
    <w:tmpl w:val="9FABFC2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3">
    <w:nsid w:val="BBAFF148"/>
    <w:multiLevelType w:val="multilevel"/>
    <w:tmpl w:val="BBAFF148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4">
    <w:nsid w:val="BD8FB32C"/>
    <w:multiLevelType w:val="multilevel"/>
    <w:tmpl w:val="BD8FB32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  <w:szCs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  <w:szCs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  <w:szCs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  <w:szCs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  <w:szCs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  <w:szCs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  <w:szCs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  <w:szCs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  <w:szCs w:val="20"/>
      </w:rPr>
    </w:lvl>
  </w:abstractNum>
  <w:abstractNum w:abstractNumId="5">
    <w:nsid w:val="EDFE4425"/>
    <w:multiLevelType w:val="multilevel"/>
    <w:tmpl w:val="EDFE442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6">
    <w:nsid w:val="06D3A999"/>
    <w:multiLevelType w:val="singleLevel"/>
    <w:tmpl w:val="06D3A999"/>
    <w:lvl w:ilvl="0" w:tentative="0">
      <w:start w:val="1"/>
      <w:numFmt w:val="bullet"/>
      <w:suff w:val="nothing"/>
      <w:lvlText w:val=""/>
      <w:lvlJc w:val="left"/>
      <w:pPr>
        <w:ind w:left="439" w:leftChars="0" w:hanging="439" w:firstLineChars="0"/>
      </w:pPr>
      <w:rPr>
        <w:rFonts w:hint="default" w:ascii="Wingdings" w:hAnsi="Wingdings"/>
      </w:rPr>
    </w:lvl>
  </w:abstractNum>
  <w:abstractNum w:abstractNumId="7">
    <w:nsid w:val="08123B8F"/>
    <w:multiLevelType w:val="multilevel"/>
    <w:tmpl w:val="08123B8F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8">
    <w:nsid w:val="09CCD178"/>
    <w:multiLevelType w:val="singleLevel"/>
    <w:tmpl w:val="09CCD17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9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0">
    <w:nsid w:val="40596C59"/>
    <w:multiLevelType w:val="singleLevel"/>
    <w:tmpl w:val="40596C59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1">
    <w:nsid w:val="42BC55CE"/>
    <w:multiLevelType w:val="multilevel"/>
    <w:tmpl w:val="42BC55C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2">
    <w:nsid w:val="442BC8AA"/>
    <w:multiLevelType w:val="singleLevel"/>
    <w:tmpl w:val="442BC8AA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3">
    <w:nsid w:val="655C3A86"/>
    <w:multiLevelType w:val="multilevel"/>
    <w:tmpl w:val="655C3A8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69F38E0"/>
    <w:multiLevelType w:val="multilevel"/>
    <w:tmpl w:val="669F38E0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5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F39A4AB"/>
    <w:multiLevelType w:val="multilevel"/>
    <w:tmpl w:val="6F39A4A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11"/>
  </w:num>
  <w:num w:numId="5">
    <w:abstractNumId w:val="10"/>
  </w:num>
  <w:num w:numId="6">
    <w:abstractNumId w:val="16"/>
  </w:num>
  <w:num w:numId="7">
    <w:abstractNumId w:val="12"/>
  </w:num>
  <w:num w:numId="8">
    <w:abstractNumId w:val="4"/>
  </w:num>
  <w:num w:numId="9">
    <w:abstractNumId w:val="3"/>
  </w:num>
  <w:num w:numId="10">
    <w:abstractNumId w:val="2"/>
  </w:num>
  <w:num w:numId="11">
    <w:abstractNumId w:val="14"/>
  </w:num>
  <w:num w:numId="12">
    <w:abstractNumId w:val="7"/>
  </w:num>
  <w:num w:numId="13">
    <w:abstractNumId w:val="0"/>
  </w:num>
  <w:num w:numId="14">
    <w:abstractNumId w:val="13"/>
  </w:num>
  <w:num w:numId="15">
    <w:abstractNumId w:val="15"/>
  </w:num>
  <w:num w:numId="16">
    <w:abstractNumId w:val="9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30"/>
  <w:bordersDoNotSurroundHeader w:val="0"/>
  <w:bordersDoNotSurroundFooter w:val="0"/>
  <w:attachedTemplate r:id="rId1"/>
  <w:documentProtection w:enforcement="0"/>
  <w:defaultTabStop w:val="720"/>
  <w:displayHorizontalDrawingGridEvery w:val="0"/>
  <w:displayVerticalDrawingGridEvery w:val="2"/>
  <w:characterSpacingControl w:val="doNotCompress"/>
  <w:compat>
    <w:balanceSingleByteDoubleByteWidth/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3827FB"/>
    <w:rsid w:val="004D3EB5"/>
    <w:rsid w:val="004E41BA"/>
    <w:rsid w:val="005E5540"/>
    <w:rsid w:val="00922466"/>
    <w:rsid w:val="00994927"/>
    <w:rsid w:val="009A67FF"/>
    <w:rsid w:val="00C135EB"/>
    <w:rsid w:val="00C27D61"/>
    <w:rsid w:val="00F03A30"/>
    <w:rsid w:val="156E6EA1"/>
    <w:rsid w:val="15C51E6E"/>
    <w:rsid w:val="1D1B1581"/>
    <w:rsid w:val="1E551650"/>
    <w:rsid w:val="20470AB7"/>
    <w:rsid w:val="27BF17C0"/>
    <w:rsid w:val="28810F28"/>
    <w:rsid w:val="28EC30EF"/>
    <w:rsid w:val="291534A2"/>
    <w:rsid w:val="2C2808AF"/>
    <w:rsid w:val="31A85774"/>
    <w:rsid w:val="32664758"/>
    <w:rsid w:val="3A6E2C37"/>
    <w:rsid w:val="3B017599"/>
    <w:rsid w:val="3C905FDA"/>
    <w:rsid w:val="3D373879"/>
    <w:rsid w:val="3E0958A4"/>
    <w:rsid w:val="3F2E0F3C"/>
    <w:rsid w:val="418933B0"/>
    <w:rsid w:val="450D7901"/>
    <w:rsid w:val="46643310"/>
    <w:rsid w:val="49EA36CA"/>
    <w:rsid w:val="4A1C23F2"/>
    <w:rsid w:val="4C2E00DB"/>
    <w:rsid w:val="53553594"/>
    <w:rsid w:val="54596F32"/>
    <w:rsid w:val="5A7072C5"/>
    <w:rsid w:val="5D9431D9"/>
    <w:rsid w:val="62F43A78"/>
    <w:rsid w:val="6408458A"/>
    <w:rsid w:val="66CE3071"/>
    <w:rsid w:val="693E50C3"/>
    <w:rsid w:val="70925BAE"/>
    <w:rsid w:val="7260590B"/>
    <w:rsid w:val="734A4EB2"/>
    <w:rsid w:val="74AC2916"/>
    <w:rsid w:val="75BC1F84"/>
    <w:rsid w:val="764269BB"/>
    <w:rsid w:val="77974906"/>
    <w:rsid w:val="77AF3CC9"/>
    <w:rsid w:val="7BE87373"/>
    <w:rsid w:val="7C426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2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qFormat/>
    <w:uiPriority w:val="0"/>
    <w:pPr>
      <w:keepNext/>
      <w:keepLines/>
      <w:widowControl w:val="0"/>
      <w:spacing w:before="260" w:beforeLines="0" w:beforeAutospacing="0" w:after="260" w:afterLines="0" w:afterAutospacing="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paragraph" w:styleId="5">
    <w:name w:val="heading 4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ate"/>
    <w:basedOn w:val="1"/>
    <w:next w:val="1"/>
    <w:qFormat/>
    <w:uiPriority w:val="0"/>
    <w:pPr>
      <w:widowControl w:val="0"/>
      <w:spacing w:after="0" w:afterLines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7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left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8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9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10">
    <w:name w:val="Title"/>
    <w:basedOn w:val="1"/>
    <w:next w:val="1"/>
    <w:link w:val="14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12">
    <w:name w:val="Strong"/>
    <w:basedOn w:val="11"/>
    <w:qFormat/>
    <w:uiPriority w:val="22"/>
    <w:rPr>
      <w:b/>
      <w:bCs/>
    </w:rPr>
  </w:style>
  <w:style w:type="character" w:customStyle="1" w:styleId="14">
    <w:name w:val="Title Char"/>
    <w:basedOn w:val="11"/>
    <w:link w:val="10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5">
    <w:name w:val="List Paragraph"/>
    <w:basedOn w:val="1"/>
    <w:qFormat/>
    <w:uiPriority w:val="34"/>
    <w:pPr>
      <w:ind w:left="720"/>
      <w:contextualSpacing/>
    </w:pPr>
  </w:style>
  <w:style w:type="paragraph" w:customStyle="1" w:styleId="16">
    <w:name w:val="No Spacing"/>
    <w:link w:val="19"/>
    <w:qFormat/>
    <w:uiPriority w:val="0"/>
    <w:rPr>
      <w:rFonts w:hint="default" w:ascii="Times New Roman" w:hAnsi="Times New Roman" w:eastAsia="SimSun" w:cstheme="minorBidi"/>
      <w:sz w:val="22"/>
    </w:rPr>
  </w:style>
  <w:style w:type="paragraph" w:customStyle="1" w:styleId="17">
    <w:name w:val="Contact Details"/>
    <w:basedOn w:val="1"/>
    <w:qFormat/>
    <w:uiPriority w:val="0"/>
    <w:pPr>
      <w:widowControl w:val="0"/>
      <w:spacing w:before="80" w:beforeLines="0" w:after="80" w:afterLines="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8">
    <w:name w:val="Organization"/>
    <w:basedOn w:val="1"/>
    <w:qFormat/>
    <w:uiPriority w:val="0"/>
    <w:pPr>
      <w:widowControl w:val="0"/>
      <w:spacing w:after="0" w:afterLines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9">
    <w:name w:val="无间隔 Char"/>
    <w:basedOn w:val="11"/>
    <w:link w:val="16"/>
    <w:qFormat/>
    <w:uiPriority w:val="0"/>
    <w:rPr>
      <w:rFonts w:hint="default" w:ascii="Times New Roman" w:hAnsi="Times New Roman" w:eastAsia="SimSun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2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409</Words>
  <Characters>2334</Characters>
  <Lines>1</Lines>
  <Paragraphs>1</Paragraphs>
  <TotalTime>15</TotalTime>
  <ScaleCrop>false</ScaleCrop>
  <LinksUpToDate>false</LinksUpToDate>
  <CharactersWithSpaces>2738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 Radadia</cp:lastModifiedBy>
  <cp:lastPrinted>2020-09-26T10:28:00Z</cp:lastPrinted>
  <dcterms:modified xsi:type="dcterms:W3CDTF">2020-11-08T08:07:42Z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