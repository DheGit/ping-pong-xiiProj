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5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numpy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compute_oup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reset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setBias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setWeights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updateIntent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quadraticCostDeriv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ative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createBrainArray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loadMemory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getIntent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showAbout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setAboutText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setDisplay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PlayerNames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handleColorClick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getPlayer1Name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getColor1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getPlayer2Name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getColor2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setColorButtons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playersReset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gameReset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collides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countdown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setGameObjective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setMovables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setPaddleMargin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setPaddleSpeed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setBallResetMargin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setBounceBias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setPlayer1Name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setPlayer2Name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setPlayerColors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getWinnerColor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getScores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setScores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setWinnerColor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setWinnerName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showEndScreen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bounce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same_dir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crossed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ballReset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setResetMargin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setBallSpeed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getXSpeed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moveUp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moveDown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rectangle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draw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test_surface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image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setHighlightable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stayHighlighted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staysHighlighted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getTextRgb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handle_event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define_event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</w:t>
      </w:r>
    </w:p>
    <w:p>
      <w:pPr>
        <w:numPr>
          <w:ilvl w:val="0"/>
          <w:numId w:val="17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default_bg=pygame.image.load("image\\bg_default.jpg")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self.ai=QLearner(2,12)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self.winnerName="Winner"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5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7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1"/>
  </w:num>
  <w:num w:numId="5">
    <w:abstractNumId w:val="10"/>
  </w:num>
  <w:num w:numId="6">
    <w:abstractNumId w:val="16"/>
  </w:num>
  <w:num w:numId="7">
    <w:abstractNumId w:val="12"/>
  </w:num>
  <w:num w:numId="8">
    <w:abstractNumId w:val="4"/>
  </w:num>
  <w:num w:numId="9">
    <w:abstractNumId w:val="3"/>
  </w:num>
  <w:num w:numId="10">
    <w:abstractNumId w:val="2"/>
  </w:num>
  <w:num w:numId="11">
    <w:abstractNumId w:val="14"/>
  </w:num>
  <w:num w:numId="12">
    <w:abstractNumId w:val="7"/>
  </w:num>
  <w:num w:numId="13">
    <w:abstractNumId w:val="0"/>
  </w:num>
  <w:num w:numId="14">
    <w:abstractNumId w:val="13"/>
  </w:num>
  <w:num w:numId="15">
    <w:abstractNumId w:val="15"/>
  </w:num>
  <w:num w:numId="16">
    <w:abstractNumId w:val="8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897584"/>
    <w:rsid w:val="15C51E6E"/>
    <w:rsid w:val="15E803D7"/>
    <w:rsid w:val="1D1B1581"/>
    <w:rsid w:val="1E551650"/>
    <w:rsid w:val="20470AB7"/>
    <w:rsid w:val="27BF17C0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105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2020-11-08T17:50:26Z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