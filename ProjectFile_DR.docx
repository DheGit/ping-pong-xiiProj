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1026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0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axsN7aAAAACgEAAA8AAAAAAAAAAQAgAAAAIgAAAGRycy9kb3ducmV2LnhtbFBLAQIUABQAAAAI&#10;AIdO4kC7zaRRsgEAAHgDAAAOAAAAAAAAAAEAIAAAACkBAABkcnMvZTJvRG9jLnhtbFBLBQYAAAAA&#10;BgAGAFkBAABNBQAAAAA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anchor distT="0" distB="0" distL="0" distR="0" simplePos="0" relativeHeight="128000" behindDoc="0" locked="0" layoutInCell="1" allowOverlap="1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7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1" descr="C:\Users\admin\Desktop\Diksha Dave\planner\Shiv Ashish Logo CBSE_NEW (1)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128000" behindDoc="0" locked="0" layoutInCell="1" allowOverlap="1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drGw3toAAAAKAQAADwAAAAAAAAABACAAAAAiAAAAZHJzL2Rvd25yZXYueG1sUEsBAhQAFAAAAAgA&#10;h07iQFr9gJyxAQAAdgMAAA4AAAAAAAAAAQAgAAAAKQEAAGRycy9lMm9Eb2MueG1sUEsFBgAAAAAG&#10;AAYAWQEAAEwFAAAAAA=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TEACHER IN-CHARGE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PRINCIPAL</w:t>
      </w: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pStyle w:val="8"/>
        <w:tabs>
          <w:tab w:val="center" w:pos="4680"/>
          <w:tab w:val="right" w:pos="9360"/>
          <w:tab w:val="clear" w:pos="4153"/>
          <w:tab w:val="clear" w:pos="8306"/>
        </w:tabs>
        <w:jc w:val="both"/>
        <w:rPr>
          <w:rFonts w:ascii="MV Boli" w:hAnsi="MV Boli" w:cs="MV Boli"/>
          <w:sz w:val="28"/>
          <w:szCs w:val="28"/>
          <w:u w:val="single"/>
        </w:rPr>
      </w:pPr>
    </w:p>
    <w:p>
      <w:p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spacing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>
      <w:pPr>
        <w:spacing w:line="240" w:lineRule="auto"/>
      </w:pPr>
    </w:p>
    <w:p>
      <w:pPr>
        <w:pStyle w:val="16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  <w:bookmarkStart w:id="0" w:name="_GoBack"/>
      <w:bookmarkEnd w:id="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720" w:firstLine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both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37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self.p1name == '' or self.p1name.isspace():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self.p2name == '' or self.p2name.isspace():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ai_draw(self,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numPr>
          <w:ilvl w:val="0"/>
          <w:numId w:val="23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"https://www.pygame.org/docs/"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"https://docs.python.org/3/"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"https://www.geeksforgeeks.org/"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"https://pythonprogramming.net/pygame-python-3-part-1-intro/"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8DF924D"/>
    <w:multiLevelType w:val="singleLevel"/>
    <w:tmpl w:val="88DF924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8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1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55AC776"/>
    <w:multiLevelType w:val="singleLevel"/>
    <w:tmpl w:val="355AC7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3E6BA20C"/>
    <w:multiLevelType w:val="singleLevel"/>
    <w:tmpl w:val="3E6BA2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1F3554EE"/>
    <w:rsid w:val="20470AB7"/>
    <w:rsid w:val="24A82F3B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94E0617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SimSu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2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2020-11-28T04:58:09Z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