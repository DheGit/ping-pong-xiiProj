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850" w:h="16783"/>
          <w:pgMar w:top="720" w:right="720" w:bottom="720" w:left="720" w:header="708" w:footer="708" w:gutter="0"/>
          <w:pgBorders w:display="first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4291965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791210</wp:posOffset>
                </wp:positionH>
                <wp:positionV relativeFrom="paragraph">
                  <wp:posOffset>1565910</wp:posOffset>
                </wp:positionV>
                <wp:extent cx="5027930" cy="1837055"/>
                <wp:effectExtent l="128270" t="90170" r="139700" b="1682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5027930" cy="1837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216" w:lineRule="auto"/>
                              <w:jc w:val="center"/>
                              <w:textAlignment w:val="auto"/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hint="default" w:ascii="Times New Roman" w:hAnsi="Times New Roman" w:eastAsia="+Body" w:cs="Times New Roman"/>
                                <w:b/>
                                <w:bCs/>
                                <w:color w:val="FFC000"/>
                                <w:spacing w:val="57"/>
                                <w:w w:val="100"/>
                                <w:sz w:val="56"/>
                                <w:szCs w:val="56"/>
                                <w:u w:val="none" w:color="auto"/>
                                <w:lang w:val="en-US"/>
                                <w14:glow w14:rad="63500">
                                  <w14:schemeClr w14:val="accent4">
                                    <w14:satMod w14:val="175000"/>
                                    <w14:alpha w14:val="60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3pt;margin-top:123.3pt;height:144.65pt;width:395.9pt;z-index:251663360;v-text-anchor:middle;mso-width-relative:page;mso-height-relative:page;" fillcolor="#FFFFFF [3201]" filled="t" stroked="t" coordsize="21600,21600" o:gfxdata="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216" w:lineRule="auto"/>
                        <w:jc w:val="center"/>
                        <w:textAlignment w:val="auto"/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single" w:color="FF0000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hint="default" w:ascii="Times New Roman" w:hAnsi="Times New Roman" w:eastAsia="+Body" w:cs="Times New Roman"/>
                          <w:b/>
                          <w:bCs/>
                          <w:color w:val="FFC000"/>
                          <w:spacing w:val="57"/>
                          <w:w w:val="100"/>
                          <w:sz w:val="56"/>
                          <w:szCs w:val="56"/>
                          <w:u w:val="none" w:color="auto"/>
                          <w:lang w:val="en-US"/>
                          <w14:glow w14:rad="63500">
                            <w14:schemeClr w14:val="accent4">
                              <w14:satMod w14:val="175000"/>
                              <w14:alpha w14:val="60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83185</wp:posOffset>
                </wp:positionV>
                <wp:extent cx="5069840" cy="656590"/>
                <wp:effectExtent l="13970" t="0" r="40640" b="3429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840" cy="656590"/>
                          <a:chOff x="3095" y="914"/>
                          <a:chExt cx="7984" cy="1034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691" y="950"/>
                            <a:ext cx="1389" cy="992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095" y="914"/>
                            <a:ext cx="6563" cy="10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56"/>
                                  <w:szCs w:val="56"/>
                                  <w:u w:val="none"/>
                                  <w:lang w:val="en-US"/>
                                  <w14:glow w14:rad="63500">
                                    <w14:schemeClr w14:val="accent3">
                                      <w14:satMod w14:val="175000"/>
                                      <w14:alpha w14:val="60000"/>
                                    </w14:schemeClr>
                                  </w14:glow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reflection w14:blurRad="0" w14:stA="0" w14:stPos="0" w14:endA="0" w14:endPos="0" w14:dist="0" w14:dir="0" w14:fadeDir="0" w14:sx="0" w14:sy="0" w14:kx="0" w14:ky="0" w14:algn="none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0000" tIns="46800" rIns="90000" bIns="46800" numCol="1" spcCol="0" rtlCol="0" fromWordArt="0" anchor="b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65pt;margin-top:6.55pt;height:51.7pt;width:399.2pt;z-index:251667456;mso-width-relative:page;mso-height-relative:page;" coordorigin="3095,914" coordsize="7984,1034" o:gfxdata="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">
                <o:lock v:ext="edit" aspectratio="f"/>
                <v:shape id="_x0000_s1026" o:spid="_x0000_s1026" o:spt="75" alt="School Logo" type="#_x0000_t75" style="position:absolute;left:9691;top:950;height:992;width:1389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095;top:914;height:1034;width:6563;v-text-anchor:bottom;" fillcolor="#FFFFFF [3201]" filled="t" stroked="t" coordsize="21600,21600" o:gfxdata="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Q6+i8AAAA&#10;2gAAAA8AAAAAAAAAAQAgAAAAIgAAAGRycy9kb3ducmV2LnhtbFBLAQIUABQAAAAIAIdO4kAzLwWe&#10;OwAAADkAAAAQAAAAAAAAAAEAIAAAAAsBAABkcnMvc2hhcGV4bWwueG1sUEsFBgAAAAAGAAYAWwEA&#10;ALUDAAAAAA=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2.5mm,1.3mm,2.5mm,1.3mm">
                    <w:txbxContent>
                      <w:p>
                        <w:pPr>
                          <w:jc w:val="center"/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56"/>
                            <w:szCs w:val="56"/>
                            <w:u w:val="none"/>
                            <w:lang w:val="en-US"/>
                            <w14:glow w14:rad="63500">
                              <w14:schemeClr w14:val="accent3">
                                <w14:satMod w14:val="175000"/>
                                <w14:alpha w14:val="60000"/>
                              </w14:schemeClr>
                            </w14:glow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reflection w14:blurRad="0" w14:stA="0" w14:stPos="0" w14:endA="0" w14:endPos="0" w14:dist="0" w14:dir="0" w14:fadeDir="0" w14:sx="0" w14:sy="0" w14:kx="0" w14:ky="0" w14:algn="none"/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-287655</wp:posOffset>
                </wp:positionH>
                <wp:positionV relativeFrom="paragraph">
                  <wp:posOffset>8176260</wp:posOffset>
                </wp:positionV>
                <wp:extent cx="3393440" cy="501650"/>
                <wp:effectExtent l="28575" t="28575" r="45085" b="41275"/>
                <wp:wrapNone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501650"/>
                        </a:xfrm>
                        <a:prstGeom prst="rect">
                          <a:avLst/>
                        </a:prstGeom>
                        <a:noFill/>
                        <a:ln w="57150" cap="rnd" cmpd="sng">
                          <a:solidFill>
                            <a:srgbClr val="00B050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ind w:right="0" w:rightChars="0" w:firstLine="160" w:firstLineChars="5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u w:val="none"/>
                                <w:lang w:val="en-US"/>
                              </w:rPr>
                              <w:t xml:space="preserve">SUBMITTED TO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highlight w:val="none"/>
                                <w:u w:val="single"/>
                                <w:lang w:val="en-US"/>
                              </w:rPr>
                              <w:t>Honey Shivnani</w:t>
                            </w:r>
                          </w:p>
                          <w:p>
                            <w:pPr>
                              <w:ind w:right="0" w:rightChars="0"/>
                              <w:jc w:val="left"/>
                              <w:rPr>
                                <w:rFonts w:hint="default" w:ascii="Times New Roman" w:hAnsi="Times New Roman" w:cs="Times New Roman" w:eastAsiaTheme="minorEastAsia"/>
                                <w:b/>
                                <w:bCs/>
                                <w:i/>
                                <w:i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lIns="0" tIns="72000" rIns="90000" bIns="46800" anchor="b"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2.65pt;margin-top:643.8pt;height:39.5pt;width:267.2pt;z-index:251672576;v-text-anchor:bottom;mso-width-relative:page;mso-height-relative:page;" filled="f" stroked="t" coordsize="21600,21600" o:gfxdata="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0R+UOtwAAAANAQAADwAAAAAAAAABACAAAAAiAAAAZHJzL2Rv&#10;d25yZXYueG1sUEsBAhQAFAAAAAgAh07iQIhE5Zn9AQAA9AMAAA4AAAAAAAAAAQAgAAAAKwEAAGRy&#10;cy9lMm9Eb2MueG1sUEsFBgAAAAAGAAYAWQEAAJoFAAAAAA==&#10;">
                <v:fill on="f" focussize="0,0"/>
                <v:stroke weight="4.5pt" color="#00B050" joinstyle="miter" dashstyle="1 1" endcap="round"/>
                <v:imagedata o:title=""/>
                <o:lock v:ext="edit" aspectratio="f"/>
                <v:textbox inset="0mm,2mm,2.5mm,1.3mm">
                  <w:txbxContent>
                    <w:p>
                      <w:pPr>
                        <w:ind w:right="0" w:rightChars="0" w:firstLine="160" w:firstLineChars="50"/>
                        <w:jc w:val="left"/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u w:val="none"/>
                          <w:lang w:val="en-US"/>
                        </w:rPr>
                        <w:t xml:space="preserve">SUBMITTED TO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sz w:val="32"/>
                          <w:szCs w:val="32"/>
                          <w:lang w:val="en-US"/>
                        </w:rPr>
                        <w:t>: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highlight w:val="none"/>
                          <w:u w:val="single"/>
                          <w:lang w:val="en-US"/>
                        </w:rPr>
                        <w:t>Honey Shivnani</w:t>
                      </w:r>
                    </w:p>
                    <w:p>
                      <w:pPr>
                        <w:ind w:right="0" w:rightChars="0"/>
                        <w:jc w:val="left"/>
                        <w:rPr>
                          <w:rFonts w:hint="default" w:ascii="Times New Roman" w:hAnsi="Times New Roman" w:cs="Times New Roman" w:eastAsiaTheme="minorEastAsia"/>
                          <w:b/>
                          <w:bCs/>
                          <w:i/>
                          <w:i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pict>
          <v:rect id="_x0000_s1053" o:spid="_x0000_s1053" o:spt="1" style="position:absolute;left:0pt;margin-left:272pt;margin-top:643.65pt;height:120.3pt;width:271.85pt;z-index:251662336;v-text-anchor:bottom;mso-width-relative:page;mso-height-relative:page;" filled="f" stroked="t" coordsize="21600,21600">
            <v:path/>
            <v:fill on="f" focussize="0,0"/>
            <v:stroke weight="4.5pt" color="#00B050" joinstyle="miter" dashstyle="1 1" endcap="round"/>
            <v:imagedata o:title=""/>
            <o:lock v:ext="edit" aspectratio="f"/>
            <v:textbox inset="0mm,1.27mm,2.54mm,1.27mm">
              <w:txbxContent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 xml:space="preserve">SUBMITTED BY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>:</w:t>
                  </w:r>
                  <w:r>
                    <w:rPr>
                      <w:rFonts w:hint="default" w:ascii="Times New Roman" w:hAnsi="Times New Roman" w:cs="Times New Roman" w:eastAsiaTheme="minorEastAsia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highlight w:val="none"/>
                      <w:u w:val="single"/>
                      <w:lang w:val="en-US"/>
                    </w:rPr>
                    <w:t>Dev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Radadia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and                               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FFFF" w:themeColor="background1"/>
                      <w:sz w:val="32"/>
                      <w:szCs w:val="32"/>
                      <w:lang w:val="en-US"/>
                      <w14:textFill>
                        <w14:solidFill>
                          <w14:schemeClr w14:val="bg1"/>
                        </w14:solidFill>
                      </w14:textFill>
                    </w:rPr>
                    <w:t xml:space="preserve">g                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Dheer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u w:val="single"/>
                      <w:lang w:val="en-US"/>
                    </w:rPr>
                    <w:t>Banker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 xml:space="preserve">                               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u w:val="none"/>
                      <w:lang w:val="en-US"/>
                    </w:rPr>
                    <w:t>CLASS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 :</w:t>
                  </w:r>
                  <w:r>
                    <w:rPr>
                      <w:rFonts w:hint="default" w:ascii="Times New Roman" w:hAnsi="Times New Roman" w:cs="Times New Roman" w:eastAsiaTheme="minorEastAsia"/>
                      <w:color w:val="C00000"/>
                      <w:sz w:val="32"/>
                      <w:szCs w:val="32"/>
                      <w:lang w:val="en-US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XII (Science)</w:t>
                  </w:r>
                </w:p>
                <w:p>
                  <w:pPr>
                    <w:ind w:right="0" w:rightChars="0" w:firstLine="160" w:firstLineChars="50"/>
                    <w:jc w:val="left"/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</w:pP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sz w:val="32"/>
                      <w:szCs w:val="32"/>
                      <w:lang w:val="en-US"/>
                    </w:rPr>
                    <w:t xml:space="preserve">BATCH : </w:t>
                  </w:r>
                  <w:r>
                    <w:rPr>
                      <w:rFonts w:hint="default" w:ascii="Times New Roman" w:hAnsi="Times New Roman" w:cs="Times New Roman" w:eastAsiaTheme="minorEastAsia"/>
                      <w:b/>
                      <w:bCs/>
                      <w:i/>
                      <w:iCs/>
                      <w:color w:val="FF0000"/>
                      <w:sz w:val="32"/>
                      <w:szCs w:val="32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hint="eastAsia"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/>
            <v:imagedata r:id="rId6" o:title="未标题-1"/>
            <o:lock v:ext="edit" aspectratio="t"/>
          </v:shape>
        </w:pic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Python Introduction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150" w:beforeAutospacing="0" w:after="150" w:afterAutospacing="0"/>
        <w:ind w:left="0" w:right="0" w:firstLine="0"/>
        <w:rPr>
          <w:rFonts w:hint="default" w:ascii="Times New Roman" w:hAnsi="Times New Roman" w:eastAsia="Segoe UI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150" w:beforeAutospacing="0" w:after="150" w:afterAutospacing="0"/>
        <w:ind w:left="0" w:right="0" w:firstLine="0"/>
        <w:rPr>
          <w:rFonts w:hint="default" w:ascii="Times New Roman" w:hAnsi="Times New Roman" w:eastAsia="Segoe UI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</w:pPr>
      <w:r>
        <w:rPr>
          <w:rFonts w:hint="default" w:ascii="Times New Roman" w:hAnsi="Times New Roman" w:eastAsia="Segoe UI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 xml:space="preserve"># </w:t>
      </w:r>
      <w:r>
        <w:rPr>
          <w:rFonts w:hint="default" w:ascii="Times New Roman" w:hAnsi="Times New Roman" w:eastAsia="Segoe UI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What is Python?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252" w:beforeAutospacing="0" w:after="252" w:afterAutospacing="0"/>
        <w:ind w:left="0" w:firstLine="0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is a popular programming language. It was created by Guido van Rossum, and released in 19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89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.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252" w:beforeAutospacing="0" w:after="252" w:afterAutospacing="0"/>
        <w:ind w:left="2240" w:hanging="2240" w:hangingChars="700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/>
          <w:iCs/>
          <w:caps w:val="0"/>
          <w:color w:val="222426"/>
          <w:spacing w:val="0"/>
          <w:sz w:val="32"/>
          <w:szCs w:val="32"/>
          <w:shd w:val="clear" w:fill="FFFFFF"/>
        </w:rPr>
        <w:t>Interesting fact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/>
          <w:iCs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</w:t>
      </w:r>
      <w:r>
        <w:rPr>
          <w:rFonts w:hint="default" w:ascii="Times New Roman" w:hAnsi="Times New Roman" w:eastAsia="Arial" w:cs="Times New Roman"/>
          <w:i w:val="0"/>
          <w:caps w:val="0"/>
          <w:color w:val="222426"/>
          <w:spacing w:val="0"/>
          <w:sz w:val="32"/>
          <w:szCs w:val="32"/>
          <w:shd w:val="clear" w:fill="FFFFFF"/>
        </w:rPr>
        <w:t xml:space="preserve">: Python is named after the comedy television show </w:t>
      </w:r>
      <w:r>
        <w:rPr>
          <w:rFonts w:hint="default" w:ascii="Times New Roman" w:hAnsi="Times New Roman" w:eastAsia="Arial" w:cs="Times New Roman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“</w:t>
      </w:r>
      <w:r>
        <w:rPr>
          <w:rFonts w:hint="default" w:ascii="Times New Roman" w:hAnsi="Times New Roman" w:eastAsia="Arial" w:cs="Times New Roman"/>
          <w:i w:val="0"/>
          <w:caps w:val="0"/>
          <w:color w:val="222426"/>
          <w:spacing w:val="0"/>
          <w:sz w:val="32"/>
          <w:szCs w:val="32"/>
          <w:shd w:val="clear" w:fill="FFFFFF"/>
        </w:rPr>
        <w:t>Monty Python’s Flying Circus</w:t>
      </w:r>
      <w:r>
        <w:rPr>
          <w:rFonts w:hint="default" w:ascii="Times New Roman" w:hAnsi="Times New Roman" w:eastAsia="Arial" w:cs="Times New Roman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”</w:t>
      </w:r>
      <w:r>
        <w:rPr>
          <w:rFonts w:hint="default" w:ascii="Times New Roman" w:hAnsi="Times New Roman" w:eastAsia="Arial" w:cs="Times New Roman"/>
          <w:i w:val="0"/>
          <w:caps w:val="0"/>
          <w:color w:val="222426"/>
          <w:spacing w:val="0"/>
          <w:sz w:val="32"/>
          <w:szCs w:val="32"/>
          <w:shd w:val="clear" w:fill="FFFFFF"/>
        </w:rPr>
        <w:t>. It is not named after the Python snake.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252" w:beforeAutospacing="0" w:after="252" w:afterAutospacing="0"/>
        <w:ind w:left="0" w:firstLine="0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It is used for: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web development (server-side),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software development,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mathematics,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system scripting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,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data analysis,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game development,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desktop applications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rPr>
          <w:rFonts w:hint="default" w:ascii="Times New Roman" w:hAnsi="Times New Roman" w:eastAsia="Segoe UI" w:cs="Times New Roman"/>
          <w:b/>
          <w:bCs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 xml:space="preserve"># </w:t>
      </w:r>
      <w:r>
        <w:rPr>
          <w:rFonts w:hint="default" w:ascii="Times New Roman" w:hAnsi="Times New Roman" w:eastAsia="Segoe UI" w:cs="Times New Roman"/>
          <w:b/>
          <w:bCs/>
          <w:i w:val="0"/>
          <w:caps w:val="0"/>
          <w:color w:val="000000"/>
          <w:spacing w:val="0"/>
          <w:sz w:val="32"/>
          <w:szCs w:val="32"/>
          <w:shd w:val="clear" w:fill="FFFFFF"/>
        </w:rPr>
        <w:t>What can Python do?</w:t>
      </w:r>
      <w:r>
        <w:rPr>
          <w:rFonts w:hint="default" w:eastAsia="Segoe UI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 xml:space="preserve"> 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on a server to create web applications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  <w:bookmarkStart w:id="0" w:name="_GoBack"/>
      <w:bookmarkEnd w:id="0"/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alongside software to create workflows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connect to database systems. It can also read and modify files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to handle big data and perform complex mathematics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eastAsia="Segoe UI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used for rapid prototyping, or for production-ready software development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b/>
          <w:bCs/>
          <w:sz w:val="32"/>
          <w:szCs w:val="32"/>
        </w:rPr>
      </w:pPr>
      <w:r>
        <w:rPr>
          <w:rFonts w:hint="default" w:ascii="Times New Roman" w:hAnsi="Times New Roman" w:eastAsia="Segoe UI" w:cs="Times New Roman"/>
          <w:b/>
          <w:bCs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 xml:space="preserve"># </w:t>
      </w:r>
      <w:r>
        <w:rPr>
          <w:rFonts w:hint="default" w:ascii="Times New Roman" w:hAnsi="Times New Roman" w:eastAsia="Segoe UI" w:cs="Times New Roman"/>
          <w:b/>
          <w:bCs/>
          <w:i w:val="0"/>
          <w:caps w:val="0"/>
          <w:color w:val="000000"/>
          <w:spacing w:val="0"/>
          <w:sz w:val="32"/>
          <w:szCs w:val="32"/>
          <w:shd w:val="clear" w:fill="FFFFFF"/>
        </w:rPr>
        <w:t>Why Python?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works on different platforms (Windows, Mac, Linux, Raspberry Pi, etc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)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a simple syntax similar to the English language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has syntax that allows developers to write programs with fewer lines than some other programming languages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runs on an interpreter system, meaning that code can be executed as soon as it is written. This means that prototyping can be very quick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can be treated in a procedural way, an object-oriented way or a functional way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b/>
          <w:bCs/>
          <w:sz w:val="32"/>
          <w:szCs w:val="32"/>
        </w:rPr>
      </w:pPr>
      <w:r>
        <w:rPr>
          <w:rFonts w:hint="default" w:ascii="Times New Roman" w:hAnsi="Times New Roman" w:eastAsia="Segoe UI" w:cs="Times New Roman"/>
          <w:b/>
          <w:bCs/>
          <w:i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 xml:space="preserve"># </w:t>
      </w:r>
      <w:r>
        <w:rPr>
          <w:rFonts w:hint="default" w:ascii="Times New Roman" w:hAnsi="Times New Roman" w:eastAsia="Segoe UI" w:cs="Times New Roman"/>
          <w:b/>
          <w:bCs/>
          <w:i w:val="0"/>
          <w:caps w:val="0"/>
          <w:color w:val="000000"/>
          <w:spacing w:val="0"/>
          <w:sz w:val="32"/>
          <w:szCs w:val="32"/>
          <w:shd w:val="clear" w:fill="FFFFFF"/>
        </w:rPr>
        <w:t>Python Syntax compared to other programming languages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was designed for readability, and has some similarities to the English language with influence from mathematics.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uses new lines to complete a command, as opposed to other programming languages which often use semicolons or parentheses.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32"/>
          <w:szCs w:val="32"/>
          <w:shd w:val="clear" w:fill="FFFFFF"/>
        </w:rPr>
        <w:t>Python relies on indentation, using whitespace, to define scope; such as the scope of loops, functions and classes. Other programming languages often use curly-brackets for this purpose.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240" w:afterAutospacing="0" w:line="18" w:lineRule="atLeast"/>
        <w:ind w:left="0" w:right="0" w:firstLine="0"/>
        <w:rPr>
          <w:rFonts w:hint="default" w:ascii="Times New Roman" w:hAnsi="Times New Roman" w:eastAsia="Trebuchet MS" w:cs="Times New Roman"/>
          <w:b/>
          <w:i w:val="0"/>
          <w:caps w:val="0"/>
          <w:color w:val="444542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" w:hAnsi="Times New Roman" w:eastAsia="Trebuchet MS" w:cs="Times New Roman"/>
          <w:b/>
          <w:i w:val="0"/>
          <w:caps w:val="0"/>
          <w:color w:val="444542"/>
          <w:spacing w:val="0"/>
          <w:sz w:val="32"/>
          <w:szCs w:val="32"/>
          <w:shd w:val="clear" w:fill="FFFFFF"/>
          <w:lang w:val="en-US"/>
        </w:rPr>
        <w:t xml:space="preserve"># </w:t>
      </w:r>
      <w:r>
        <w:rPr>
          <w:rFonts w:hint="default" w:ascii="Times New Roman" w:hAnsi="Times New Roman" w:eastAsia="Trebuchet MS" w:cs="Times New Roman"/>
          <w:b/>
          <w:i w:val="0"/>
          <w:caps w:val="0"/>
          <w:color w:val="444542"/>
          <w:spacing w:val="0"/>
          <w:sz w:val="32"/>
          <w:szCs w:val="32"/>
          <w:shd w:val="clear" w:fill="FFFFFF"/>
        </w:rPr>
        <w:t>Python</w:t>
      </w:r>
      <w:r>
        <w:rPr>
          <w:rFonts w:hint="default" w:ascii="Times New Roman" w:hAnsi="Times New Roman" w:eastAsia="Trebuchet MS" w:cs="Times New Roman"/>
          <w:b/>
          <w:i w:val="0"/>
          <w:caps w:val="0"/>
          <w:color w:val="444542"/>
          <w:spacing w:val="0"/>
          <w:sz w:val="32"/>
          <w:szCs w:val="32"/>
          <w:shd w:val="clear" w:fill="FFFFFF"/>
          <w:lang w:val="en-US"/>
        </w:rPr>
        <w:t>-Pluses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 xml:space="preserve"> Easy to Use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</w:rPr>
        <w:t>E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xpressive Language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Interpreted Language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Free and 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</w:rPr>
        <w:t>Open Source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</w:rPr>
        <w:t>Cross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-P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</w:rPr>
        <w:t>latform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Language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Extensive Libraries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Object-Oriented Language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 xml:space="preserve"> Improvised Productivity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</w:rPr>
        <w:t>Advanced features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="Times New Roman" w:hAnsi="Times New Roman" w:cs="Times New Roman"/>
          <w:b w:val="0"/>
          <w:bCs w:val="0"/>
          <w:sz w:val="32"/>
          <w:szCs w:val="32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</w:t>
      </w: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</w:rPr>
        <w:t>Automatic memory management</w:t>
      </w:r>
    </w:p>
    <w:p>
      <w:pPr>
        <w:numPr>
          <w:ilvl w:val="0"/>
          <w:numId w:val="0"/>
        </w:numPr>
        <w:rPr>
          <w:rStyle w:val="12"/>
          <w:rFonts w:hint="default" w:ascii="Times New Roman" w:hAnsi="Times New Roman" w:eastAsia="Arial" w:cs="Times New Roman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 w:cs="Times New Roman"/>
          <w:b/>
          <w:bCs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># Python-Minuses (So Human Like)</w:t>
      </w:r>
    </w:p>
    <w:p>
      <w:pPr>
        <w:numPr>
          <w:ilvl w:val="0"/>
          <w:numId w:val="6"/>
        </w:numPr>
        <w:ind w:left="845" w:leftChars="0" w:hanging="425" w:firstLineChars="0"/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Not the Fastest Language</w:t>
      </w:r>
    </w:p>
    <w:p>
      <w:pPr>
        <w:numPr>
          <w:ilvl w:val="0"/>
          <w:numId w:val="6"/>
        </w:numPr>
        <w:ind w:left="845" w:leftChars="0" w:hanging="425" w:firstLineChars="0"/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Lesser Libraries than C, Java, Perl</w:t>
      </w:r>
    </w:p>
    <w:p>
      <w:pPr>
        <w:numPr>
          <w:ilvl w:val="0"/>
          <w:numId w:val="6"/>
        </w:numPr>
        <w:ind w:left="845" w:leftChars="0" w:hanging="425" w:firstLineChars="0"/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Not Strong on Type-Binding</w:t>
      </w:r>
    </w:p>
    <w:p>
      <w:pPr>
        <w:numPr>
          <w:ilvl w:val="0"/>
          <w:numId w:val="6"/>
        </w:numPr>
        <w:ind w:left="845" w:leftChars="0" w:hanging="425" w:firstLineChars="0"/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Not Easily Convertible</w:t>
      </w:r>
    </w:p>
    <w:p>
      <w:pPr>
        <w:numPr>
          <w:ilvl w:val="0"/>
          <w:numId w:val="6"/>
        </w:numPr>
        <w:ind w:left="845" w:leftChars="0" w:hanging="425" w:firstLineChars="0"/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High Memory Consumption</w:t>
      </w:r>
    </w:p>
    <w:p>
      <w:pPr>
        <w:numPr>
          <w:ilvl w:val="0"/>
          <w:numId w:val="6"/>
        </w:numPr>
        <w:ind w:left="845" w:leftChars="0" w:hanging="425" w:firstLineChars="0"/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Weak in Mobile Development</w:t>
      </w:r>
    </w:p>
    <w:p>
      <w:pPr>
        <w:numPr>
          <w:ilvl w:val="0"/>
          <w:numId w:val="6"/>
        </w:numPr>
        <w:ind w:left="845" w:leftChars="0" w:hanging="425" w:firstLineChars="0"/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Arial" w:cs="Times New Roman"/>
          <w:b w:val="0"/>
          <w:bCs w:val="0"/>
          <w:i w:val="0"/>
          <w:caps w:val="0"/>
          <w:color w:val="222426"/>
          <w:spacing w:val="0"/>
          <w:sz w:val="32"/>
          <w:szCs w:val="32"/>
          <w:shd w:val="clear" w:fill="FFFFFF"/>
          <w:lang w:val="en-US"/>
        </w:rPr>
        <w:t xml:space="preserve"> </w:t>
      </w:r>
      <w:r>
        <w:rPr>
          <w:rFonts w:hint="default" w:ascii="Times New Roman" w:hAnsi="Times New Roman" w:eastAsia="Georgia" w:cs="Times New Roman"/>
          <w:i w:val="0"/>
          <w:caps w:val="0"/>
          <w:color w:val="444444"/>
          <w:spacing w:val="-5"/>
          <w:sz w:val="32"/>
          <w:szCs w:val="32"/>
          <w:shd w:val="clear" w:fill="FFFFFF"/>
          <w:vertAlign w:val="baseline"/>
        </w:rPr>
        <w:t>Underdeveloped Database Access Layers</w:t>
      </w:r>
    </w:p>
    <w:p>
      <w:pPr>
        <w:rPr>
          <w:rFonts w:hint="default"/>
        </w:rPr>
      </w:pPr>
    </w:p>
    <w:p>
      <w:pPr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r>
        <w:t># ping-pong-xiiProj</w:t>
      </w:r>
    </w:p>
    <w:p>
      <w:r>
        <w:t>PingPong - A project made by Dev Radadia and Dheer Banker</w:t>
      </w:r>
    </w:p>
    <w:p>
      <w:r>
        <w:t>The aim of the project is to create a ping-pong game with basic 1v1 options and a smooth, intuitive gameplay.</w:t>
      </w:r>
    </w:p>
    <w:p/>
    <w:p>
      <w:r>
        <w:t>Salient Features:</w:t>
      </w:r>
    </w:p>
    <w:p/>
    <w:p>
      <w:r>
        <w:tab/>
      </w:r>
      <w:r>
        <w:t>1) The project is divided into 5 packages:</w:t>
      </w:r>
    </w:p>
    <w:p>
      <w:r>
        <w:tab/>
      </w:r>
      <w:r>
        <w:tab/>
      </w:r>
      <w:r>
        <w:t>i) image - Contains the images used in the project</w:t>
      </w:r>
    </w:p>
    <w:p>
      <w:r>
        <w:tab/>
      </w:r>
      <w:r>
        <w:tab/>
      </w:r>
      <w:r>
        <w:t>ii) r - Contains the screen-wise strings, resources and font styles used in the project</w:t>
      </w:r>
    </w:p>
    <w:p>
      <w:r>
        <w:tab/>
      </w:r>
      <w:r>
        <w:tab/>
      </w:r>
      <w:r>
        <w:t>iii) screens - Contains the logic for every screen in the project, with a module for every screen</w:t>
      </w:r>
    </w:p>
    <w:p>
      <w:r>
        <w:tab/>
      </w:r>
      <w:r>
        <w:tab/>
      </w:r>
      <w:r>
        <w:t>iv) sound - Contains the sounds used in the project</w:t>
      </w:r>
    </w:p>
    <w:p>
      <w:r>
        <w:tab/>
      </w:r>
      <w:r>
        <w:tab/>
      </w:r>
      <w:r>
        <w:t>v) sprites - Contains the different pygame drawables that have been used frequently in the project, like ball, paddle, button, etc.</w:t>
      </w:r>
    </w:p>
    <w:p/>
    <w:p/>
    <w:p>
      <w:r>
        <w:tab/>
      </w:r>
      <w:r>
        <w:t>2) All the GUI Elements in the project are developed solely using pygame, from scratch, in order to keep a consistent GUI</w:t>
      </w:r>
    </w:p>
    <w:p/>
    <w:p>
      <w:r>
        <w:tab/>
      </w:r>
      <w:r>
        <w:t>3) The project also includes various sounds in it, which are played, for example, when a button is clicked, or when the ball bounces.</w:t>
      </w:r>
    </w:p>
    <w:p/>
    <w:p/>
    <w:p>
      <w:r>
        <w:tab/>
      </w:r>
      <w:r>
        <w:t>4) There are a total of 6 screens in the project</w:t>
      </w:r>
    </w:p>
    <w:p>
      <w:r>
        <w:tab/>
      </w:r>
      <w:r>
        <w:tab/>
      </w:r>
      <w:r>
        <w:t>i) About - Tells the user about the developers and the basic controls of the game</w:t>
      </w:r>
    </w:p>
    <w:p>
      <w:r>
        <w:tab/>
      </w:r>
      <w:r>
        <w:tab/>
      </w:r>
      <w:r>
        <w:t>ii) Main Menu - The main screen that has options to go to the other screens.</w:t>
      </w:r>
    </w:p>
    <w:p>
      <w:r>
        <w:tab/>
      </w:r>
      <w:r>
        <w:tab/>
      </w:r>
      <w:r>
        <w:t>iii) Player Names - Where players can enter their names and choose their colours</w:t>
      </w:r>
    </w:p>
    <w:p>
      <w:r>
        <w:tab/>
      </w:r>
      <w:r>
        <w:tab/>
      </w:r>
      <w:r>
        <w:t>iv) Game - The game screen, where the players play.</w:t>
      </w:r>
    </w:p>
    <w:p>
      <w:r>
        <w:tab/>
      </w:r>
      <w:r>
        <w:tab/>
      </w:r>
      <w:r>
        <w:t>v) Pause - The screen which comes up when players choose to pause the game</w:t>
      </w:r>
    </w:p>
    <w:p>
      <w:r>
        <w:tab/>
      </w:r>
      <w:r>
        <w:tab/>
      </w:r>
      <w:r>
        <w:t>vi) EndGame - The screen which declares the winner of the game just played</w:t>
      </w:r>
    </w:p>
    <w:p/>
    <w:p/>
    <w:p>
      <w:r>
        <w:tab/>
      </w:r>
      <w:r>
        <w:t>5) All the screens are then bound and controlled using "The Game.py", the main controller code of this project.</w:t>
      </w:r>
    </w:p>
    <w:p/>
    <w:p/>
    <w:p/>
    <w:p>
      <w:pPr>
        <w:pStyle w:val="10"/>
        <w:jc w:val="center"/>
      </w:pPr>
      <w:r>
        <w:t>Procedural Design</w:t>
      </w:r>
    </w:p>
    <w:p/>
    <w:p>
      <w:pPr>
        <w:pStyle w:val="15"/>
        <w:numPr>
          <w:ilvl w:val="0"/>
          <w:numId w:val="7"/>
        </w:numPr>
      </w:pPr>
      <w:r>
        <w:t xml:space="preserve">To start the application, click on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 xml:space="preserve">or run </w:t>
      </w:r>
      <w:r>
        <w:rPr>
          <w:b/>
          <w:bCs/>
          <w:lang w:val="en-US"/>
        </w:rPr>
        <w:t xml:space="preserve">The Game.py </w:t>
      </w:r>
      <w:r>
        <w:rPr>
          <w:lang w:val="en-US"/>
        </w:rPr>
        <w:t>via a Python console.</w:t>
      </w:r>
    </w:p>
    <w:p>
      <w:pPr>
        <w:pStyle w:val="15"/>
        <w:numPr>
          <w:ilvl w:val="0"/>
          <w:numId w:val="7"/>
        </w:numPr>
      </w:pPr>
      <w:r>
        <w:t>The main screen appears, which has three options:</w:t>
      </w:r>
    </w:p>
    <w:p>
      <w:pPr>
        <w:pStyle w:val="15"/>
        <w:numPr>
          <w:ilvl w:val="1"/>
          <w:numId w:val="7"/>
        </w:numPr>
      </w:pPr>
      <w:r>
        <w:rPr>
          <w:b/>
          <w:bCs/>
        </w:rPr>
        <w:t>Start</w:t>
      </w:r>
      <w:r>
        <w:t xml:space="preserve">: Takes the user to the </w:t>
      </w:r>
      <w:r>
        <w:rPr>
          <w:b/>
          <w:bCs/>
        </w:rPr>
        <w:t>Player Names</w:t>
      </w:r>
      <w:r>
        <w:t xml:space="preserve"> screen (details mentioned below).</w:t>
      </w:r>
    </w:p>
    <w:p>
      <w:pPr>
        <w:pStyle w:val="15"/>
        <w:numPr>
          <w:ilvl w:val="1"/>
          <w:numId w:val="7"/>
        </w:numPr>
      </w:pPr>
      <w:r>
        <w:rPr>
          <w:b/>
          <w:bCs/>
        </w:rPr>
        <w:t>About</w:t>
      </w:r>
      <w:r>
        <w:t xml:space="preserve">: Takes the user to the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screen, which contains information about the project and its basic controls.</w:t>
      </w:r>
    </w:p>
    <w:p>
      <w:pPr>
        <w:pStyle w:val="15"/>
        <w:numPr>
          <w:ilvl w:val="1"/>
          <w:numId w:val="7"/>
        </w:numPr>
      </w:pPr>
      <w:r>
        <w:rPr>
          <w:b/>
          <w:bCs/>
        </w:rPr>
        <w:t>Quit</w:t>
      </w:r>
      <w:r>
        <w:t>: Exits the application.</w:t>
      </w:r>
    </w:p>
    <w:p>
      <w:pPr>
        <w:pStyle w:val="15"/>
        <w:numPr>
          <w:ilvl w:val="0"/>
          <w:numId w:val="7"/>
        </w:numPr>
      </w:pPr>
      <w:r>
        <w:rPr>
          <w:b/>
          <w:bCs/>
        </w:rPr>
        <w:t xml:space="preserve">Player Names </w:t>
      </w:r>
      <w:r>
        <w:t xml:space="preserve">screen: Here, the players can set their respective names and choose their colours (default White). From here they can either </w:t>
      </w:r>
      <w:r>
        <w:rPr>
          <w:b/>
          <w:bCs/>
          <w:lang w:val="en-US"/>
        </w:rPr>
        <w:t xml:space="preserve">Return to Main Menu </w:t>
      </w:r>
      <w:r>
        <w:rPr>
          <w:lang w:val="en-US"/>
        </w:rPr>
        <w:t xml:space="preserve">or press </w:t>
      </w:r>
      <w:r>
        <w:rPr>
          <w:b/>
          <w:bCs/>
          <w:lang w:val="en-US"/>
        </w:rPr>
        <w:t>Enter</w:t>
      </w:r>
      <w:r>
        <w:rPr>
          <w:b/>
          <w:bCs/>
        </w:rPr>
        <w:t xml:space="preserve"> </w:t>
      </w:r>
      <w:r>
        <w:t xml:space="preserve">to move to the </w:t>
      </w:r>
      <w:r>
        <w:rPr>
          <w:b/>
          <w:bCs/>
        </w:rPr>
        <w:t xml:space="preserve">Game </w:t>
      </w:r>
      <w:r>
        <w:t>screen.</w:t>
      </w:r>
    </w:p>
    <w:p>
      <w:pPr>
        <w:pStyle w:val="15"/>
        <w:numPr>
          <w:ilvl w:val="0"/>
          <w:numId w:val="7"/>
        </w:numPr>
      </w:pPr>
      <w:r>
        <w:rPr>
          <w:b/>
          <w:bCs/>
        </w:rPr>
        <w:t xml:space="preserve">Game </w:t>
      </w:r>
      <w:r>
        <w:t>screen: After an initial countdown from 3 to 1, the game starts. Players can:</w:t>
      </w:r>
    </w:p>
    <w:p>
      <w:pPr>
        <w:pStyle w:val="15"/>
        <w:numPr>
          <w:ilvl w:val="1"/>
          <w:numId w:val="7"/>
        </w:numPr>
      </w:pPr>
      <w:r>
        <w:t xml:space="preserve">Move their paddles using the respective controls (mentioned in </w:t>
      </w:r>
      <w:r>
        <w:rPr>
          <w:b/>
          <w:bCs/>
          <w:lang w:val="en-US"/>
        </w:rPr>
        <w:t xml:space="preserve">About </w:t>
      </w:r>
      <w:r>
        <w:rPr>
          <w:lang w:val="en-US"/>
        </w:rPr>
        <w:t>screen).</w:t>
      </w:r>
    </w:p>
    <w:p>
      <w:pPr>
        <w:pStyle w:val="15"/>
        <w:numPr>
          <w:ilvl w:val="1"/>
          <w:numId w:val="7"/>
        </w:numPr>
      </w:pPr>
      <w:r>
        <w:rPr>
          <w:lang w:val="en-US"/>
        </w:rPr>
        <w:t xml:space="preserve">Pause the game using the </w:t>
      </w: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button or by pressing </w:t>
      </w:r>
      <w:r>
        <w:rPr>
          <w:b/>
          <w:bCs/>
          <w:lang w:val="en-US"/>
        </w:rPr>
        <w:t>P</w:t>
      </w:r>
      <w:r>
        <w:rPr>
          <w:lang w:val="en-US"/>
        </w:rPr>
        <w:t>.</w:t>
      </w:r>
    </w:p>
    <w:p>
      <w:pPr>
        <w:pStyle w:val="15"/>
        <w:numPr>
          <w:ilvl w:val="1"/>
          <w:numId w:val="7"/>
        </w:numPr>
      </w:pPr>
      <w:r>
        <w:rPr>
          <w:lang w:val="en-US"/>
        </w:rPr>
        <w:t xml:space="preserve">Go to the main screen by pressing </w:t>
      </w:r>
      <w:r>
        <w:rPr>
          <w:b/>
          <w:bCs/>
          <w:lang w:val="en-US"/>
        </w:rPr>
        <w:t>Esc</w:t>
      </w:r>
      <w:r>
        <w:rPr>
          <w:lang w:val="en-US"/>
        </w:rPr>
        <w:t>.</w:t>
      </w:r>
    </w:p>
    <w:p>
      <w:pPr>
        <w:pStyle w:val="15"/>
        <w:numPr>
          <w:ilvl w:val="0"/>
          <w:numId w:val="7"/>
        </w:numPr>
      </w:pPr>
      <w:r>
        <w:rPr>
          <w:b/>
          <w:bCs/>
          <w:lang w:val="en-US"/>
        </w:rPr>
        <w:t xml:space="preserve">Pause </w:t>
      </w:r>
      <w:r>
        <w:rPr>
          <w:lang w:val="en-US"/>
        </w:rPr>
        <w:t xml:space="preserve">screen: Shows the current scores and has the options to </w:t>
      </w:r>
      <w:r>
        <w:rPr>
          <w:b/>
          <w:bCs/>
          <w:lang w:val="en-US"/>
        </w:rPr>
        <w:t xml:space="preserve">Resume, Return to Main Menu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pPr>
        <w:pStyle w:val="15"/>
        <w:numPr>
          <w:ilvl w:val="0"/>
          <w:numId w:val="7"/>
        </w:numPr>
      </w:pPr>
      <w:r>
        <w:rPr>
          <w:b/>
          <w:bCs/>
          <w:lang w:val="en-US"/>
        </w:rPr>
        <w:t xml:space="preserve">Endgame </w:t>
      </w:r>
      <w:r>
        <w:rPr>
          <w:lang w:val="en-US"/>
        </w:rPr>
        <w:t xml:space="preserve">screen: The screen which follows when the game ends, showing the winner’s name, and the options to </w:t>
      </w:r>
      <w:r>
        <w:rPr>
          <w:b/>
          <w:bCs/>
          <w:lang w:val="en-US"/>
        </w:rPr>
        <w:t xml:space="preserve">Play Again, Return to Main Menu, </w:t>
      </w:r>
      <w:r>
        <w:rPr>
          <w:lang w:val="en-US"/>
        </w:rPr>
        <w:t xml:space="preserve">or </w:t>
      </w:r>
      <w:r>
        <w:rPr>
          <w:b/>
          <w:bCs/>
          <w:lang w:val="en-US"/>
        </w:rPr>
        <w:t>Quit</w:t>
      </w:r>
      <w:r>
        <w:rPr>
          <w:lang w:val="en-US"/>
        </w:rPr>
        <w:t>.</w:t>
      </w:r>
    </w:p>
    <w:p>
      <w:r>
        <w:t>The possible screens and transitions are shown in the image below.</w:t>
      </w:r>
    </w:p>
    <w:p/>
    <w:p>
      <w:pPr>
        <w:jc w:val="center"/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drawing>
          <wp:inline distT="0" distB="0" distL="0" distR="0">
            <wp:extent cx="2813050" cy="346964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258" cy="349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# Modules Used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r.about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r.colors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r.endgame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r.font_size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r.game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r.main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r.pause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r.playernames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screens.about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screens.endgame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screens.game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screens.main_menu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screens.pause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screens.playernames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sprites.Ball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sprites.Border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sprites.Button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sprites.Label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sprites.Paddle</w:t>
      </w:r>
    </w:p>
    <w:p>
      <w:pPr>
        <w:numPr>
          <w:ilvl w:val="0"/>
          <w:numId w:val="8"/>
        </w:numPr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sprites.PauseButton</w:t>
      </w:r>
    </w:p>
    <w:p>
      <w:pPr>
        <w:numPr>
          <w:ilvl w:val="0"/>
          <w:numId w:val="8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t>sprites.Textbox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# Functions Used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main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start_menu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player_details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start_game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pause_game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launch_endgame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launch_about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__init__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show_menu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showAbout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setAboutText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setDisplay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PlayerNames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handleColorClick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getPlayer1Name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getColor1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getPlayer2Name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getColor2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setColorButtons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playersReset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gameReset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collides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play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countdown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setGameObjective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setMovables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setPaddleMargin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setPaddleSpeed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setBallResetMargin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setBounceBias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setPlayer1Name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setPlayer2Name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setBounceAcceleration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setPlayerColors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getWinnerColor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getWinnerName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getScores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pause_game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setScores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setWinnerColor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setWinnerName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showEndScreen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bounce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same_dir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crossed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ballReset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update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setResetMargin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setBallSpeed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getXSpeed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moveUp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moveDown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rectangle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draw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test_surface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image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rect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setHighlightable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stayHighlighted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staysHighlighted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getTextRgb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handle_event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define_event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getText</w:t>
      </w:r>
    </w:p>
    <w:p>
      <w:pPr>
        <w:numPr>
          <w:ilvl w:val="0"/>
          <w:numId w:val="9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setText</w:t>
      </w:r>
    </w:p>
    <w:p>
      <w:pPr>
        <w:jc w:val="center"/>
        <w:sectPr>
          <w:pgSz w:w="11906" w:h="16838"/>
          <w:pgMar w:top="720" w:right="720" w:bottom="720" w:left="720" w:header="708" w:footer="708" w:gutter="0"/>
          <w:cols w:equalWidth="0" w:num="2">
            <w:col w:w="5020" w:space="425"/>
            <w:col w:w="5020"/>
          </w:cols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The Game.py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>r.__init__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main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endgame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colors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font_size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pause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playernames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from . import about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__all__=['main','game', 'endgame', 'colors', 'font_size', 'pause', 'playernames','about']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r.about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text_about="This is a Pygame-Based Class-12 Project made by Dev Radadia and Dheer Banker.\n\n\nControls :-\nW and S : To move Left paddle Up and Down\nUp and Down (Arrows) : To move Right paddle Up and Down\n\n\nSet your name, choose your paddle colour, and PLAY ON !!! 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txt_return_btn="Return to Main Menu"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r.colors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(19,244,239)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PINK = (240,0,255)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GREEN = (104,255,0)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YELLOW = (250,255,0)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RED =(255,0,92)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GOLD = (255,215,0)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SILVER = (192,192,192)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r.endgame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win_statement=" Wins!" 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play_again_btn_txt="Play Again"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quit_button_txt = "Quit”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r.font_size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xxxs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xxs = 30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xs = 40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xl = 100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xxl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xxxl = 135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xxxxl = 200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r.game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BLACK = (0,0,0)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WHITE = (255,255,255)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BLUE = (106, 159, 181)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FPS = 60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SCREEN_WIDTH = 900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SCREEN_HEIGHT = 670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SCORE_MARGIN = 70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PADDLE_WIDTH = 12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PADDLE_HEIGHT = 120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PADDLE_MARGIN = 20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PADDLE_BOUNCE_BIAS = 80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PADDLE_SPEED = 15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BALL_WIDTH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BALL_HEIGHT = 21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BALL_RESET_Y_MARGIN = 50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BALL_BOUNCE_ACC = 1.05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game_obj_txt = "Race to 10"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r.main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r_title_label_txt = "Ping-Pong"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r_start_button_txt = "Start"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r_quit_button_txt = "Quit"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r_about_button_txt = "About”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r.pause</w:t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paused_label_txt = "PAUSED"</w:t>
      </w:r>
    </w:p>
    <w:p>
      <w:pPr>
        <w:jc w:val="left"/>
        <w:rPr>
          <w:rFonts w:hint="default"/>
          <w:sz w:val="32"/>
          <w:szCs w:val="32"/>
          <w:lang w:val="en-US"/>
        </w:rPr>
      </w:pP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resume_button_txt = "Resume"</w:t>
      </w: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t>quit_button_txt = "Quit"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r.playernames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playernames_label_txt = "Player Names"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p1_label_txt = "Player 1"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p2_label_txt = "Player 2"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name_label_txt = "Name :"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color_blue_label_txt = "Blue"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color_green_label_txt = "Green"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color_yellow_label_txt = "Yellow"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color_pink_label_txt = "Pink"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color_red_label_txt = "Red"</w:t>
      </w: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return_to_mainmenu_button_txt = "Return to Main Menu"</w:t>
      </w:r>
    </w:p>
    <w:p>
      <w:pPr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sz w:val="32"/>
          <w:szCs w:val="32"/>
          <w:lang w:val="en-US"/>
        </w:rPr>
        <w:t>enter_button_txt = "Enter"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pause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endgame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main_menu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playernames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['game', 'pause', 'endgame', 'main_menu', 'playernames', 'about']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screens.about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pygame.freetype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CB_RETURN=0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CB_QUIT=-1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AboutScreen():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ef</w:t>
      </w: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__init__(self,screen,abouttext,screen_dimen,bg_color,fg_color,fontsize=r.font_size.xxs, bg=None):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self.bgimg=bg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self.font=pygame.font.Font(None,fontsize)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showAbout(self):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exitw=False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buttons=[self.return_btn]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not exitw: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event.type==pygame.QUIT: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exitw=True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self.screen.fill(self.bg_color)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button_action=button.update(pygame.mouse.get_pos(),mouse_up)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self.aboutLabel.draw()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self.clock.tick(30)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setAboutText(self,abouttext):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self.abouttext=abouttext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self.aboutLabel=Label(self.screen,pygame.Rect(40,40,self.screen_dimen[0]-80,self.screen_dimen[1]-80),self.fg_color,self.bg_color,self.font,text=self.abouttext,lineSpacing=6)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self.return_btn=Button((self.screen_dimen[0]-220,self.screen_dimen[1]-40),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text=r.about.txt_return_btn,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font_size=r.font_size.xxs,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bg_rgb=self.bg_color,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text_rgb=self.fg_color,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self.setAboutText(self.abouttext)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screens.endgame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CB_PAUSE =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CB_ENDGAME = 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EndgameScreen():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win, screen_dimen, bg_color, fontsize = r.font_size.xxl,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 = win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 = pygame.font.Font("r\\font_styles\Courier Bold.ttf",fontsize)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""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r.colors.WHITE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setWinnerColor(self, winnerColor):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self.winnerColor = winnerColor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setWinnerName(self, winnerName):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self.winnerName = winnerName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center_position=(r.game.SCREEN_WIDTH/2, 100),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font_size=r.font_size.xxl,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bg_rgb=r.colors.BLACK,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text_rgb=self.winnerColor,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text=self.winnerName,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self.win_label = Label(self.screen, pygame.Rect(225, 185, 1000 ,1000), self.winnerColor, self.bg_color, self.font, text=self.win)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showEndScreen(self):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self.winner_label.setHighlightable(False)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[self.winner_label, self.play_btn, self.return_to_mainmenu_btn, self.quit_btn]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pygame.QUIT: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self.screen.fill(r.colors.BLACK)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keys=pygame.key.get_pressed()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keys[pygame.K_ESCAPE]: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CB_QUIT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self.win_label.draw()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self.play_btn = 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r.endgame.play_again_btn_txt,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490),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CB_RETURN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590),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r.endgame.quit_button_txt,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screens.main_menu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sprites.Border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sprites.Label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sprites.Button import *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CB_RETURN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CB_PLAY = 4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CB_QUIT = 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PauseScreen():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screen, pause, screen_dimen, bg_color, fg_color, fontsize1 = r.font_size.xxl, fontsize2 = r.font_size.m, bg=None):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 = 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 = 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 = 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 = pause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self.font1 = pygame.font.Font("r\\font_styles\Courier Italic.ttf", fontsize1)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self.font2 = pygame.font.Font("r\\font_styles\Courier.ttf", fontsize2)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 = (0,0)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self.setDisplay()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self.bgimg = bg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pause_game(self):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buttons = [self.resume_btn, self.quit_btn, self.return_to_mainmenu_btn]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True: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mouse_up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event in pygame.event.get():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event.type == pygame.MOUSEBUTTONUP and event.button == 1: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mouse_up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self.screen.fill(r.game.BLACK)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self.bgimg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self.screen.blit(self.bgimg,(0,0))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for button in buttons: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button_action = button.update(pygame.mouse.get_pos(), mouse_up)        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button_action is not None: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button_action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button.draw(self.screen)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keys = pygame.key.get_pressed()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keys[pygame.K_r]: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return CB_PLAY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 = Border()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border.rectangle(self.screen)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self.pause_label.draw()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self.score_label.draw()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pygame.display.flip()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setDisplay(self):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self.pause_label = Label(self.screen, pygame.Rect(230, 70, 1000 ,1000), self.fg_color, self.bg_color, self.font1, text=self.pause)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self.resume_btn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385),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r.pause.resume_button_txt,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action=CB_PLAY,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self.return_to_mainmenu_btn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485),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r.pause.return_to_mainmenu_button_txt,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action=CB_RETURN,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self.quit_btn = Button(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center_position = (r.game.SCREEN_WIDTH/2, 585),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font_size = r.font_size.m,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bg_rgb = r.colors.BLACK,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text_rgb = r.colors.WHITE,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text = r.pause.quit_button_txt,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action = CB_QUIT,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setScores(self,a):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self.scores=a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self.score_label = Label(self.screen, pygame.Rect(360, 250, 1000 ,1000), self.fg_color, self.bg_color, self.font2, text=str(self.scores[0])+" : "+str(self.scores[1]))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screens.playernames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__init__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Ball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Paddle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Button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. import 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__all__ = ['Ball', 'Paddle', 'Border', 'Button', 'Textbox', 'Label']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sprites.Bal</w:t>
      </w:r>
      <w:r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  <w:t>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random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math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ball_color_default = (255,255,255)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Ball(pygame.sprite.Sprite):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ball_dimen, screen_dimen, paddle_dimen, score_margin):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pygame.Surface([ball_dimen[0] , ball_dimen[1]], pygame.SRCALPHA)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pygame.draw.circle(self.image, ball_color_default, (ball_dimen[0]//2, ball_dimen[0]//2),ball_dimen[0]//2)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self.ball_dimen = ball_dimen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 = screen_dimen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 = paddle_dimen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 = 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self.bounceSound=pygame.mixer.Sound('sound/bounce1.wav')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self.crossedSound=pygame.mixer.Sound('sound/bounce2.wav')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self.ballReset()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bounce(self,b_param):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p_dir=self.direction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(180-self.direction)%360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self.same_dir(p_dir,self.direction + (b_param/self.paddle_dimen[1])*self.bounce_bias):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(b_param/self.paddle_dimen[1])*self.bounce_bias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same_dir(self,dir1,dir2):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dir1=dir1%360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dir2=dir2%360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r1=-1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r2=-1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(dir1&lt;=90 and dir2&gt;=0) or (dir1&gt;=270 and dir1&lt;=360):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r1=1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(dir2&lt;=90 and dir2&gt;=0) or (dir2&gt;=270 and dir2&lt;=360):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r2=1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r1==r2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crossed(self,xcor):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(((self.x+self.px)/2-xcor)*((self.px+self.ppx)/2-self.getXSpeed()-xcor) &lt; 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ballReset(self):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4.0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= random.randrange(self.reset_margin + self.score_margin , self.screen_dimen[1] - self.reset_margin)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= self.screen_dimen[0]/2 - self.ball_dimen[0]/2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 = 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 = 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self.direction = random.randrange(-45,45)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random.randrange(2) == 0: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+= 180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update(self):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rads = math.radians(self.direction)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self.ppx=self.px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self.ppy=self.py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self.px=self.x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self.py=self.y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self.x += math.cos(rads)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self.y -= math.sin(rads)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self.x &lt; -self.ball_dimen[0]*5 or self.x &gt; self.screen_dimen[0] + self.ball_dimen[0]*5: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self.crossedSound.play()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self.ballReset()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self.rect.x = int(self.x)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= int(self.y)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&lt;= self.score_margin: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1 + self.score_margin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self.y &gt;= self.screen_dimen[1] - self.ball_dimen[1]: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self.bounceSound.play()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self.direction = (360-self.direction)%360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self.y = self.screen_dimen[1] - self.ball_dimen[1] - 1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setBounceBias(self, bias):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self.bounce_bias = bias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setResetMargin(self, margin):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self.reset_margin = margin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setBallSpeed(self, speed):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self.speed = 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getXSpeed(self):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math.cos(math.radians(self.direction)) * self.speed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sprites.Border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Border(pygame.sprite.Sprite):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rectangle(self,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[0,0],[r.game.SCREEN_WIDTH,0],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[r.game.SCREEN_WIDTH,0],[r.game.SCREEN_WIDTH,r.game.SCREEN_HEIGHT],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[r.game.SCREEN_WIDTH,r.game.SCREEN_HEIGHT],[0,r.game.SCREEN_HEIGHT], 5)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[0,r.game.SCREEN_HEIGHT],[0,0], 5)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def text_surface(text, font_size, text_rgb, bg_rgb):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 = pygame.freetype.SysFont("Courier", font_size, bold=True)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font.pad=True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surface, _ = font.render(text=text, fgcolor=text_rgb, bgcolor=bg_rgb)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return surface.convert_alpha()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center_position, text, font_size, bg_rgb, text_rgb, action=None):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self.text_rgb=text_rgb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default_image = text_surface(text=text, font_size=font_size,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selected_image = text_surface(text=text, font_size=font_size * 1.2, text_rgb=bg_rgb, bg_rgb=text_rgb)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highlighted_image = text_surface(text=text, font_size=font_size * 1.2, text_rgb=text_rgb, bg_rgb=None)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self.images = [default_image, selected_image, highlighted_image]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self.rects = [default_image.get_rect(center=center_position),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selected_image.get_rect(center=center_position),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highlighted_image.get_rect(center=center_position)]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self.stay_highlighted=False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image(self):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self.images[2]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self.images[0]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@property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rect(self):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self.stay_highlighted: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self.mouse_over: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 self.rects[2]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self.rects[0]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not self.highlightable: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return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surface.blit(self.image, self.rect)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setHighlightable(self, highlightable):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self.highlightable = highlightable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stayHighlighted(self,stay):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self.stay_highlighted=stay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staysHighlighted(self):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self.stay_highlighted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getTextRgb(self):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ab/>
      </w: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return self.text_rgb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sprites.Label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Label():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__init__(self,screen,limitRect,fg_color,bg_color,font,text="",lineSpacing=-2):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self.limitRect=pygame.Rect(limitRect)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self.screen=screen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self.fg_color=fg_color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self.bg_color=bg_color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self.font=font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self.lineSpacing=lineSpacing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fh=self.font.size("Tg")[1]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blit_list=[]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j=0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temptxt=self.text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while temptxt and (len(blit_list)*(fh+self.lineSpacing)&lt;=self.limitRect.height):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temptxt[0] == 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for x in range(1,len(temptxt)):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temptxt[x]!='\n':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break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blit_list.append("")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temptxt=temptxt[x:]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continue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flag=True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while self.font.size(temptxt[:i])[0] &lt; self.limitRect.width and i &lt; 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i+=1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temptxt[i-1]=='\n':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flag=False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i&lt;len(temptxt) and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i=temptxt.rfind(" ",0,i)+1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not flag: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i-=1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blit_list.append(temptxt[:i])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temptxt=temptxt[i:]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y=self.limitRect.top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st in blit_list: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image=self.font.render(st,1,self.fg_color)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self.screen.blit(image,(self.limitRect.left,y))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y+=fh+self.lineSpacing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setText(self,text):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self.text=text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sprites.Paddle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Paddle(pygame.sprite.Sprite):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screen_dimen, paddle_dimen, score_margin, color):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 = pygame.Surface([paddle_dimen[0],paddle_dimen[1]])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self.image.fill(color)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self.screen_dimen=screen_dimen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self.paddle_dimen=paddle_dimen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self.score_margin=score_margin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self.image.get_rect()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moveUp(self,pixels):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-=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&lt; self.score_margin + 3: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self.score_margin + 3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moveDown(self,pixels):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self.rect.y += pixels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self.rect.y &gt; self.screen_dimen[1] - self.paddle_dimen[1]: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self.rect.y = self.screen_dimen[1] - self.paddle_dimen[1]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sprites.PauseButton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pygame.sprite import Sprite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pygame.rect import Rect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from r.game import *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PauseButton(Sprite):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action = None):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pygame.init()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self.pausebutton = pygame.image.load('image\image.png')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self.pb = pygame.transform.scale(self.pausebutton, (50,50))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self.pb.get_rect(center = (SCREEN_WIDTH/2, 35))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self.action = 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self.clickSound=pygame.mixer.Sound('sound/click3.wav')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super().__init__()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update(self, mouse_pos, mouse_up):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self.rect.collidepoint(mouse_pos):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True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mouse_up: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self.clickSound.play()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return self.action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else: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self.mouse_over = False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surface):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160" w:afterAutospacing="0" w:line="256" w:lineRule="auto"/>
        <w:ind w:leftChars="0" w:right="0" w:rightChars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surface.blit(self.pb, self.rect)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  <w:t>sprites.Textbox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center"/>
        <w:rPr>
          <w:rFonts w:hint="default" w:ascii="Times New Roman" w:hAnsi="Times New Roman" w:cs="Times New Roman" w:eastAsiaTheme="minorHAnsi"/>
          <w:b/>
          <w:bCs/>
          <w:i/>
          <w:i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pygame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import 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pygame.init()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>class Textbox: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__init__(self, x, y, width, height, fontsize=r.font_size.xxs+1, maxlength=12, text='', textcolor=r.colors.BLACK, inactivebordercolor=r.colors.SILVER, activebordercolor=r.colors.GOLD):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self.rect = pygame.Rect(x, y, width, height)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self.inactivecolor = inactivebordercolor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self.textcolor = textcolor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self.activecolor = activebordercolor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self.maxlength = maxlength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 = 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self.fontsize = fontsize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self.font=pygame.font.Font(None, self.fontsize)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 = self.font.render(text, True, self.color)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self.txt_surface.set_alpha(0)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self.repeater_count={}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self.nr_init=400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self.nr_inter=35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self.clock=pygame.time.Clock()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handle_event(self, events):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event in events: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self.define_event(event)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for k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self.repeater_count[k][0] += self.clock.get_time()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self.repeater_count[k][0] &gt;= self.nr_init: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self.repeater_count[k][0] = (self.nr_init - self.nr_inter)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e_key, e_uni = k, self.repeater_count[k][1]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pygame.event.post(pygame.event.Event(pygame.KEYDOWN, key=e_key, unicode=e_uni))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self.text_surface = self.font.render(self.text, True, self.textcolor)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self.clock.tick()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define_event(self, event):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event.type == pygame.MOUSEBUTTONDOWN: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self.rect.collidepoint(event.pos):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 = pygame.mixer.Sound('sound/click3.wav')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click.play()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True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self.active = False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self.color = self.inactivecolor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if self.active: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if event.type == pygame.KEYDOWN: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not in self.repeater_count: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self.repeater_count[event.key]=[0,event.unicode]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if event.key == pygame.K_DELETE: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''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== pygame.K_BACKSPACE: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self.text = self.text[:-1]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elif event.key in [pygame.K_TAB, pygame.K_ESCAPE]: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pass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else: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if len(self.text) &lt; self.maxlength: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        self.text += event.unicode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elif event.type==pygame.KEYUP: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        del self.repeater_count[event.key]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draw(self, screen):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pygame.draw.line(screen, r.colors.WHITE, (self.rect.x+2,self.rect.y+self.rect.height/2), (self.rect.x+self.rect.width-2,self.rect.y+self.rect.height/2), 30)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pygame.draw.rect(screen, self.color, self.rect, 4)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screen.blit(self.text_surface, (self.rect.x+5, self.rect.y+5))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def getText(self):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left"/>
        <w:rPr>
          <w:rFonts w:hint="default" w:ascii="Times New Roman" w:hAnsi="Times New Roman" w:cs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Times New Roman" w:hAnsi="Times New Roman" w:eastAsiaTheme="minorHAnsi"/>
          <w:b w:val="0"/>
          <w:bCs w:val="0"/>
          <w:i w:val="0"/>
          <w:iCs w:val="0"/>
          <w:kern w:val="0"/>
          <w:sz w:val="32"/>
          <w:szCs w:val="32"/>
          <w:lang w:val="en-US" w:eastAsia="zh-CN"/>
        </w:rPr>
        <w:t xml:space="preserve">        return self.text</w:t>
      </w:r>
    </w:p>
    <w:p>
      <w:pPr>
        <w:keepNext w:val="0"/>
        <w:keepLines w:val="0"/>
        <w:widowControl/>
        <w:suppressLineNumbers w:val="0"/>
        <w:spacing w:before="0" w:beforeAutospacing="1" w:after="160" w:afterAutospacing="0" w:line="256" w:lineRule="auto"/>
        <w:ind w:left="0" w:right="0"/>
        <w:jc w:val="both"/>
        <w:rPr>
          <w:rFonts w:hint="default" w:ascii="Calibri" w:hAnsi="Calibri" w:cs="Times New Roman" w:eastAsiaTheme="minorHAnsi"/>
          <w:kern w:val="0"/>
          <w:sz w:val="22"/>
          <w:szCs w:val="22"/>
          <w:lang w:val="en-US" w:eastAsia="zh-CN" w:bidi="ar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-1561465</wp:posOffset>
            </wp:positionH>
            <wp:positionV relativeFrom="paragraph">
              <wp:posOffset>1557020</wp:posOffset>
            </wp:positionV>
            <wp:extent cx="9777730" cy="6655435"/>
            <wp:effectExtent l="0" t="0" r="12065" b="13970"/>
            <wp:wrapNone/>
            <wp:docPr id="6" name="Picture 6" descr="Screensho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)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8" name="Picture 8" descr="C:\Users\DEV\Pictures\Screenshots\Screenshot (2).pngScreenshot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DEV\Pictures\Screenshots\Screenshot (2).pngScreenshot (2)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9" name="Picture 9" descr="Screenshot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)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0" name="Picture 10" descr="Screenshot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)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1" name="Picture 11" descr="Screenshot (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4" name="Picture 14" descr="C:\Users\DEV\Pictures\Screenshots\Screenshot (54).pngScreenshot (5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DEV\Pictures\Screenshots\Screenshot (54).pngScreenshot (54)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5" name="Picture 15" descr="Screenshot (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)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6" name="Picture 16" descr="C:\Users\DEV\Pictures\Screenshots\Screenshot (10).pngScreenshot (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DEV\Pictures\Screenshots\Screenshot (10).pngScreenshot (10)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7" name="Picture 17" descr="Screenshot (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-1565910</wp:posOffset>
            </wp:positionH>
            <wp:positionV relativeFrom="paragraph">
              <wp:posOffset>1561465</wp:posOffset>
            </wp:positionV>
            <wp:extent cx="9773920" cy="6656705"/>
            <wp:effectExtent l="0" t="1905" r="12700" b="15875"/>
            <wp:wrapThrough wrapText="bothSides">
              <wp:wrapPolygon>
                <wp:start x="21600" y="2"/>
                <wp:lineTo x="45" y="2"/>
                <wp:lineTo x="45" y="21513"/>
                <wp:lineTo x="21600" y="21513"/>
                <wp:lineTo x="21600" y="2"/>
              </wp:wrapPolygon>
            </wp:wrapThrough>
            <wp:docPr id="20" name="Picture 20" descr="Screenshot (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5)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392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8" name="Picture 18" descr="Screenshot (1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9777730" cy="6656705"/>
            <wp:effectExtent l="0" t="0" r="10795" b="13970"/>
            <wp:docPr id="19" name="Picture 19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-1560830</wp:posOffset>
            </wp:positionH>
            <wp:positionV relativeFrom="paragraph">
              <wp:posOffset>1560195</wp:posOffset>
            </wp:positionV>
            <wp:extent cx="9777730" cy="6656705"/>
            <wp:effectExtent l="0" t="0" r="10795" b="13970"/>
            <wp:wrapNone/>
            <wp:docPr id="24" name="Picture 24" descr="Screenshot (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3)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773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720" w:right="720" w:bottom="720" w:left="720" w:header="708" w:footer="708" w:gutter="0"/>
      <w:cols w:equalWidth="0" w:num="2">
        <w:col w:w="5020" w:space="425"/>
        <w:col w:w="5020"/>
      </w:cols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06AE7EF"/>
    <w:multiLevelType w:val="multilevel"/>
    <w:tmpl w:val="A06AE7E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CB2149E2"/>
    <w:multiLevelType w:val="multilevel"/>
    <w:tmpl w:val="CB2149E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E62FB4AD"/>
    <w:multiLevelType w:val="singleLevel"/>
    <w:tmpl w:val="E62FB4A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EA092738"/>
    <w:multiLevelType w:val="multilevel"/>
    <w:tmpl w:val="EA09273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6">
    <w:nsid w:val="48B10FCE"/>
    <w:multiLevelType w:val="multilevel"/>
    <w:tmpl w:val="48B10FC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7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946D031"/>
    <w:multiLevelType w:val="multilevel"/>
    <w:tmpl w:val="7946D031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6"/>
  </w:num>
  <w:num w:numId="5">
    <w:abstractNumId w:val="8"/>
  </w:num>
  <w:num w:numId="6">
    <w:abstractNumId w:val="2"/>
  </w:num>
  <w:num w:numId="7">
    <w:abstractNumId w:val="7"/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bordersDoNotSurroundHeader w:val="0"/>
  <w:bordersDoNotSurroundFooter w:val="0"/>
  <w:attachedTemplate r:id="rId1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balanceSingleByteDoubleByteWidth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827FB"/>
    <w:rsid w:val="004D3EB5"/>
    <w:rsid w:val="004E41BA"/>
    <w:rsid w:val="005E5540"/>
    <w:rsid w:val="00922466"/>
    <w:rsid w:val="00994927"/>
    <w:rsid w:val="009A67FF"/>
    <w:rsid w:val="00C135EB"/>
    <w:rsid w:val="00C27D61"/>
    <w:rsid w:val="00F03A30"/>
    <w:rsid w:val="156E6EA1"/>
    <w:rsid w:val="15C51E6E"/>
    <w:rsid w:val="1E551650"/>
    <w:rsid w:val="20470AB7"/>
    <w:rsid w:val="27BF17C0"/>
    <w:rsid w:val="28810F28"/>
    <w:rsid w:val="28EC30EF"/>
    <w:rsid w:val="2C2808AF"/>
    <w:rsid w:val="31A85774"/>
    <w:rsid w:val="32664758"/>
    <w:rsid w:val="450D7901"/>
    <w:rsid w:val="49EA36CA"/>
    <w:rsid w:val="4A1C23F2"/>
    <w:rsid w:val="54596F32"/>
    <w:rsid w:val="5A7072C5"/>
    <w:rsid w:val="5D9431D9"/>
    <w:rsid w:val="693E50C3"/>
    <w:rsid w:val="7260590B"/>
    <w:rsid w:val="734A4EB2"/>
    <w:rsid w:val="75BC1F84"/>
    <w:rsid w:val="77974906"/>
    <w:rsid w:val="7BE87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2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qFormat/>
    <w:uiPriority w:val="0"/>
    <w:pPr>
      <w:keepNext/>
      <w:keepLines/>
      <w:widowControl w:val="0"/>
      <w:spacing w:before="260" w:beforeLines="0" w:beforeAutospacing="0" w:after="260" w:afterLines="0" w:afterAutospacing="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paragraph" w:styleId="5">
    <w:name w:val="heading 4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qFormat/>
    <w:uiPriority w:val="0"/>
    <w:pPr>
      <w:widowControl w:val="0"/>
      <w:spacing w:after="0" w:afterLines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7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left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8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9">
    <w:name w:val="Normal (Web)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0">
    <w:name w:val="Title"/>
    <w:basedOn w:val="1"/>
    <w:next w:val="1"/>
    <w:link w:val="14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2">
    <w:name w:val="Strong"/>
    <w:basedOn w:val="11"/>
    <w:qFormat/>
    <w:uiPriority w:val="22"/>
    <w:rPr>
      <w:b/>
      <w:bCs/>
    </w:rPr>
  </w:style>
  <w:style w:type="character" w:customStyle="1" w:styleId="14">
    <w:name w:val="Title Char"/>
    <w:basedOn w:val="11"/>
    <w:link w:val="10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paragraph" w:customStyle="1" w:styleId="16">
    <w:name w:val="No Spacing"/>
    <w:link w:val="19"/>
    <w:qFormat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7">
    <w:name w:val="Contact Details"/>
    <w:basedOn w:val="1"/>
    <w:qFormat/>
    <w:uiPriority w:val="0"/>
    <w:pPr>
      <w:widowControl w:val="0"/>
      <w:spacing w:before="80" w:beforeLines="0" w:after="80" w:afterLines="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8">
    <w:name w:val="Organization"/>
    <w:basedOn w:val="1"/>
    <w:qFormat/>
    <w:uiPriority w:val="0"/>
    <w:pPr>
      <w:widowControl w:val="0"/>
      <w:spacing w:after="0" w:afterLines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9">
    <w:name w:val="无间隔 Char"/>
    <w:basedOn w:val="11"/>
    <w:link w:val="16"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2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409</Words>
  <Characters>2334</Characters>
  <Lines>1</Lines>
  <Paragraphs>1</Paragraphs>
  <TotalTime>2</TotalTime>
  <ScaleCrop>false</ScaleCrop>
  <LinksUpToDate>false</LinksUpToDate>
  <CharactersWithSpaces>2738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2020-11-04T17:58:55Z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