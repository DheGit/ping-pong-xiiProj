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TOPIC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eastAsia" w:asciiTheme="minorAscii" w:hAnsiTheme="minorEastAsia" w:eastAsiaTheme="minorEastAsia" w:cstheme="minorEastAsia"/>
                      <w:b w:val="0"/>
                      <w:bCs w:val="0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 xml:space="preserve">GROUP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default" w:asciiTheme="minorAscii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1"/>
        <w:numPr>
          <w:ilvl w:val="0"/>
          <w:numId w:val="1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1"/>
        <w:numPr>
          <w:ilvl w:val="0"/>
          <w:numId w:val="1"/>
        </w:numPr>
      </w:pPr>
      <w:r>
        <w:t>The main screen appears, which has three options: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1"/>
        <w:numPr>
          <w:ilvl w:val="1"/>
          <w:numId w:val="1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r>
        <w:t>The possible screens and transitions are shown in the image below.</w:t>
      </w:r>
    </w:p>
    <w:p/>
    <w:p>
      <w:pPr>
        <w:jc w:val="center"/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2813050" cy="34696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58" cy="34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5435"/>
            <wp:effectExtent l="0" t="0" r="12065" b="6985"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8" name="Picture 8" descr="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4" name="Picture 14" descr="Screenshot (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8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6" name="Picture 16" descr="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0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84715" cy="6656705"/>
            <wp:effectExtent l="0" t="0" r="10795" b="6985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847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6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20470AB7"/>
    <w:rsid w:val="27BF17C0"/>
    <w:rsid w:val="28EC30EF"/>
    <w:rsid w:val="2C2808AF"/>
    <w:rsid w:val="31A85774"/>
    <w:rsid w:val="5A7072C5"/>
    <w:rsid w:val="5D9431D9"/>
    <w:rsid w:val="693E50C3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0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0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paragraph" w:customStyle="1" w:styleId="12">
    <w:name w:val="No Spacing"/>
    <w:link w:val="15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3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4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5">
    <w:name w:val="无间隔 Char"/>
    <w:basedOn w:val="8"/>
    <w:link w:val="12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2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409</Words>
  <Characters>2334</Characters>
  <Lines>19</Lines>
  <Paragraphs>5</Paragraphs>
  <TotalTime>16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2020-09-26T14:53:20Z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