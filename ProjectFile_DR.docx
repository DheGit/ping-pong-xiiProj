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  <w:sectPr>
          <w:pgSz w:w="11850" w:h="16783"/>
          <w:pgMar w:top="720" w:right="720" w:bottom="720" w:left="720" w:header="708" w:footer="708" w:gutter="0"/>
          <w:pgBorders w:display="firstPage"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08" w:num="1"/>
          <w:docGrid w:linePitch="360" w:charSpace="0"/>
        </w:sectPr>
      </w:pPr>
      <w:r>
        <w:rPr>
          <w:rFonts w:hint="eastAsia" w:eastAsia="SimSun"/>
          <w:lang w:eastAsia="zh-CN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402590</wp:posOffset>
            </wp:positionH>
            <wp:positionV relativeFrom="paragraph">
              <wp:posOffset>4291965</wp:posOffset>
            </wp:positionV>
            <wp:extent cx="5840095" cy="3006725"/>
            <wp:effectExtent l="182245" t="144145" r="207010" b="220980"/>
            <wp:wrapTight wrapText="bothSides">
              <wp:wrapPolygon>
                <wp:start x="-463" y="-1036"/>
                <wp:lineTo x="-604" y="-625"/>
                <wp:lineTo x="-674" y="21682"/>
                <wp:lineTo x="-463" y="22777"/>
                <wp:lineTo x="-322" y="23051"/>
                <wp:lineTo x="21872" y="23051"/>
                <wp:lineTo x="22013" y="22777"/>
                <wp:lineTo x="22295" y="21408"/>
                <wp:lineTo x="22154" y="-625"/>
                <wp:lineTo x="22013" y="-1036"/>
                <wp:lineTo x="-463" y="-1036"/>
              </wp:wrapPolygon>
            </wp:wrapTight>
            <wp:docPr id="3" name="Picture 3" descr="C:\Users\DEV\Desktop\Final Pygame.jpgFinal Py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DEV\Desktop\Final Pygame.jpgFinal Pygame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095" cy="300672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</wp:anchor>
        </w:drawing>
      </w:r>
      <w:r>
        <w:rPr>
          <w:sz w:val="22"/>
        </w:rPr>
        <mc:AlternateContent>
          <mc:Choice Requires="wps">
            <w:drawing>
              <wp:anchor distT="0" distB="0" distL="114935" distR="114935" simplePos="0" relativeHeight="251663360" behindDoc="0" locked="0" layoutInCell="1" allowOverlap="1">
                <wp:simplePos x="0" y="0"/>
                <wp:positionH relativeFrom="column">
                  <wp:posOffset>791210</wp:posOffset>
                </wp:positionH>
                <wp:positionV relativeFrom="paragraph">
                  <wp:posOffset>1565910</wp:posOffset>
                </wp:positionV>
                <wp:extent cx="5027930" cy="1837055"/>
                <wp:effectExtent l="128270" t="90170" r="139700" b="16827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47365" y="4335145"/>
                          <a:ext cx="5027930" cy="18370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44450" cap="flat">
                          <a:solidFill>
                            <a:srgbClr val="0070C0"/>
                          </a:solidFill>
                          <a:miter lim="800000"/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  <a:softEdge rad="3175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COMPUTER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PROJECT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ON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“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PYGAME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46800" rIns="90000" bIns="46800" numCol="1" spcCol="0" rtlCol="0" fromWordArt="0" anchor="ctr" anchorCtr="0" forceAA="0" compatLnSpc="1">
                        <a:noAutofit/>
                        <a:scene3d>
                          <a:camera prst="orthographicFront"/>
                          <a:lightRig rig="threePt" dir="t"/>
                        </a:scene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2.3pt;margin-top:123.3pt;height:144.65pt;width:395.9pt;z-index:251663360;v-text-anchor:middle;mso-width-relative:page;mso-height-relative:page;" fillcolor="#FFFFFF [3201]" filled="t" stroked="t" coordsize="21600,21600" o:gfxdata="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">
                <v:fill on="t" focussize="0,0"/>
                <v:stroke weight="3.5pt" color="#0070C0 [3204]" miterlimit="8" joinstyle="miter"/>
                <v:imagedata o:title=""/>
                <o:lock v:ext="edit" aspectratio="f"/>
                <v:shadow on="t" color="#000000" opacity="26214f" offset="0pt,3pt" origin="0f,-32768f" matrix="65536f,0f,0f,65536f"/>
                <v:textbox inset="2.5mm,1.3mm,2.5mm,1.3mm"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COMPUTER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PROJECT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ON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“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PYGAME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2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770255</wp:posOffset>
                </wp:positionH>
                <wp:positionV relativeFrom="paragraph">
                  <wp:posOffset>83185</wp:posOffset>
                </wp:positionV>
                <wp:extent cx="5069840" cy="656590"/>
                <wp:effectExtent l="13970" t="0" r="40640" b="34290"/>
                <wp:wrapNone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9840" cy="656590"/>
                          <a:chOff x="3095" y="914"/>
                          <a:chExt cx="7984" cy="1034"/>
                        </a:xfrm>
                      </wpg:grpSpPr>
                      <pic:pic xmlns:pic="http://schemas.openxmlformats.org/drawingml/2006/picture">
                        <pic:nvPicPr>
                          <pic:cNvPr id="4" name="Picture 4" descr="School Logo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9691" y="950"/>
                            <a:ext cx="1389" cy="992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  <a:effectLst/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3095" y="914"/>
                            <a:ext cx="6563" cy="103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28575" cmpd="sng">
                            <a:solidFill>
                              <a:schemeClr val="tx1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default"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56"/>
                                  <w:szCs w:val="56"/>
                                  <w:u w:val="none"/>
                                  <w:lang w:val="en-US"/>
                                  <w14:glow w14:rad="63500">
                                    <w14:schemeClr w14:val="accent3">
                                      <w14:satMod w14:val="175000"/>
                                      <w14:alpha w14:val="60000"/>
                                    </w14:schemeClr>
                                  </w14:glow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reflection w14:blurRad="0" w14:stA="0" w14:stPos="0" w14:endA="0" w14:endPos="0" w14:dist="0" w14:dir="0" w14:fadeDir="0" w14:sx="0" w14:sy="0" w14:kx="0" w14:ky="0" w14:algn="none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</w:pPr>
                              <w:r>
                                <w:rPr>
                                  <w:rFonts w:hint="default"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56"/>
                                  <w:szCs w:val="56"/>
                                  <w:u w:val="none"/>
                                  <w:lang w:val="en-US"/>
                                  <w14:glow w14:rad="63500">
                                    <w14:schemeClr w14:val="accent3">
                                      <w14:satMod w14:val="175000"/>
                                      <w14:alpha w14:val="60000"/>
                                    </w14:schemeClr>
                                  </w14:glow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reflection w14:blurRad="0" w14:stA="0" w14:stPos="0" w14:endA="0" w14:endPos="0" w14:dist="0" w14:dir="0" w14:fadeDir="0" w14:sx="0" w14:sy="0" w14:kx="0" w14:ky="0" w14:algn="none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  <w:t>SHIV ASHISH SCHOOL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0000" tIns="46800" rIns="90000" bIns="46800" numCol="1" spcCol="0" rtlCol="0" fromWordArt="0" anchor="b" anchorCtr="0" forceAA="0" upright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0.65pt;margin-top:6.55pt;height:51.7pt;width:399.2pt;z-index:251667456;mso-width-relative:page;mso-height-relative:page;" coordorigin="3095,914" coordsize="7984,1034" o:gfxdata="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">
                <o:lock v:ext="edit" aspectratio="f"/>
                <v:shape id="_x0000_s1026" o:spid="_x0000_s1026" o:spt="75" alt="School Logo" type="#_x0000_t75" style="position:absolute;left:9691;top:950;height:992;width:1389;" filled="f" o:preferrelative="t" stroked="t" coordsize="21600,21600" o:gfxdata="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q4jyi8AAAA&#10;2gAAAA8AAAAAAAAAAQAgAAAAIgAAAGRycy9kb3ducmV2LnhtbFBLAQIUABQAAAAIAIdO4kAzLwWe&#10;OwAAADkAAAAQAAAAAAAAAAEAIAAAAAsBAABkcnMvc2hhcGV4bWwueG1sUEsFBgAAAAAGAAYAWwEA&#10;ALUDAAAAAA==&#10;">
                  <v:fill on="f" focussize="0,0"/>
                  <v:stroke weight="2.25pt" color="#000000 [3213]" joinstyle="round"/>
                  <v:imagedata r:id="rId5" o:title=""/>
                  <o:lock v:ext="edit" aspectratio="t"/>
                </v:shape>
                <v:shape id="_x0000_s1026" o:spid="_x0000_s1026" o:spt="202" type="#_x0000_t202" style="position:absolute;left:3095;top:914;height:1034;width:6563;v-text-anchor:bottom;" fillcolor="#FFFFFF [3201]" filled="t" stroked="t" coordsize="21600,21600" o:gfxdata="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jQ6+i8AAAA&#10;2gAAAA8AAAAAAAAAAQAgAAAAIgAAAGRycy9kb3ducmV2LnhtbFBLAQIUABQAAAAIAIdO4kAzLwWe&#10;OwAAADkAAAAQAAAAAAAAAAEAIAAAAAsBAABkcnMvc2hhcGV4bWwueG1sUEsFBgAAAAAGAAYAWwEA&#10;ALUDAAAAAA==&#10;">
                  <v:fill on="t" focussize="0,0"/>
                  <v:stroke weight="2.25pt" color="#000000 [3213]" joinstyle="round"/>
                  <v:imagedata o:title=""/>
                  <o:lock v:ext="edit" aspectratio="f"/>
                  <v:textbox inset="2.5mm,1.3mm,2.5mm,1.3mm">
                    <w:txbxContent>
                      <w:p>
                        <w:pPr>
                          <w:jc w:val="center"/>
                          <w:rPr>
                            <w:rFonts w:hint="default" w:ascii="Times New Roman" w:hAnsi="Times New Roman" w:cs="Times New Roman"/>
                            <w:b/>
                            <w:bCs/>
                            <w:i/>
                            <w:iCs/>
                            <w:color w:val="000000" w:themeColor="text1"/>
                            <w:sz w:val="56"/>
                            <w:szCs w:val="56"/>
                            <w:u w:val="none"/>
                            <w:lang w:val="en-US"/>
                            <w14:glow w14:rad="63500">
                              <w14:schemeClr w14:val="accent3">
                                <w14:satMod w14:val="175000"/>
                                <w14:alpha w14:val="60000"/>
                              </w14:schemeClr>
                            </w14:glow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reflection w14:blurRad="0" w14:stA="0" w14:stPos="0" w14:endA="0" w14:endPos="0" w14:dist="0" w14:dir="0" w14:fadeDir="0" w14:sx="0" w14:sy="0" w14:kx="0" w14:ky="0" w14:algn="none"/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</w:pPr>
                        <w:r>
                          <w:rPr>
                            <w:rFonts w:hint="default" w:ascii="Times New Roman" w:hAnsi="Times New Roman" w:cs="Times New Roman"/>
                            <w:b/>
                            <w:bCs/>
                            <w:i/>
                            <w:iCs/>
                            <w:color w:val="000000" w:themeColor="text1"/>
                            <w:sz w:val="56"/>
                            <w:szCs w:val="56"/>
                            <w:u w:val="none"/>
                            <w:lang w:val="en-US"/>
                            <w14:glow w14:rad="63500">
                              <w14:schemeClr w14:val="accent3">
                                <w14:satMod w14:val="175000"/>
                                <w14:alpha w14:val="60000"/>
                              </w14:schemeClr>
                            </w14:glow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reflection w14:blurRad="0" w14:stA="0" w14:stPos="0" w14:endA="0" w14:endPos="0" w14:dist="0" w14:dir="0" w14:fadeDir="0" w14:sx="0" w14:sy="0" w14:kx="0" w14:ky="0" w14:algn="none"/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  <w:t>SHIV ASHISH SCHOOL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-287655</wp:posOffset>
                </wp:positionH>
                <wp:positionV relativeFrom="paragraph">
                  <wp:posOffset>8176260</wp:posOffset>
                </wp:positionV>
                <wp:extent cx="3393440" cy="501650"/>
                <wp:effectExtent l="28575" t="28575" r="45085" b="41275"/>
                <wp:wrapNone/>
                <wp:docPr id="22" name="Rectangle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440" cy="501650"/>
                        </a:xfrm>
                        <a:prstGeom prst="rect">
                          <a:avLst/>
                        </a:prstGeom>
                        <a:noFill/>
                        <a:ln w="57150" cap="rnd" cmpd="sng">
                          <a:solidFill>
                            <a:srgbClr val="00B050"/>
                          </a:solidFill>
                          <a:prstDash val="sysDot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ind w:right="0" w:rightChars="0" w:firstLine="160" w:firstLineChars="50"/>
                              <w:jc w:val="left"/>
                              <w:rPr>
                                <w:rFonts w:hint="default" w:ascii="Times New Roman" w:hAnsi="Times New Roman" w:cs="Times New Roman" w:eastAsiaTheme="minorEastAsia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sz w:val="32"/>
                                <w:szCs w:val="32"/>
                                <w:u w:val="none"/>
                                <w:lang w:val="en-US"/>
                              </w:rPr>
                              <w:t xml:space="preserve">SUBMITTED TO 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: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i/>
                                <w:iCs/>
                                <w:color w:val="FF0000"/>
                                <w:sz w:val="32"/>
                                <w:szCs w:val="32"/>
                                <w:highlight w:val="none"/>
                                <w:u w:val="single"/>
                                <w:lang w:val="en-US"/>
                              </w:rPr>
                              <w:t>Honey Shivnani</w:t>
                            </w:r>
                          </w:p>
                          <w:p>
                            <w:pPr>
                              <w:ind w:right="0" w:rightChars="0"/>
                              <w:jc w:val="left"/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i/>
                                <w:iCs/>
                                <w:color w:val="FF0000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</w:txbxContent>
                      </wps:txbx>
                      <wps:bodyPr lIns="0" tIns="72000" rIns="90000" bIns="46800" anchor="b"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22.65pt;margin-top:643.8pt;height:39.5pt;width:267.2pt;z-index:251672576;v-text-anchor:bottom;mso-width-relative:page;mso-height-relative:page;" filled="f" stroked="t" coordsize="21600,21600" o:gfxdata="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">
                <v:fill on="f" focussize="0,0"/>
                <v:stroke weight="4.5pt" color="#00B050" joinstyle="miter" dashstyle="1 1" endcap="round"/>
                <v:imagedata o:title=""/>
                <o:lock v:ext="edit" aspectratio="f"/>
                <v:textbox inset="0mm,2mm,2.5mm,1.3mm">
                  <w:txbxContent>
                    <w:p>
                      <w:pPr>
                        <w:ind w:right="0" w:rightChars="0" w:firstLine="160" w:firstLineChars="50"/>
                        <w:jc w:val="left"/>
                        <w:rPr>
                          <w:rFonts w:hint="default" w:ascii="Times New Roman" w:hAnsi="Times New Roman" w:cs="Times New Roman" w:eastAsiaTheme="minorEastAsia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sz w:val="32"/>
                          <w:szCs w:val="32"/>
                          <w:u w:val="none"/>
                          <w:lang w:val="en-US"/>
                        </w:rPr>
                        <w:t xml:space="preserve">SUBMITTED TO 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sz w:val="32"/>
                          <w:szCs w:val="32"/>
                          <w:lang w:val="en-US"/>
                        </w:rPr>
                        <w:t>: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sz w:val="32"/>
                          <w:szCs w:val="32"/>
                          <w:lang w:val="en-US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i/>
                          <w:iCs/>
                          <w:color w:val="FF0000"/>
                          <w:sz w:val="32"/>
                          <w:szCs w:val="32"/>
                          <w:highlight w:val="none"/>
                          <w:u w:val="single"/>
                          <w:lang w:val="en-US"/>
                        </w:rPr>
                        <w:t>Honey Shivnani</w:t>
                      </w:r>
                    </w:p>
                    <w:p>
                      <w:pPr>
                        <w:ind w:right="0" w:rightChars="0"/>
                        <w:jc w:val="left"/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i/>
                          <w:iCs/>
                          <w:color w:val="FF0000"/>
                          <w:sz w:val="32"/>
                          <w:szCs w:val="32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pict>
          <v:rect id="_x0000_s1053" o:spid="_x0000_s1053" o:spt="1" style="position:absolute;left:0pt;margin-left:272pt;margin-top:643.65pt;height:120.3pt;width:271.85pt;z-index:251662336;v-text-anchor:bottom;mso-width-relative:page;mso-height-relative:page;" filled="f" stroked="t" coordsize="21600,21600">
            <v:path/>
            <v:fill on="f" focussize="0,0"/>
            <v:stroke weight="4.5pt" color="#00B050" joinstyle="miter" dashstyle="1 1" endcap="round"/>
            <v:imagedata o:title=""/>
            <o:lock v:ext="edit" aspectratio="f"/>
            <v:textbox inset="0mm,1.27mm,2.54mm,1.27mm">
              <w:txbxContent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u w:val="none"/>
                      <w:lang w:val="en-US"/>
                    </w:rPr>
                    <w:t xml:space="preserve">SUBMITTED BY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>:</w:t>
                  </w:r>
                  <w:r>
                    <w:rPr>
                      <w:rFonts w:hint="default" w:ascii="Times New Roman" w:hAnsi="Times New Roman" w:cs="Times New Roman" w:eastAsiaTheme="minorEastAsia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highlight w:val="none"/>
                      <w:u w:val="single"/>
                      <w:lang w:val="en-US"/>
                    </w:rPr>
                    <w:t>Dev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Radadia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and                                               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FFFF" w:themeColor="background1"/>
                      <w:sz w:val="32"/>
                      <w:szCs w:val="32"/>
                      <w:lang w:val="en-US"/>
                      <w14:textFill>
                        <w14:solidFill>
                          <w14:schemeClr w14:val="bg1"/>
                        </w14:solidFill>
                      </w14:textFill>
                    </w:rPr>
                    <w:t xml:space="preserve">g                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Dheer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Banker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                              </w:t>
                  </w:r>
                </w:p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u w:val="none"/>
                      <w:lang w:val="en-US"/>
                    </w:rPr>
                    <w:t>CLASS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 xml:space="preserve"> :</w:t>
                  </w:r>
                  <w:r>
                    <w:rPr>
                      <w:rFonts w:hint="default" w:ascii="Times New Roman" w:hAnsi="Times New Roman" w:cs="Times New Roman" w:eastAsiaTheme="minorEastAsia"/>
                      <w:color w:val="C0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>XII (Science)</w:t>
                  </w:r>
                </w:p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 xml:space="preserve">BATCH :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>2020-21</w:t>
                  </w:r>
                </w:p>
              </w:txbxContent>
            </v:textbox>
          </v:rect>
        </w:pict>
      </w:r>
      <w:r>
        <w:rPr>
          <w:rFonts w:hint="eastAsia" w:eastAsia="SimSun"/>
          <w:lang w:eastAsia="zh-CN"/>
        </w:rPr>
        <w:pict>
          <v:shape id="_x0000_s1056" o:spid="_x0000_s1056" o:spt="75" alt="未标题-1" type="#_x0000_t75" style="position:absolute;left:0pt;margin-left:0.15pt;margin-top:-7.05pt;height:524.35pt;width:595.3pt;mso-position-horizontal-relative:page;mso-position-vertical-relative:page;z-index:-251658240;mso-width-relative:page;mso-height-relative:page;" filled="f" o:preferrelative="t" stroked="f" coordsize="21600,21600">
            <v:path/>
            <v:fill on="f" focussize="0,0"/>
            <v:stroke on="f"/>
            <v:imagedata r:id="rId6" o:title="未标题-1"/>
            <o:lock v:ext="edit" aspectratio="t"/>
          </v:shape>
        </w:pict>
      </w:r>
    </w:p>
    <w:p>
      <w:pPr>
        <w:jc w:val="center"/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Python Introduction</w:t>
      </w:r>
    </w:p>
    <w:p>
      <w:pPr>
        <w:numPr>
          <w:ilvl w:val="0"/>
          <w:numId w:val="1"/>
        </w:numPr>
        <w:ind w:left="420" w:leftChars="0" w:hanging="420" w:firstLineChars="0"/>
        <w:rPr>
          <w:rStyle w:val="12"/>
          <w:rFonts w:hint="default" w:ascii="Times New Roman" w:hAnsi="Times New Roman" w:eastAsia="Arial" w:cs="Times New Roman"/>
          <w:b/>
          <w:bCs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2"/>
          <w:rFonts w:hint="default" w:ascii="Times New Roman" w:hAnsi="Times New Roman" w:eastAsia="Arial"/>
          <w:b/>
          <w:bCs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>What is Python?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0" w:hanging="480" w:hangingChars="150"/>
        <w:textAlignment w:val="auto"/>
        <w:rPr>
          <w:rStyle w:val="12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2"/>
          <w:rFonts w:hint="default" w:ascii="Times New Roman" w:hAnsi="Times New Roman" w:eastAsia="Arial"/>
          <w:b/>
          <w:bCs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  </w:t>
      </w:r>
      <w:r>
        <w:rPr>
          <w:rStyle w:val="12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>Python is a popular programming language. It was created by Guido van Rossum, and released in 1989.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2720" w:hanging="2720" w:hangingChars="850"/>
        <w:textAlignment w:val="auto"/>
        <w:rPr>
          <w:rStyle w:val="12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2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  </w:t>
      </w:r>
      <w:r>
        <w:rPr>
          <w:rStyle w:val="12"/>
          <w:rFonts w:hint="default" w:ascii="Times New Roman" w:hAnsi="Times New Roman" w:eastAsia="Arial"/>
          <w:b w:val="0"/>
          <w:bCs w:val="0"/>
          <w:i/>
          <w:iCs/>
          <w:caps w:val="0"/>
          <w:color w:val="222426"/>
          <w:spacing w:val="0"/>
          <w:sz w:val="32"/>
          <w:szCs w:val="32"/>
          <w:shd w:val="clear" w:fill="FFFFFF"/>
          <w:lang w:val="en-US"/>
        </w:rPr>
        <w:t>Interesting fact</w:t>
      </w:r>
      <w:r>
        <w:rPr>
          <w:rStyle w:val="12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: Python is named after the comedy television show “Monty Python’s Flying Circus”. It is not named after the Python snake.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0" w:hanging="480" w:hangingChars="150"/>
        <w:textAlignment w:val="auto"/>
        <w:rPr>
          <w:rStyle w:val="12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2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  It is used for :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web development (server-side),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software development,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mathematics,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system scripting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/>
          <w:sz w:val="32"/>
          <w:szCs w:val="32"/>
        </w:rPr>
      </w:pPr>
      <w:r>
        <w:rPr>
          <w:rFonts w:hint="default" w:ascii="Times New Roman" w:hAnsi="Times New Roman"/>
          <w:sz w:val="32"/>
          <w:szCs w:val="32"/>
        </w:rPr>
        <w:t>data analysis,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/>
          <w:sz w:val="32"/>
          <w:szCs w:val="32"/>
        </w:rPr>
      </w:pPr>
      <w:r>
        <w:rPr>
          <w:rFonts w:hint="default" w:ascii="Times New Roman" w:hAnsi="Times New Roman"/>
          <w:sz w:val="32"/>
          <w:szCs w:val="32"/>
        </w:rPr>
        <w:t>game development,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/>
          <w:sz w:val="32"/>
          <w:szCs w:val="32"/>
        </w:rPr>
        <w:t>desktop applications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="439" w:leftChars="0" w:hanging="439" w:firstLineChars="0"/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>What can Python do?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on a server to create web applications.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alongside software to create workflows.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connect to database systems. It can also read and modify files.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to handle big data and perform complex mathematics.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for rapid prototyping, or for production-ready software development.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="420" w:leftChars="0" w:hanging="420" w:firstLineChars="0"/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 xml:space="preserve">  </w:t>
      </w:r>
      <w:r>
        <w:rPr>
          <w:rFonts w:hint="default" w:ascii="Times New Roman" w:hAnsi="Times New Roman"/>
          <w:b/>
          <w:bCs/>
          <w:sz w:val="32"/>
          <w:szCs w:val="32"/>
        </w:rPr>
        <w:t>Why Python?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works on different platforms (Windows, Mac, Linux, Raspberry Pi, etc).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has a simple syntax similar to the English language.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has syntax that allows developers to write programs with fewer lines than some other programming languages.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runs on an interpreter system, meaning that code can be executed as soon as it is written. This means that prototyping can be very quick.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treated in a procedural way, an object-oriented way or a functional way.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="420" w:leftChars="0" w:hanging="420" w:firstLineChars="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 xml:space="preserve">  Python Syntax compared to other programming languages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 w:line="256" w:lineRule="auto"/>
        <w:ind w:left="720" w:right="0" w:hanging="360"/>
        <w:jc w:val="left"/>
        <w:rPr>
          <w:rFonts w:hint="default" w:ascii="Times New Roman" w:hAnsi="Times New Roman" w:eastAsia="Calibri" w:cs="Times New Roman"/>
          <w:sz w:val="32"/>
          <w:szCs w:val="32"/>
        </w:rPr>
      </w:pPr>
      <w:r>
        <w:rPr>
          <w:rFonts w:hint="default" w:ascii="Times New Roman" w:hAnsi="Times New Roman" w:eastAsia="Calibri" w:cs="Times New Roman"/>
          <w:i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Python was designed for readability, and has some similarities to the English language with influence from mathematics.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 w:line="256" w:lineRule="auto"/>
        <w:ind w:left="720" w:right="0" w:hanging="360"/>
        <w:jc w:val="left"/>
        <w:rPr>
          <w:rFonts w:hint="default" w:ascii="Times New Roman" w:hAnsi="Times New Roman" w:eastAsia="Calibri" w:cs="Times New Roman"/>
          <w:sz w:val="32"/>
          <w:szCs w:val="32"/>
        </w:rPr>
      </w:pPr>
      <w:r>
        <w:rPr>
          <w:rFonts w:hint="default" w:ascii="Times New Roman" w:hAnsi="Times New Roman" w:eastAsia="Calibri" w:cs="Times New Roman"/>
          <w:i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Python uses new lines to complete a command, as opposed to other programming languages which often use semicolons or parentheses.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 w:line="256" w:lineRule="auto"/>
        <w:ind w:left="720" w:right="0" w:hanging="360"/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eastAsia="Calibri" w:cs="Times New Roman"/>
          <w:i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Python relies on indentation, using whitespace, to define scope; such as the scope of loops, functions and classes. Other programming languages often use curly-brackets for this purpose.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 w:line="256" w:lineRule="auto"/>
        <w:ind w:left="420" w:leftChars="0" w:right="0" w:hanging="420" w:firstLineChars="0"/>
        <w:jc w:val="left"/>
        <w:rPr>
          <w:rFonts w:hint="default" w:ascii="Times New Roman" w:hAnsi="Times New Roman" w:eastAsia="Calibri" w:cs="Times New Roman"/>
          <w:b/>
          <w:sz w:val="32"/>
          <w:szCs w:val="32"/>
        </w:rPr>
      </w:pPr>
      <w:r>
        <w:rPr>
          <w:rFonts w:hint="default" w:ascii="Times New Roman" w:hAnsi="Times New Roman" w:eastAsia="Calibri" w:cs="Times New Roman"/>
          <w:b/>
          <w:kern w:val="0"/>
          <w:sz w:val="32"/>
          <w:szCs w:val="32"/>
          <w:lang w:val="en-US" w:eastAsia="zh-CN" w:bidi="ar"/>
        </w:rPr>
        <w:t xml:space="preserve">  Python-Pluses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</w:t>
      </w: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>Easy to Use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Expressive Language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Interpreted Language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Free and Open Source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Cross-Platform Language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Extensive Libraries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Object-Oriented Language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Improvised Productivity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Advanced features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Automatic memory management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420" w:leftChars="0" w:right="0" w:hanging="420" w:firstLineChars="0"/>
        <w:jc w:val="left"/>
        <w:rPr>
          <w:rFonts w:hint="default" w:ascii="Times New Roman" w:hAnsi="Times New Roman" w:eastAsia="Calibri" w:cs="Times New Roman"/>
          <w:b/>
          <w:sz w:val="32"/>
          <w:szCs w:val="32"/>
        </w:rPr>
      </w:pPr>
      <w:r>
        <w:rPr>
          <w:rFonts w:hint="default" w:ascii="Times New Roman" w:hAnsi="Times New Roman" w:eastAsia="Calibri" w:cs="Times New Roman"/>
          <w:b/>
          <w:kern w:val="0"/>
          <w:sz w:val="32"/>
          <w:szCs w:val="32"/>
          <w:lang w:val="en-US" w:eastAsia="zh-CN" w:bidi="ar"/>
        </w:rPr>
        <w:t xml:space="preserve">  Python-Minuses (So Human Like)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</w:t>
      </w: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>Not the Fastest Language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Lesser Libraries than C, Java, Perl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Not Strong on Type</w:t>
      </w: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softHyphen/>
      </w: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>Binding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Not Easily Convertible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High Memory Consumption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Weak in Mobile Development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Underdeveloped Database Access Layers</w:t>
      </w:r>
      <w:bookmarkStart w:id="0" w:name="_GoBack"/>
      <w:bookmarkEnd w:id="0"/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 w:line="256" w:lineRule="auto"/>
        <w:ind w:right="0" w:rightChars="0"/>
        <w:jc w:val="left"/>
        <w:rPr>
          <w:rFonts w:hint="default" w:ascii="Times New Roman" w:hAnsi="Times New Roman" w:eastAsia="Calibri" w:cs="Times New Roman"/>
          <w:sz w:val="32"/>
          <w:szCs w:val="32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rPr>
          <w:rFonts w:hint="default" w:ascii="Times New Roman" w:hAnsi="Times New Roman" w:cs="Times New Roman"/>
          <w:sz w:val="32"/>
          <w:szCs w:val="32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Chars="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pStyle w:val="4"/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</w:rPr>
      </w:pPr>
      <w:r>
        <w:rPr>
          <w:rFonts w:hint="default" w:ascii="Times New Roman" w:hAnsi="Times New Roman" w:cs="Times New Roman" w:eastAsiaTheme="majorEastAsia"/>
          <w:b/>
          <w:bCs/>
          <w:i/>
          <w:iCs/>
          <w:spacing w:val="-10"/>
          <w:kern w:val="28"/>
          <w:sz w:val="56"/>
          <w:szCs w:val="56"/>
          <w:u w:val="single"/>
          <w:lang w:val="en-IN" w:eastAsia="en-US"/>
        </w:rPr>
        <w:t>Project Overview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PingPong - A project made by Dev Radadia and Dheer Banker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The aim of the project is to create a ping-pong game with basic 1v1 options and a smooth, intuitive gameplay.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Salient Features:</w:t>
      </w:r>
    </w:p>
    <w:p>
      <w:pPr>
        <w:pStyle w:val="15"/>
        <w:numPr>
          <w:ilvl w:val="0"/>
          <w:numId w:val="13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The project is divided into 6 packages:</w:t>
      </w:r>
    </w:p>
    <w:p>
      <w:pPr>
        <w:pStyle w:val="15"/>
        <w:numPr>
          <w:ilvl w:val="1"/>
          <w:numId w:val="13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i/>
          <w:iCs/>
        </w:rPr>
        <w:t>ai</w:t>
      </w:r>
      <w:r>
        <w:rPr>
          <w:rFonts w:hint="default" w:ascii="Times New Roman" w:hAnsi="Times New Roman" w:cs="Times New Roman"/>
        </w:rPr>
        <w:t xml:space="preserve"> – Contains the code governing the AI used in 1 player game-mode</w:t>
      </w:r>
    </w:p>
    <w:p>
      <w:pPr>
        <w:pStyle w:val="15"/>
        <w:numPr>
          <w:ilvl w:val="1"/>
          <w:numId w:val="13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i/>
          <w:iCs/>
        </w:rPr>
        <w:t>image</w:t>
      </w:r>
      <w:r>
        <w:rPr>
          <w:rFonts w:hint="default" w:ascii="Times New Roman" w:hAnsi="Times New Roman" w:cs="Times New Roman"/>
        </w:rPr>
        <w:t xml:space="preserve"> – Contains the images used in the project</w:t>
      </w:r>
    </w:p>
    <w:p>
      <w:pPr>
        <w:pStyle w:val="15"/>
        <w:numPr>
          <w:ilvl w:val="1"/>
          <w:numId w:val="13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i/>
          <w:iCs/>
        </w:rPr>
        <w:t>r</w:t>
      </w:r>
      <w:r>
        <w:rPr>
          <w:rFonts w:hint="default" w:ascii="Times New Roman" w:hAnsi="Times New Roman" w:cs="Times New Roman"/>
        </w:rPr>
        <w:t xml:space="preserve"> – Contains the screen-wise strings, resources and font styles used in the project</w:t>
      </w:r>
    </w:p>
    <w:p>
      <w:pPr>
        <w:pStyle w:val="15"/>
        <w:numPr>
          <w:ilvl w:val="1"/>
          <w:numId w:val="13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i/>
          <w:iCs/>
        </w:rPr>
        <w:t xml:space="preserve">screens </w:t>
      </w:r>
      <w:r>
        <w:rPr>
          <w:rFonts w:hint="default" w:ascii="Times New Roman" w:hAnsi="Times New Roman" w:cs="Times New Roman"/>
        </w:rPr>
        <w:t>– Contains the code governing every screen in the project, with a module for every screen</w:t>
      </w:r>
    </w:p>
    <w:p>
      <w:pPr>
        <w:pStyle w:val="15"/>
        <w:numPr>
          <w:ilvl w:val="1"/>
          <w:numId w:val="13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i/>
          <w:iCs/>
        </w:rPr>
        <w:t>sound</w:t>
      </w:r>
      <w:r>
        <w:rPr>
          <w:rFonts w:hint="default" w:ascii="Times New Roman" w:hAnsi="Times New Roman" w:cs="Times New Roman"/>
        </w:rPr>
        <w:t xml:space="preserve"> – Contains the sounds used in the project</w:t>
      </w:r>
    </w:p>
    <w:p>
      <w:pPr>
        <w:pStyle w:val="15"/>
        <w:numPr>
          <w:ilvl w:val="1"/>
          <w:numId w:val="13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i/>
          <w:iCs/>
        </w:rPr>
        <w:t xml:space="preserve">sprites </w:t>
      </w:r>
      <w:r>
        <w:rPr>
          <w:rFonts w:hint="default" w:ascii="Times New Roman" w:hAnsi="Times New Roman" w:cs="Times New Roman"/>
        </w:rPr>
        <w:t>– Contains the different pygame drawables that have been used in the project</w:t>
      </w:r>
    </w:p>
    <w:p>
      <w:pPr>
        <w:pStyle w:val="15"/>
        <w:numPr>
          <w:ilvl w:val="0"/>
          <w:numId w:val="13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All the GUI Elements in the project are developed solely using pygame from scratch, in order to keep the GUI consistent throughout the application</w:t>
      </w:r>
    </w:p>
    <w:p>
      <w:pPr>
        <w:pStyle w:val="15"/>
        <w:numPr>
          <w:ilvl w:val="0"/>
          <w:numId w:val="13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The project also includes various sounds in it, which are played when a button is clicked, or when the ball bounces with the paddle or the wall, etc.</w:t>
      </w:r>
    </w:p>
    <w:p>
      <w:pPr>
        <w:pStyle w:val="15"/>
        <w:numPr>
          <w:ilvl w:val="0"/>
          <w:numId w:val="13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There are a total of 6 screens in the project:</w:t>
      </w:r>
    </w:p>
    <w:p>
      <w:pPr>
        <w:pStyle w:val="15"/>
        <w:numPr>
          <w:ilvl w:val="1"/>
          <w:numId w:val="13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i/>
          <w:iCs/>
        </w:rPr>
        <w:t>About</w:t>
      </w:r>
      <w:r>
        <w:rPr>
          <w:rFonts w:hint="default" w:ascii="Times New Roman" w:hAnsi="Times New Roman" w:cs="Times New Roman"/>
        </w:rPr>
        <w:t xml:space="preserve"> – Tells the user about the developers and the basic controls of the game</w:t>
      </w:r>
    </w:p>
    <w:p>
      <w:pPr>
        <w:pStyle w:val="15"/>
        <w:numPr>
          <w:ilvl w:val="1"/>
          <w:numId w:val="13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i/>
          <w:iCs/>
        </w:rPr>
        <w:t>Main</w:t>
      </w:r>
      <w:r>
        <w:rPr>
          <w:rFonts w:hint="default" w:ascii="Times New Roman" w:hAnsi="Times New Roman" w:cs="Times New Roman"/>
        </w:rPr>
        <w:t xml:space="preserve"> </w:t>
      </w:r>
      <w:r>
        <w:rPr>
          <w:rFonts w:hint="default" w:ascii="Times New Roman" w:hAnsi="Times New Roman" w:cs="Times New Roman"/>
          <w:b/>
          <w:bCs/>
          <w:i/>
          <w:iCs/>
        </w:rPr>
        <w:t>Menu</w:t>
      </w:r>
      <w:r>
        <w:rPr>
          <w:rFonts w:hint="default" w:ascii="Times New Roman" w:hAnsi="Times New Roman" w:cs="Times New Roman"/>
        </w:rPr>
        <w:t xml:space="preserve"> – The main screen that has options to go to the other screens</w:t>
      </w:r>
    </w:p>
    <w:p>
      <w:pPr>
        <w:pStyle w:val="15"/>
        <w:numPr>
          <w:ilvl w:val="1"/>
          <w:numId w:val="13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i/>
          <w:iCs/>
        </w:rPr>
        <w:t>PlayerNames</w:t>
      </w:r>
      <w:r>
        <w:rPr>
          <w:rFonts w:hint="default" w:ascii="Times New Roman" w:hAnsi="Times New Roman" w:cs="Times New Roman"/>
        </w:rPr>
        <w:t xml:space="preserve"> – The screen where players can enter their names and choose their paddle colours</w:t>
      </w:r>
    </w:p>
    <w:p>
      <w:pPr>
        <w:pStyle w:val="15"/>
        <w:numPr>
          <w:ilvl w:val="1"/>
          <w:numId w:val="13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i/>
          <w:iCs/>
        </w:rPr>
        <w:t>Game</w:t>
      </w:r>
      <w:r>
        <w:rPr>
          <w:rFonts w:hint="default" w:ascii="Times New Roman" w:hAnsi="Times New Roman" w:cs="Times New Roman"/>
        </w:rPr>
        <w:t xml:space="preserve"> – The game screen, where the players can play</w:t>
      </w:r>
    </w:p>
    <w:p>
      <w:pPr>
        <w:pStyle w:val="15"/>
        <w:numPr>
          <w:ilvl w:val="1"/>
          <w:numId w:val="13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i/>
          <w:iCs/>
        </w:rPr>
        <w:t>Pause</w:t>
      </w:r>
      <w:r>
        <w:rPr>
          <w:rFonts w:hint="default" w:ascii="Times New Roman" w:hAnsi="Times New Roman" w:cs="Times New Roman"/>
        </w:rPr>
        <w:t xml:space="preserve"> – The screen which comes up when the game is paused, by pressing pause button or </w:t>
      </w:r>
      <w:r>
        <w:rPr>
          <w:rFonts w:hint="default" w:ascii="Times New Roman" w:hAnsi="Times New Roman" w:cs="Times New Roman"/>
          <w:b/>
          <w:bCs/>
          <w:i/>
          <w:iCs/>
        </w:rPr>
        <w:t>P</w:t>
      </w:r>
    </w:p>
    <w:p>
      <w:pPr>
        <w:pStyle w:val="15"/>
        <w:numPr>
          <w:ilvl w:val="1"/>
          <w:numId w:val="13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i/>
          <w:iCs/>
        </w:rPr>
        <w:t>EndGame</w:t>
      </w:r>
      <w:r>
        <w:rPr>
          <w:rFonts w:hint="default" w:ascii="Times New Roman" w:hAnsi="Times New Roman" w:cs="Times New Roman"/>
        </w:rPr>
        <w:t xml:space="preserve"> – The screen which declares the winner of the game that was just played</w:t>
      </w:r>
    </w:p>
    <w:p>
      <w:pPr>
        <w:pStyle w:val="15"/>
        <w:numPr>
          <w:ilvl w:val="0"/>
          <w:numId w:val="13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Finally, all the screens are bound together by the controller code “</w:t>
      </w:r>
      <w:r>
        <w:rPr>
          <w:rFonts w:hint="default" w:ascii="Times New Roman" w:hAnsi="Times New Roman" w:cs="Times New Roman"/>
          <w:b/>
          <w:bCs/>
          <w:i/>
          <w:iCs/>
        </w:rPr>
        <w:t>The Game.py</w:t>
      </w:r>
      <w:r>
        <w:rPr>
          <w:rFonts w:hint="default" w:ascii="Times New Roman" w:hAnsi="Times New Roman" w:cs="Times New Roman"/>
        </w:rPr>
        <w:t>”.</w:t>
      </w:r>
    </w:p>
    <w:p/>
    <w:p/>
    <w:p/>
    <w:p/>
    <w:p/>
    <w:p/>
    <w:p/>
    <w:p/>
    <w:p/>
    <w:p/>
    <w:p/>
    <w:p/>
    <w:p>
      <w:pPr>
        <w:pStyle w:val="10"/>
        <w:jc w:val="center"/>
        <w:rPr>
          <w:rFonts w:hint="default" w:ascii="Times New Roman" w:hAnsi="Times New Roman" w:cs="Times New Roman"/>
          <w:b/>
          <w:bCs/>
          <w:i/>
          <w:iCs/>
          <w:u w:val="single"/>
        </w:rPr>
      </w:pPr>
      <w:r>
        <w:rPr>
          <w:rFonts w:hint="default" w:ascii="Times New Roman" w:hAnsi="Times New Roman" w:cs="Times New Roman"/>
          <w:b/>
          <w:bCs/>
          <w:i/>
          <w:iCs/>
          <w:u w:val="single"/>
        </w:rPr>
        <w:t>Procedural Design</w:t>
      </w:r>
    </w:p>
    <w:p/>
    <w:p>
      <w:pPr>
        <w:pStyle w:val="15"/>
        <w:numPr>
          <w:ilvl w:val="0"/>
          <w:numId w:val="14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To start the application, click on </w:t>
      </w:r>
      <w:r>
        <w:rPr>
          <w:rFonts w:hint="default" w:ascii="Times New Roman" w:hAnsi="Times New Roman" w:cs="Times New Roman"/>
          <w:b/>
          <w:bCs/>
          <w:lang w:val="en-US"/>
        </w:rPr>
        <w:t xml:space="preserve">The Game.py </w:t>
      </w:r>
      <w:r>
        <w:rPr>
          <w:rFonts w:hint="default" w:ascii="Times New Roman" w:hAnsi="Times New Roman" w:cs="Times New Roman"/>
          <w:lang w:val="en-US"/>
        </w:rPr>
        <w:t xml:space="preserve">or run </w:t>
      </w:r>
      <w:r>
        <w:rPr>
          <w:rFonts w:hint="default" w:ascii="Times New Roman" w:hAnsi="Times New Roman" w:cs="Times New Roman"/>
          <w:b/>
          <w:bCs/>
          <w:lang w:val="en-US"/>
        </w:rPr>
        <w:t xml:space="preserve">The Game.py </w:t>
      </w:r>
      <w:r>
        <w:rPr>
          <w:rFonts w:hint="default" w:ascii="Times New Roman" w:hAnsi="Times New Roman" w:cs="Times New Roman"/>
          <w:lang w:val="en-US"/>
        </w:rPr>
        <w:t>via a Python console.</w:t>
      </w:r>
    </w:p>
    <w:p>
      <w:pPr>
        <w:pStyle w:val="15"/>
        <w:numPr>
          <w:ilvl w:val="0"/>
          <w:numId w:val="14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The main screen appears, which has three options:</w:t>
      </w:r>
    </w:p>
    <w:p>
      <w:pPr>
        <w:pStyle w:val="15"/>
        <w:numPr>
          <w:ilvl w:val="1"/>
          <w:numId w:val="14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</w:rPr>
        <w:t>Start</w:t>
      </w:r>
      <w:r>
        <w:rPr>
          <w:rFonts w:hint="default" w:ascii="Times New Roman" w:hAnsi="Times New Roman" w:cs="Times New Roman"/>
        </w:rPr>
        <w:t xml:space="preserve">: Takes the user to the </w:t>
      </w:r>
      <w:r>
        <w:rPr>
          <w:rFonts w:hint="default" w:ascii="Times New Roman" w:hAnsi="Times New Roman" w:cs="Times New Roman"/>
          <w:b/>
          <w:bCs/>
        </w:rPr>
        <w:t>Player Names</w:t>
      </w:r>
      <w:r>
        <w:rPr>
          <w:rFonts w:hint="default" w:ascii="Times New Roman" w:hAnsi="Times New Roman" w:cs="Times New Roman"/>
        </w:rPr>
        <w:t xml:space="preserve"> screen (details mentioned below).</w:t>
      </w:r>
    </w:p>
    <w:p>
      <w:pPr>
        <w:pStyle w:val="15"/>
        <w:numPr>
          <w:ilvl w:val="1"/>
          <w:numId w:val="14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</w:rPr>
        <w:t>About</w:t>
      </w:r>
      <w:r>
        <w:rPr>
          <w:rFonts w:hint="default" w:ascii="Times New Roman" w:hAnsi="Times New Roman" w:cs="Times New Roman"/>
        </w:rPr>
        <w:t xml:space="preserve">: Takes the user to the </w:t>
      </w:r>
      <w:r>
        <w:rPr>
          <w:rFonts w:hint="default" w:ascii="Times New Roman" w:hAnsi="Times New Roman" w:cs="Times New Roman"/>
          <w:b/>
          <w:bCs/>
          <w:lang w:val="en-US"/>
        </w:rPr>
        <w:t xml:space="preserve">About </w:t>
      </w:r>
      <w:r>
        <w:rPr>
          <w:rFonts w:hint="default" w:ascii="Times New Roman" w:hAnsi="Times New Roman" w:cs="Times New Roman"/>
          <w:lang w:val="en-US"/>
        </w:rPr>
        <w:t>screen, which contains information about the project and its basic controls.</w:t>
      </w:r>
    </w:p>
    <w:p>
      <w:pPr>
        <w:pStyle w:val="15"/>
        <w:numPr>
          <w:ilvl w:val="1"/>
          <w:numId w:val="14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</w:rPr>
        <w:t>Quit</w:t>
      </w:r>
      <w:r>
        <w:rPr>
          <w:rFonts w:hint="default" w:ascii="Times New Roman" w:hAnsi="Times New Roman" w:cs="Times New Roman"/>
        </w:rPr>
        <w:t>: Exits the application.</w:t>
      </w:r>
    </w:p>
    <w:p>
      <w:pPr>
        <w:pStyle w:val="15"/>
        <w:numPr>
          <w:ilvl w:val="0"/>
          <w:numId w:val="14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</w:rPr>
        <w:t xml:space="preserve">Player Names </w:t>
      </w:r>
      <w:r>
        <w:rPr>
          <w:rFonts w:hint="default" w:ascii="Times New Roman" w:hAnsi="Times New Roman" w:cs="Times New Roman"/>
        </w:rPr>
        <w:t xml:space="preserve">screen: Here, the players can set their respective names and choose their colours (default White). From here they can either </w:t>
      </w:r>
      <w:r>
        <w:rPr>
          <w:rFonts w:hint="default" w:ascii="Times New Roman" w:hAnsi="Times New Roman" w:cs="Times New Roman"/>
          <w:b/>
          <w:bCs/>
          <w:lang w:val="en-US"/>
        </w:rPr>
        <w:t xml:space="preserve">Return to Main Menu </w:t>
      </w:r>
      <w:r>
        <w:rPr>
          <w:rFonts w:hint="default" w:ascii="Times New Roman" w:hAnsi="Times New Roman" w:cs="Times New Roman"/>
          <w:lang w:val="en-US"/>
        </w:rPr>
        <w:t xml:space="preserve">or press </w:t>
      </w:r>
      <w:r>
        <w:rPr>
          <w:rFonts w:hint="default" w:ascii="Times New Roman" w:hAnsi="Times New Roman" w:cs="Times New Roman"/>
          <w:b/>
          <w:bCs/>
          <w:lang w:val="en-US"/>
        </w:rPr>
        <w:t>Enter</w:t>
      </w:r>
      <w:r>
        <w:rPr>
          <w:rFonts w:hint="default" w:ascii="Times New Roman" w:hAnsi="Times New Roman" w:cs="Times New Roman"/>
          <w:b/>
          <w:bCs/>
        </w:rPr>
        <w:t xml:space="preserve"> </w:t>
      </w:r>
      <w:r>
        <w:rPr>
          <w:rFonts w:hint="default" w:ascii="Times New Roman" w:hAnsi="Times New Roman" w:cs="Times New Roman"/>
        </w:rPr>
        <w:t xml:space="preserve">to move to the </w:t>
      </w:r>
      <w:r>
        <w:rPr>
          <w:rFonts w:hint="default" w:ascii="Times New Roman" w:hAnsi="Times New Roman" w:cs="Times New Roman"/>
          <w:b/>
          <w:bCs/>
        </w:rPr>
        <w:t xml:space="preserve">Game </w:t>
      </w:r>
      <w:r>
        <w:rPr>
          <w:rFonts w:hint="default" w:ascii="Times New Roman" w:hAnsi="Times New Roman" w:cs="Times New Roman"/>
        </w:rPr>
        <w:t>screen.</w:t>
      </w:r>
    </w:p>
    <w:p>
      <w:pPr>
        <w:pStyle w:val="15"/>
        <w:numPr>
          <w:ilvl w:val="0"/>
          <w:numId w:val="14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</w:rPr>
        <w:t xml:space="preserve">Game </w:t>
      </w:r>
      <w:r>
        <w:rPr>
          <w:rFonts w:hint="default" w:ascii="Times New Roman" w:hAnsi="Times New Roman" w:cs="Times New Roman"/>
        </w:rPr>
        <w:t>screen: After an initial countdown from 3 to 1, the game starts. Players can:</w:t>
      </w:r>
    </w:p>
    <w:p>
      <w:pPr>
        <w:pStyle w:val="15"/>
        <w:numPr>
          <w:ilvl w:val="1"/>
          <w:numId w:val="14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Move their paddles using the respective controls (mentioned in </w:t>
      </w:r>
      <w:r>
        <w:rPr>
          <w:rFonts w:hint="default" w:ascii="Times New Roman" w:hAnsi="Times New Roman" w:cs="Times New Roman"/>
          <w:b/>
          <w:bCs/>
          <w:lang w:val="en-US"/>
        </w:rPr>
        <w:t xml:space="preserve">About </w:t>
      </w:r>
      <w:r>
        <w:rPr>
          <w:rFonts w:hint="default" w:ascii="Times New Roman" w:hAnsi="Times New Roman" w:cs="Times New Roman"/>
          <w:lang w:val="en-US"/>
        </w:rPr>
        <w:t>screen).</w:t>
      </w:r>
    </w:p>
    <w:p>
      <w:pPr>
        <w:pStyle w:val="15"/>
        <w:numPr>
          <w:ilvl w:val="1"/>
          <w:numId w:val="14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 xml:space="preserve">Pause the game using the </w:t>
      </w:r>
      <w:r>
        <w:rPr>
          <w:rFonts w:hint="default" w:ascii="Times New Roman" w:hAnsi="Times New Roman" w:cs="Times New Roman"/>
          <w:b/>
          <w:bCs/>
          <w:lang w:val="en-US"/>
        </w:rPr>
        <w:t xml:space="preserve">Pause </w:t>
      </w:r>
      <w:r>
        <w:rPr>
          <w:rFonts w:hint="default" w:ascii="Times New Roman" w:hAnsi="Times New Roman" w:cs="Times New Roman"/>
          <w:lang w:val="en-US"/>
        </w:rPr>
        <w:t xml:space="preserve">button or by pressing </w:t>
      </w:r>
      <w:r>
        <w:rPr>
          <w:rFonts w:hint="default" w:ascii="Times New Roman" w:hAnsi="Times New Roman" w:cs="Times New Roman"/>
          <w:b/>
          <w:bCs/>
          <w:lang w:val="en-US"/>
        </w:rPr>
        <w:t>P</w:t>
      </w:r>
      <w:r>
        <w:rPr>
          <w:rFonts w:hint="default" w:ascii="Times New Roman" w:hAnsi="Times New Roman" w:cs="Times New Roman"/>
          <w:lang w:val="en-US"/>
        </w:rPr>
        <w:t>.</w:t>
      </w:r>
    </w:p>
    <w:p>
      <w:pPr>
        <w:pStyle w:val="15"/>
        <w:numPr>
          <w:ilvl w:val="1"/>
          <w:numId w:val="14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 xml:space="preserve">Go to the main screen by pressing </w:t>
      </w:r>
      <w:r>
        <w:rPr>
          <w:rFonts w:hint="default" w:ascii="Times New Roman" w:hAnsi="Times New Roman" w:cs="Times New Roman"/>
          <w:b/>
          <w:bCs/>
          <w:lang w:val="en-US"/>
        </w:rPr>
        <w:t>Esc</w:t>
      </w:r>
      <w:r>
        <w:rPr>
          <w:rFonts w:hint="default" w:ascii="Times New Roman" w:hAnsi="Times New Roman" w:cs="Times New Roman"/>
          <w:lang w:val="en-US"/>
        </w:rPr>
        <w:t>.</w:t>
      </w:r>
    </w:p>
    <w:p>
      <w:pPr>
        <w:pStyle w:val="15"/>
        <w:numPr>
          <w:ilvl w:val="0"/>
          <w:numId w:val="14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lang w:val="en-US"/>
        </w:rPr>
        <w:t xml:space="preserve">Pause </w:t>
      </w:r>
      <w:r>
        <w:rPr>
          <w:rFonts w:hint="default" w:ascii="Times New Roman" w:hAnsi="Times New Roman" w:cs="Times New Roman"/>
          <w:lang w:val="en-US"/>
        </w:rPr>
        <w:t xml:space="preserve">screen: Shows the current scores and has the options to </w:t>
      </w:r>
      <w:r>
        <w:rPr>
          <w:rFonts w:hint="default" w:ascii="Times New Roman" w:hAnsi="Times New Roman" w:cs="Times New Roman"/>
          <w:b/>
          <w:bCs/>
          <w:lang w:val="en-US"/>
        </w:rPr>
        <w:t xml:space="preserve">Resume, Return to Main Menu </w:t>
      </w:r>
      <w:r>
        <w:rPr>
          <w:rFonts w:hint="default" w:ascii="Times New Roman" w:hAnsi="Times New Roman" w:cs="Times New Roman"/>
          <w:lang w:val="en-US"/>
        </w:rPr>
        <w:t xml:space="preserve">or </w:t>
      </w:r>
      <w:r>
        <w:rPr>
          <w:rFonts w:hint="default" w:ascii="Times New Roman" w:hAnsi="Times New Roman" w:cs="Times New Roman"/>
          <w:b/>
          <w:bCs/>
          <w:lang w:val="en-US"/>
        </w:rPr>
        <w:t>Quit</w:t>
      </w:r>
      <w:r>
        <w:rPr>
          <w:rFonts w:hint="default" w:ascii="Times New Roman" w:hAnsi="Times New Roman" w:cs="Times New Roman"/>
          <w:lang w:val="en-US"/>
        </w:rPr>
        <w:t>.</w:t>
      </w:r>
    </w:p>
    <w:p>
      <w:pPr>
        <w:pStyle w:val="15"/>
        <w:numPr>
          <w:ilvl w:val="0"/>
          <w:numId w:val="14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lang w:val="en-US"/>
        </w:rPr>
        <w:t xml:space="preserve">Endgame </w:t>
      </w:r>
      <w:r>
        <w:rPr>
          <w:rFonts w:hint="default" w:ascii="Times New Roman" w:hAnsi="Times New Roman" w:cs="Times New Roman"/>
          <w:lang w:val="en-US"/>
        </w:rPr>
        <w:t xml:space="preserve">screen: The screen which follows when the game ends, showing the winner’s name, and the options to </w:t>
      </w:r>
      <w:r>
        <w:rPr>
          <w:rFonts w:hint="default" w:ascii="Times New Roman" w:hAnsi="Times New Roman" w:cs="Times New Roman"/>
          <w:b/>
          <w:bCs/>
          <w:lang w:val="en-US"/>
        </w:rPr>
        <w:t xml:space="preserve">Play Again, Return to Main Menu, </w:t>
      </w:r>
      <w:r>
        <w:rPr>
          <w:rFonts w:hint="default" w:ascii="Times New Roman" w:hAnsi="Times New Roman" w:cs="Times New Roman"/>
          <w:lang w:val="en-US"/>
        </w:rPr>
        <w:t xml:space="preserve">or </w:t>
      </w:r>
      <w:r>
        <w:rPr>
          <w:rFonts w:hint="default" w:ascii="Times New Roman" w:hAnsi="Times New Roman" w:cs="Times New Roman"/>
          <w:b/>
          <w:bCs/>
          <w:lang w:val="en-US"/>
        </w:rPr>
        <w:t>Quit</w:t>
      </w:r>
      <w:r>
        <w:rPr>
          <w:rFonts w:hint="default" w:ascii="Times New Roman" w:hAnsi="Times New Roman" w:cs="Times New Roman"/>
          <w:lang w:val="en-US"/>
        </w:rPr>
        <w:t>.</w:t>
      </w:r>
    </w:p>
    <w:p>
      <w:pPr>
        <w:pStyle w:val="15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</w:rPr>
      </w:pPr>
    </w:p>
    <w:p>
      <w:pPr>
        <w:pStyle w:val="15"/>
        <w:jc w:val="center"/>
        <w:rPr>
          <w:rFonts w:hint="default" w:ascii="Times New Roman" w:hAnsi="Times New Roman" w:cs="Times New Roman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</w:rPr>
        <w:drawing>
          <wp:anchor distT="0" distB="0" distL="0" distR="0" simplePos="0" relativeHeight="251682816" behindDoc="0" locked="0" layoutInCell="1" allowOverlap="1">
            <wp:simplePos x="0" y="0"/>
            <wp:positionH relativeFrom="column">
              <wp:posOffset>1490345</wp:posOffset>
            </wp:positionH>
            <wp:positionV relativeFrom="paragraph">
              <wp:posOffset>220980</wp:posOffset>
            </wp:positionV>
            <wp:extent cx="4465320" cy="5507355"/>
            <wp:effectExtent l="0" t="0" r="11430" b="1714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55075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b/>
          <w:bCs/>
          <w:i/>
          <w:iCs/>
        </w:rPr>
        <w:t>The possible screens and transitions are shown in the image below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Modules Used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r.about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r.colors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r.endgame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r.font_size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r.game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r.main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r.pause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r.playernames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screens.about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screens.endgame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screens.game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screens.main_menu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screens.pause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screens.playernames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sprites.Ball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sprites.Border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sprites.Button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sprites.Label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sprites.Paddle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sprites.PauseButton</w:t>
      </w:r>
    </w:p>
    <w:p>
      <w:pPr>
        <w:numPr>
          <w:ilvl w:val="0"/>
          <w:numId w:val="15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sprites.Textbox</w:t>
      </w:r>
    </w:p>
    <w:p>
      <w:pPr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jc w:val="center"/>
        <w:rPr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Functions Used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425" w:num="1"/>
          <w:docGrid w:linePitch="360" w:charSpace="0"/>
        </w:sect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main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start_menu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player_details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start_game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pause_game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launch_endgame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launch_about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__init__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show_menu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showAbout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setAboutText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setDisplay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PlayerNames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handleColorClick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getPlayer1Name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getColor1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getPlayer2Name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getColor2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setColorButtons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playersReset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gameReset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collides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play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countdown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setGameObjective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setMovables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setPaddleMargin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setPaddleSpeed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setBallResetMargin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setBounceBias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setPlayer1Name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setPlayer2Name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setBounceAccelera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tion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setPlayerColors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getWinnerColor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getWinnerName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getScores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pause_game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setScores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setWinnerColor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setWinnerName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showEndScreen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bounce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same_dir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crossed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ballReset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update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setResetMargin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setBallSpeed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getXSpeed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moveUp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moveDown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rectangle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draw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test_surface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image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rect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setHighlightable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stayHighlighted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staysHighlighted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getTextRgb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handle_event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define_event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getText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  <w:sectPr>
          <w:type w:val="continuous"/>
          <w:pgSz w:w="11906" w:h="16838"/>
          <w:pgMar w:top="720" w:right="720" w:bottom="720" w:left="720" w:header="708" w:footer="708" w:gutter="0"/>
          <w:cols w:equalWidth="0" w:num="3">
            <w:col w:w="3205" w:space="425"/>
            <w:col w:w="3205" w:space="425"/>
            <w:col w:w="3205"/>
          </w:cols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setText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  <w:t>The Game.py</w:t>
      </w:r>
    </w:p>
    <w:p>
      <w:pPr>
        <w:jc w:val="center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  <w:t>r.__init__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game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main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endgame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colors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font_size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pause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playernames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about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__all__=['main','game', 'endgame', 'colors', 'font_size', 'pause', 'playernames','about']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r.about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text_about="This is a Pygame-Based Class-12 Project made by Dev Radadia and Dheer Banker.\n\n\nControls :-\nW and S : To move Left paddle Up and Down\nUp and Down (Arrows) : To move Right paddle Up and Down\n\n\nSet your name, choose your paddle colour, and PLAY ON !!! 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txt_return_btn="Return to Main Menu"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r.colors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BLACK = (0,0,0)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WHITE = (255,255,255)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BLUE = (19,244,239)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PINK = (240,0,255)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GREEN = (104,255,0)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YELLOW = (250,255,0)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RED =(255,0,92)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GOLD = (255,215,0)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SILVER = (192,192,192)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r.endgame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win_statement=" Wins!" 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play_again_btn_txt="Play Again"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return_to_mainmenu_button_txt = "Return to Main Menu"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quit_button_txt = "Quit”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r.font_size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xxxs = 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xxs = 30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xs = 40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 = 50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 = 60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 = 80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xl = 100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xxl = 120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xxxl = 135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xxxxl = 200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r.game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BLACK = (0,0,0)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WHITE = (255,255,255)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BLUE = (106, 159, 181)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FPS = 60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SCREEN_WIDTH = 900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SCREEN_HEIGHT = 670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SCORE_MARGIN = 70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PADDLE_WIDTH = 12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PADDLE_HEIGHT = 120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PADDLE_MARGIN = 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PADDLE_BOUNCE_BIAS = 80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PADDLE_SPEED = 15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BALL_WIDTH = 21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BALL_HEIGHT = 21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BALL_RESET_Y_MARGIN = 50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BALL_BOUNCE_ACC = 1.05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game_obj_txt = "Race to 10"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r.main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r_title_label_txt = "Ping-Pong"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r_start_button_txt = "Start"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r_quit_button_txt = "Quit"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r_about_button_txt = "About”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r.pause</w:t>
      </w:r>
    </w:p>
    <w:p>
      <w:pPr>
        <w:jc w:val="center"/>
        <w:rPr>
          <w:rFonts w:hint="default"/>
          <w:lang w:val="en-US"/>
        </w:rPr>
      </w:pPr>
    </w:p>
    <w:p>
      <w:pPr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paused_label_txt = "PAUSED"</w:t>
      </w:r>
    </w:p>
    <w:p>
      <w:pPr>
        <w:jc w:val="left"/>
        <w:rPr>
          <w:rFonts w:hint="default"/>
          <w:sz w:val="32"/>
          <w:szCs w:val="32"/>
          <w:lang w:val="en-US"/>
        </w:rPr>
      </w:pPr>
    </w:p>
    <w:p>
      <w:pPr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resume_button_txt = "Resume"</w:t>
      </w:r>
    </w:p>
    <w:p>
      <w:pPr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return_to_mainmenu_button_txt = "Return to Main Menu"</w:t>
      </w:r>
    </w:p>
    <w:p>
      <w:pPr>
        <w:jc w:val="left"/>
        <w:rPr>
          <w:rFonts w:hint="default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sz w:val="32"/>
          <w:szCs w:val="32"/>
          <w:lang w:val="en-US"/>
        </w:rPr>
        <w:t>quit_button_txt = "Quit"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r.playernames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playernames_label_txt = "Player Names"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p1_label_txt = "Player 1"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p2_label_txt = "Player 2"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name_label_txt = "Name :"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color_blue_label_txt = "Blue"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color_green_label_txt = "Green"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color_yellow_label_txt = "Yellow"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color_pink_label_txt = "Pink"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color_red_label_txt = "Red"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return_to_mainmenu_button_txt = "Return to Main Menu"</w:t>
      </w:r>
    </w:p>
    <w:p>
      <w:pPr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enter_button_txt = "Enter"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__init__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pause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endgame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main_menu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playernames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about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__all__ = ['game', 'pause', 'endgame', 'main_menu', 'playernames', 'about']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screens.about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pygame.freetype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CB_RETURN=0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CB_QUIT=-1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AboutScreen():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d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ef</w:t>
      </w: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__init__(self,screen,abouttext,screen_dimen,bg_color,fg_color,fontsize=r.font_size.xxs, bg=None):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self.screen=screen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self.screen_dimen=screen_dimen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self.bg_color=bg_color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self.fg_color=fg_color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self.abouttext=abouttext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self.bgimg=bg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self.font=pygame.font.Font(None,fontsize)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self.clock=pygame.time.Clock()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showAbout(self):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exitw=False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buttons=[self.return_btn]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not exitw: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mouse_up=False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event.type==pygame.QUIT: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exitw=True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CB_QUIT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keys=pygame.key.get_pressed()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keys[pygame.K_ESCAPE]: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CB_RETURN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self.screen.fill(self.bg_color)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button_action=button.update(pygame.mouse.get_pos(),mouse_up)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self.aboutLabel.draw()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self.clock.tick(30)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setAboutText(self,abouttext):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self.abouttext=abouttext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self.aboutLabel=Label(self.screen,pygame.Rect(40,40,self.screen_dimen[0]-80,self.screen_dimen[1]-80),self.fg_color,self.bg_color,self.font,text=self.abouttext,lineSpacing=6)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self.return_btn=Button((self.screen_dimen[0]-220,self.screen_dimen[1]-40),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text=r.about.txt_return_btn,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font_size=r.font_size.xxs,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bg_rgb=self.bg_color,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text_rgb=self.fg_color,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self.setAboutText(self.abouttext)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screens.endgame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CB_PAUSE = 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CB_ENDGAME = 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 = 4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EndgameScreen():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win, screen_dimen, bg_color, fontsize = r.font_size.xxl, bg=None):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 = win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 = pygame.font.Font("r\\font_styles\Courier Bold.ttf",fontsize)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self.winnerName = ""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self.winnerColor = r.colors.WHITE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setWinnerColor(self, winnerColor):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self.winnerColor = winnerColor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100),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font_size=r.font_size.xxl,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text_rgb=self.winnerColor,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text=self.winnerName,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self.win_label = Label(self.screen, pygame.Rect(225, 185, 1000 ,1000), self.winnerColor, self.bg_color, self.font, text=self.win)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setWinnerName(self, winnerName):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self.winnerName = winnerName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100),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font_size=r.font_size.xxl,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text_rgb=self.winnerColor,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text=self.winnerName,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self.win_label = Label(self.screen, pygame.Rect(225, 185, 1000 ,1000), self.winnerColor, self.bg_color, self.font, text=self.win)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showEndScreen(self):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self.winner_label.setHighlightable(False)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[self.winner_label, self.play_btn, self.return_to_mainmenu_btn, self.quit_btn]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pygame.QUIT: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CB_QUIT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self.screen.fill(r.colors.BLACK)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keys=pygame.key.get_pressed()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keys[pygame.K_ESCAPE]: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CB_QUIT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self.win_label.draw()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self.play_btn = 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390),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r.endgame.play_again_btn_txt,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CB_PLAY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self.return_to_mainmenu_btn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490),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r.endgame.return_to_mainmenu_button_txt,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CB_RETURN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self.quit_btn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590),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r.endgame.quit_button_txt,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CB_QUIT,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screens.main_menu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screens.pause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 = 4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PauseScreen():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pause, screen_dimen, bg_color, fg_color, fontsize1 = r.font_size.xxl, fontsize2 = r.font_size.m, bg=None):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 = fg_color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 = pause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self.font1 = pygame.font.Font("r\\font_styles\Courier Italic.ttf", fontsize1)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self.font2 = pygame.font.Font("r\\font_styles\Courier.ttf", fontsize2)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self.scores = (0,0)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pause_game(self):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[self.resume_btn, self.quit_btn, self.return_to_mainmenu_btn]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self.screen.fill(r.game.BLACK)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    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keys = pygame.key.get_pressed()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keys[pygame.K_r]: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CB_PLAY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self.pause_label.draw()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self.score_label.draw()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self.pause_label = Label(self.screen, pygame.Rect(230, 70, 1000 ,1000), self.fg_color, self.bg_color, self.font1, text=self.pause)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self.score_label = Label(self.screen, pygame.Rect(360, 250, 1000 ,1000), self.fg_color, self.bg_color, self.font2, text=str(self.scores[0])+" : "+str(self.scores[1]))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self.resume_btn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385),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r.pause.resume_button_txt,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action=CB_PLAY,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self.return_to_mainmenu_btn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485),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r.pause.return_to_mainmenu_button_txt,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self.quit_btn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585),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r.pause.quit_button_txt,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CB_QUIT,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setScores(self,a):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self.scores=a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self.score_label = Label(self.screen, pygame.Rect(360, 250, 1000 ,1000), self.fg_color, self.bg_color, self.font2, text=str(self.scores[0])+" : "+str(self.scores[1]))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screens.playernames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__init__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Ball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Paddle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Border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Button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Textbox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Label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__all__ = ['Ball', 'Paddle', 'Border', 'Button', 'Textbox', 'Label']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sprites.Bal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random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math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ball_color_default = (255,255,255)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Ball(pygame.sprite.Sprite):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ball_dimen, screen_dimen, paddle_dimen, score_margin):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 = pygame.Surface([ball_dimen[0] , ball_dimen[1]], pygame.SRCALPHA)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pygame.draw.circle(self.image, ball_color_default, (ball_dimen[0]//2, ball_dimen[0]//2),ball_dimen[0]//2)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self.image.get_rect()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self.bounce_bias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self.reset_margin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self.ball_dimen = ball_dimen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self.paddle_dimen = paddle_dimen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self.score_margin = score_margin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self.bounceSound=pygame.mixer.Sound('sound/bounce1.wav')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self.crossedSound=pygame.mixer.Sound('sound/bounce2.wav')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self.ballReset()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bounce(self,b_param):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p_dir=self.direction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(180-self.direction)%360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not self.same_dir(p_dir,self.direction + (b_param/self.paddle_dimen[1])*self.bounce_bias):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+= (b_param/self.paddle_dimen[1])*self.bounce_bias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same_dir(self,dir1,dir2):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dir1=dir1%360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dir2=dir2%360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r1=-1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r2=-1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(dir1&lt;=90 and dir2&gt;=0) or (dir1&gt;=270 and dir1&lt;=360):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r1=1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(dir2&lt;=90 and dir2&gt;=0) or (dir2&gt;=270 and dir2&lt;=360):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r2=1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r1==r2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crossed(self,xcor):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(((self.x+self.px)/2-xcor)*((self.px+self.ppx)/2-self.getXSpeed()-xcor) &lt; 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ballReset(self):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4.0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= random.randrange(self.reset_margin + self.score_margin , self.screen_dimen[1] - self.reset_margin)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= self.screen_dimen[0]/2 - self.ball_dimen[0]/2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 = self.y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 = self.x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random.randrange(-45,45)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random.randrange(2) == 0: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+= 180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update(self):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rads = math.radians(self.direction)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self.ppx=self.px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self.ppy=self.py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self.px=self.x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self.py=self.y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+= math.cos(rads) * self.speed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-= math.sin(rads) * self.speed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self.x &lt; -self.ball_dimen[0]*5 or self.x &gt; self.screen_dimen[0] + self.ball_dimen[0]*5: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self.crossedSound.play()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self.ballReset()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self.rect.x = int(self.x)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= int(self.y)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self.y &lt;= self.score_margin: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self.bounceSound.play()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= (360-self.direction)%360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self.y = 1 + self.score_margin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self.y &gt;= self.screen_dimen[1] - self.ball_dimen[1]: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self.bounceSound.play()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= (360-self.direction)%360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self.y = self.screen_dimen[1] - self.ball_dimen[1] - 1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setBounceBias(self, bias):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self.bounce_bias = bias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setResetMargin(self, margin):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self.reset_margin = 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setBallSpeed(self, speed):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getXSpeed(self):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math.cos(math.radians(self.direction)) * self.speed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sprites.Border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Border(pygame.sprite.Sprite):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rectangle(self, screen):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[0,0],[r.game.SCREEN_WIDTH,0], 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[r.game.SCREEN_WIDTH,0],[r.game.SCREEN_WIDTH,r.game.SCREEN_HEIGHT], 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[r.game.SCREEN_WIDTH,r.game.SCREEN_HEIGHT],[0,r.game.SCREEN_HEIGHT], 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[0,r.game.SCREEN_HEIGHT],[0,0], 5)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sprites.Button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pygame.sprite import Sprite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pygame.rect import Rect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def text_surface(text, font_size, text_rgb, bg_rgb):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pygame.init()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font = pygame.freetype.SysFont("Courier", font_size, bold=True)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font.pad=True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surface, _ = font.render(text=text, fgcolor=text_rgb, bgcolor=bg_rgb)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return surface.convert_alpha()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Button(Sprite):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center_position, text, font_size, bg_rgb, text_rgb, action=None):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self.text_rgb=text_rgb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default_image = text_surface(text=text, font_size=font_size, text_rgb=text_rgb, bg_rgb=None)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selected_image = text_surface(text=text, font_size=font_size * 1.2, text_rgb=bg_rgb, bg_rgb=text_rgb)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highlighted_image = text_surface(text=text, font_size=font_size * 1.2, text_rgb=text_rgb, bg_rgb=None)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self.images = [default_image, selected_image, highlighted_image]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self.rects = [default_image.get_rect(center=center_position),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selected_image.get_rect(center=center_position),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highlighted_image.get_rect(center=center_position)]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self.action = 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self.highlightable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self.stay_highlighted=False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@property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image(self):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self.stay_highlighted: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self.images[1]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self.mouse_over: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self.images[2]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self.images[0]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@property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rect(self):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self.stay_highlighted: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self.rects[1]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self.mouse_over: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self.rects[2]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self.rects[0]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update(self, mouse_pos, mouse_up):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not self.highlightable: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self.rect.collidepoint(mouse_pos):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mouse_up: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 = pygame.mixer.Sound('sound/click3.wav')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click.play()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self.action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else: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surface):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surface.blit(self.image, self.rect)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setHighlightable(self, highlightable):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self.highlightable = highlightable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stayHighlighted(self,stay):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self.stay_highlighted=stay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staysHighlighted(self):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return self.stay_highlighted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getTextRgb(self):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return self.text_rgb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sprites.Label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Label():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__init__(self,screen,limitRect,fg_color,bg_color,font,text="",lineSpacing=-2):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self.limitRect=pygame.Rect(limitRect)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self.screen=screen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self.fg_color=fg_color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self.bg_color=bg_color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self.font=font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self.text=text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self.lineSpacing=lineSpacing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fh=self.font.size("Tg")[1]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blit_list=[]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j=0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temptxt=self.text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flag=True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temptxt and (len(blit_list)*(fh+self.lineSpacing)&lt;=self.limitRect.height):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temptxt[0] == '\n':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for x in range(1,len(temptxt)):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temptxt[x]!='\n':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break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blit_list.append("")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temptxt=temptxt[x:]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continue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flag=True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while self.font.size(temptxt[:i])[0] &lt; self.limitRect.width and i &lt; len(temptxt) and flag: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i+=1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temptxt[i-1]=='\n':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flag=False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i&lt;len(temptxt) and flag: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i=temptxt.rfind(" ",0,i)+1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not flag: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i-=1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blit_list.append(temptxt[:i])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temptxt=temptxt[i:]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y=self.limitRect.top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st in blit_list: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image=self.font.render(st,1,self.fg_color)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self.screen.blit(image,(self.limitRect.left,y))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y+=fh+self.lineSpacing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setText(self,text):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self.text=text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sprites.Paddle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Paddle(pygame.sprite.Sprite):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screen_dimen, paddle_dimen, score_margin, color):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 = pygame.Surface([paddle_dimen[0],paddle_dimen[1]])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self.image.fill(color)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self.screen_dimen=screen_dimen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self.paddle_dimen=paddle_dimen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self.score_margin=score_margin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self.image.get_rect()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moveUp(self,pixels):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-= pixels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self.rect.y &lt; self.score_margin + 3: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self.rect.y = self.score_margin + 3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moveDown(self,pixels):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+= pixels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self.rect.y &gt; self.screen_dimen[1] - self.paddle_dimen[1]: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self.rect.y = self.screen_dimen[1] - self.paddle_dimen[1]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sprites.PauseButton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pygame.sprite import Sprite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pygame.rect import Rect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r.game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PauseButton(Sprite):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action = None):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pygame.init()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self.pausebutton = pygame.image.load('image\image.png')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self.pb = pygame.transform.scale(self.pausebutton, (50,50))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self.pb.get_rect(center = (SCREEN_WIDTH/2, 35))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self.action = 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self.clickSound=pygame.mixer.Sound('sound/click3.wav')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update(self, mouse_pos, mouse_up):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self.rect.collidepoint(mouse_pos):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mouse_up: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self.clickSound.play()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self.action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else: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surface):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surface.blit(self.pb, self.rect)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sprites.Textbox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pygame.init()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Textbox: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x, y, width, height, fontsize=r.font_size.xxs+1, maxlength=12, text='', textcolor=r.colors.BLACK, inactivebordercolor=r.colors.SILVER, activebordercolor=r.colors.GOLD):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pygame.Rect(x, y, width, height)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 = inactivebordercolor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self.inactivecolor = inactivebordercolor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self.textcolor = textcolor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self.activecolor = activebordercolor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self.maxlength = maxlength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 = 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self.fontsize = fontsize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self.font=pygame.font.Font(None, self.fontsize)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self.txt_surface = self.font.render(text, True, self.color)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self.txt_surface.set_alpha(0)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self.active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self.repeater_count={}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self.nr_init=400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self.nr_inter=35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self.clock=pygame.time.Clock()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handle_event(self, events):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event in events: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self.define_event(event)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k in self.repeater_count: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self.repeater_count[k][0] += self.clock.get_time()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self.repeater_count[k][0] &gt;= self.nr_init: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self.repeater_count[k][0] = (self.nr_init - self.nr_inter)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e_key, e_uni = k, self.repeater_count[k][1]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pygame.event.post(pygame.event.Event(pygame.KEYDOWN, key=e_key, unicode=e_uni))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self.text_surface = self.font.render(self.text, True, self.textcolor)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self.clock.tick()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define_event(self, event):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event.type == pygame.MOUSEBUTTONDOWN: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self.rect.collidepoint(event.pos):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 = pygame.mixer.Sound('sound/click3.wav')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self.active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self.color = self.activecolor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else: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self.active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self.color = self.inactivecolor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self.active: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event.type == pygame.KEYDOWN: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event.key not in self.repeater_count: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self.repeater_count[event.key]=[0,event.unicode]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event.key == pygame.K_DELETE: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self.text = ''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elif event.key == pygame.K_BACKSPACE: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self.text = self.text[:-1]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elif event.key in [pygame.K_TAB, pygame.K_ESCAPE]: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pass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else: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len(self.text) &lt; self.maxlength: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self.text += event.unicode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elif event.type==pygame.KEYUP: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del self.repeater_count[event.key]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screen):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(self.rect.x+2,self.rect.y+self.rect.height/2), (self.rect.x+self.rect.width-2,self.rect.y+self.rect.height/2), 30)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pygame.draw.rect(screen, self.color, self.rect, 4)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screen.blit(self.text_surface, (self.rect.x+5, self.rect.y+5))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getText(self):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both"/>
        <w:rPr>
          <w:rFonts w:hint="default" w:ascii="Calibri" w:hAnsi="Calibri" w:cs="Times New Roman" w:eastAsiaTheme="minorHAnsi"/>
          <w:kern w:val="0"/>
          <w:sz w:val="22"/>
          <w:szCs w:val="2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-1561465</wp:posOffset>
            </wp:positionH>
            <wp:positionV relativeFrom="paragraph">
              <wp:posOffset>1557020</wp:posOffset>
            </wp:positionV>
            <wp:extent cx="9777730" cy="6655435"/>
            <wp:effectExtent l="0" t="0" r="12065" b="13970"/>
            <wp:wrapNone/>
            <wp:docPr id="6" name="Picture 6" descr="Screenshot (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1)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8" name="Picture 8" descr="C:\Users\DEV\Pictures\Screenshots\Screenshot (2).pngScreenshot (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\Users\DEV\Pictures\Screenshots\Screenshot (2).pngScreenshot (2)"/>
                    <pic:cNvPicPr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9" name="Picture 9" descr="Screenshot (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3)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0" name="Picture 10" descr="Screenshot (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4)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1" name="Picture 11" descr="Screenshot (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5)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2" name="Picture 12" descr="Screenshot (6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6)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3" name="Picture 13" descr="Screenshot (7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)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4" name="Picture 14" descr="C:\Users\DEV\Pictures\Screenshots\Screenshot (54).pngScreenshot (5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:\Users\DEV\Pictures\Screenshots\Screenshot (54).pngScreenshot (54)"/>
                    <pic:cNvPicPr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5" name="Picture 15" descr="Screenshot (9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9)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6" name="Picture 16" descr="C:\Users\DEV\Pictures\Screenshots\Screenshot (10).pngScreenshot (10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:\Users\DEV\Pictures\Screenshots\Screenshot (10).pngScreenshot (10)"/>
                    <pic:cNvPicPr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7" name="Picture 17" descr="Screenshot (1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11)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-1565910</wp:posOffset>
            </wp:positionH>
            <wp:positionV relativeFrom="paragraph">
              <wp:posOffset>1561465</wp:posOffset>
            </wp:positionV>
            <wp:extent cx="9773920" cy="6656705"/>
            <wp:effectExtent l="0" t="1905" r="12700" b="15875"/>
            <wp:wrapThrough wrapText="bothSides">
              <wp:wrapPolygon>
                <wp:start x="21600" y="2"/>
                <wp:lineTo x="45" y="2"/>
                <wp:lineTo x="45" y="21513"/>
                <wp:lineTo x="21600" y="21513"/>
                <wp:lineTo x="21600" y="2"/>
              </wp:wrapPolygon>
            </wp:wrapThrough>
            <wp:docPr id="20" name="Picture 20" descr="Screenshot (5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55)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392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8" name="Picture 18" descr="Screenshot (1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12)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9" name="Picture 19" descr="Screenshot (1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13)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-1560830</wp:posOffset>
            </wp:positionH>
            <wp:positionV relativeFrom="paragraph">
              <wp:posOffset>1560195</wp:posOffset>
            </wp:positionV>
            <wp:extent cx="9777730" cy="6656705"/>
            <wp:effectExtent l="0" t="0" r="10795" b="13970"/>
            <wp:wrapNone/>
            <wp:docPr id="24" name="Picture 24" descr="Screenshot (1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13)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6" w:h="16838"/>
      <w:pgMar w:top="720" w:right="720" w:bottom="720" w:left="720" w:header="708" w:footer="708" w:gutter="0"/>
      <w:cols w:equalWidth="0" w:num="2">
        <w:col w:w="5020" w:space="425"/>
        <w:col w:w="5020"/>
      </w:cols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+Body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7A9C8B4"/>
    <w:multiLevelType w:val="singleLevel"/>
    <w:tmpl w:val="97A9C8B4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9FABFC2D"/>
    <w:multiLevelType w:val="multilevel"/>
    <w:tmpl w:val="9FABFC2D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2">
    <w:nsid w:val="BBAFF148"/>
    <w:multiLevelType w:val="multilevel"/>
    <w:tmpl w:val="BBAFF148"/>
    <w:lvl w:ilvl="0" w:tentative="0">
      <w:start w:val="1"/>
      <w:numFmt w:val="bullet"/>
      <w:suff w:val="nothing"/>
      <w:lvlText w:val="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3">
    <w:nsid w:val="BD8FB32C"/>
    <w:multiLevelType w:val="multilevel"/>
    <w:tmpl w:val="BD8FB32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  <w:szCs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  <w:szCs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  <w:szCs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  <w:szCs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  <w:szCs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  <w:szCs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  <w:szCs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  <w:szCs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  <w:szCs w:val="20"/>
      </w:rPr>
    </w:lvl>
  </w:abstractNum>
  <w:abstractNum w:abstractNumId="4">
    <w:nsid w:val="EDFE4425"/>
    <w:multiLevelType w:val="multilevel"/>
    <w:tmpl w:val="EDFE442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5">
    <w:nsid w:val="06D3A999"/>
    <w:multiLevelType w:val="singleLevel"/>
    <w:tmpl w:val="06D3A999"/>
    <w:lvl w:ilvl="0" w:tentative="0">
      <w:start w:val="1"/>
      <w:numFmt w:val="bullet"/>
      <w:suff w:val="nothing"/>
      <w:lvlText w:val=""/>
      <w:lvlJc w:val="left"/>
      <w:pPr>
        <w:ind w:left="439" w:leftChars="0" w:hanging="439" w:firstLineChars="0"/>
      </w:pPr>
      <w:rPr>
        <w:rFonts w:hint="default" w:ascii="Wingdings" w:hAnsi="Wingdings"/>
      </w:rPr>
    </w:lvl>
  </w:abstractNum>
  <w:abstractNum w:abstractNumId="6">
    <w:nsid w:val="08123B8F"/>
    <w:multiLevelType w:val="multilevel"/>
    <w:tmpl w:val="08123B8F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7">
    <w:nsid w:val="09CCD178"/>
    <w:multiLevelType w:val="singleLevel"/>
    <w:tmpl w:val="09CCD178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8">
    <w:nsid w:val="11E31640"/>
    <w:multiLevelType w:val="singleLevel"/>
    <w:tmpl w:val="11E31640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9">
    <w:nsid w:val="40596C59"/>
    <w:multiLevelType w:val="singleLevel"/>
    <w:tmpl w:val="40596C59"/>
    <w:lvl w:ilvl="0" w:tentative="0">
      <w:start w:val="1"/>
      <w:numFmt w:val="bullet"/>
      <w:suff w:val="nothing"/>
      <w:lvlText w:val="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0">
    <w:nsid w:val="42BC55CE"/>
    <w:multiLevelType w:val="multilevel"/>
    <w:tmpl w:val="42BC55C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1">
    <w:nsid w:val="442BC8AA"/>
    <w:multiLevelType w:val="singleLevel"/>
    <w:tmpl w:val="442BC8AA"/>
    <w:lvl w:ilvl="0" w:tentative="0">
      <w:start w:val="1"/>
      <w:numFmt w:val="bullet"/>
      <w:suff w:val="nothing"/>
      <w:lvlText w:val="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2">
    <w:nsid w:val="655C3A86"/>
    <w:multiLevelType w:val="multilevel"/>
    <w:tmpl w:val="655C3A8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69F38E0"/>
    <w:multiLevelType w:val="multilevel"/>
    <w:tmpl w:val="669F38E0"/>
    <w:lvl w:ilvl="0" w:tentative="0">
      <w:start w:val="1"/>
      <w:numFmt w:val="bullet"/>
      <w:suff w:val="nothing"/>
      <w:lvlText w:val="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14">
    <w:nsid w:val="6E6F6736"/>
    <w:multiLevelType w:val="multilevel"/>
    <w:tmpl w:val="6E6F673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F39A4AB"/>
    <w:multiLevelType w:val="multilevel"/>
    <w:tmpl w:val="6F39A4A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num w:numId="1">
    <w:abstractNumId w:val="0"/>
  </w:num>
  <w:num w:numId="2">
    <w:abstractNumId w:val="4"/>
  </w:num>
  <w:num w:numId="3">
    <w:abstractNumId w:val="5"/>
  </w:num>
  <w:num w:numId="4">
    <w:abstractNumId w:val="10"/>
  </w:num>
  <w:num w:numId="5">
    <w:abstractNumId w:val="9"/>
  </w:num>
  <w:num w:numId="6">
    <w:abstractNumId w:val="15"/>
  </w:num>
  <w:num w:numId="7">
    <w:abstractNumId w:val="11"/>
  </w:num>
  <w:num w:numId="8">
    <w:abstractNumId w:val="3"/>
  </w:num>
  <w:num w:numId="9">
    <w:abstractNumId w:val="2"/>
  </w:num>
  <w:num w:numId="10">
    <w:abstractNumId w:val="1"/>
  </w:num>
  <w:num w:numId="11">
    <w:abstractNumId w:val="13"/>
  </w:num>
  <w:num w:numId="12">
    <w:abstractNumId w:val="6"/>
  </w:num>
  <w:num w:numId="13">
    <w:abstractNumId w:val="12"/>
  </w:num>
  <w:num w:numId="14">
    <w:abstractNumId w:val="14"/>
  </w:num>
  <w:num w:numId="15">
    <w:abstractNumId w:val="8"/>
  </w:num>
  <w:num w:numId="1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zoom w:percent="100"/>
  <w:bordersDoNotSurroundHeader w:val="0"/>
  <w:bordersDoNotSurroundFooter w:val="0"/>
  <w:attachedTemplate r:id="rId1"/>
  <w:documentProtection w:enforcement="0"/>
  <w:defaultTabStop w:val="720"/>
  <w:displayHorizontalDrawingGridEvery w:val="0"/>
  <w:displayVerticalDrawingGridEvery w:val="2"/>
  <w:characterSpacingControl w:val="doNotCompress"/>
  <w:compat>
    <w:balanceSingleByteDoubleByteWidth/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3827FB"/>
    <w:rsid w:val="004D3EB5"/>
    <w:rsid w:val="004E41BA"/>
    <w:rsid w:val="005E5540"/>
    <w:rsid w:val="00922466"/>
    <w:rsid w:val="00994927"/>
    <w:rsid w:val="009A67FF"/>
    <w:rsid w:val="00C135EB"/>
    <w:rsid w:val="00C27D61"/>
    <w:rsid w:val="00F03A30"/>
    <w:rsid w:val="156E6EA1"/>
    <w:rsid w:val="15C51E6E"/>
    <w:rsid w:val="1D1B1581"/>
    <w:rsid w:val="1E551650"/>
    <w:rsid w:val="20470AB7"/>
    <w:rsid w:val="27BF17C0"/>
    <w:rsid w:val="28810F28"/>
    <w:rsid w:val="28EC30EF"/>
    <w:rsid w:val="291534A2"/>
    <w:rsid w:val="2C2808AF"/>
    <w:rsid w:val="31A85774"/>
    <w:rsid w:val="32664758"/>
    <w:rsid w:val="3B017599"/>
    <w:rsid w:val="3C905FDA"/>
    <w:rsid w:val="3D373879"/>
    <w:rsid w:val="3E0958A4"/>
    <w:rsid w:val="3F2E0F3C"/>
    <w:rsid w:val="418933B0"/>
    <w:rsid w:val="450D7901"/>
    <w:rsid w:val="49EA36CA"/>
    <w:rsid w:val="4A1C23F2"/>
    <w:rsid w:val="54596F32"/>
    <w:rsid w:val="5A7072C5"/>
    <w:rsid w:val="5D9431D9"/>
    <w:rsid w:val="6408458A"/>
    <w:rsid w:val="66CE3071"/>
    <w:rsid w:val="693E50C3"/>
    <w:rsid w:val="70925BAE"/>
    <w:rsid w:val="7260590B"/>
    <w:rsid w:val="734A4EB2"/>
    <w:rsid w:val="74AC2916"/>
    <w:rsid w:val="75BC1F84"/>
    <w:rsid w:val="77974906"/>
    <w:rsid w:val="7BE87373"/>
    <w:rsid w:val="7C4262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f">
      <v:fill on="t" focussize="0,0"/>
      <v:stroke on="f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qFormat="1" w:uiPriority="9" w:name="heading 2"/>
    <w:lsdException w:qFormat="1" w:unhideWhenUsed="0" w:uiPriority="0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nhideWhenUsed="0" w:uiPriority="0" w:semiHidden="0" w:name="header"/>
    <w:lsdException w:qFormat="1" w:unhideWhenUsed="0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paragraph" w:styleId="2">
    <w:name w:val="heading 1"/>
    <w:basedOn w:val="1"/>
    <w:next w:val="1"/>
    <w:uiPriority w:val="0"/>
    <w:pPr>
      <w:keepNext/>
      <w:keepLines/>
      <w:widowControl w:val="0"/>
      <w:spacing w:before="340" w:beforeLines="0" w:beforeAutospacing="0" w:after="330" w:afterLines="0" w:afterAutospacing="0" w:line="576" w:lineRule="auto"/>
      <w:jc w:val="both"/>
      <w:outlineLvl w:val="0"/>
    </w:pPr>
    <w:rPr>
      <w:rFonts w:ascii="Times New Roman" w:hAnsi="Times New Roman" w:eastAsia="SimSun" w:cs="Times New Roman"/>
      <w:b/>
      <w:kern w:val="44"/>
      <w:sz w:val="44"/>
      <w:szCs w:val="20"/>
      <w:lang w:val="en-US" w:eastAsia="zh-CN"/>
    </w:rPr>
  </w:style>
  <w:style w:type="paragraph" w:styleId="3">
    <w:name w:val="heading 2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qFormat/>
    <w:uiPriority w:val="0"/>
    <w:pPr>
      <w:keepNext/>
      <w:keepLines/>
      <w:widowControl w:val="0"/>
      <w:spacing w:before="260" w:beforeLines="0" w:beforeAutospacing="0" w:after="260" w:afterLines="0" w:afterAutospacing="0" w:line="413" w:lineRule="auto"/>
      <w:jc w:val="both"/>
      <w:outlineLvl w:val="2"/>
    </w:pPr>
    <w:rPr>
      <w:rFonts w:ascii="Times New Roman" w:hAnsi="Times New Roman" w:eastAsia="SimSun" w:cs="Times New Roman"/>
      <w:b/>
      <w:kern w:val="2"/>
      <w:sz w:val="32"/>
      <w:szCs w:val="20"/>
      <w:lang w:val="en-US" w:eastAsia="zh-CN"/>
    </w:rPr>
  </w:style>
  <w:style w:type="paragraph" w:styleId="5">
    <w:name w:val="heading 4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4"/>
      <w:szCs w:val="24"/>
      <w:lang w:val="en-US" w:eastAsia="zh-CN" w:bidi="ar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Date"/>
    <w:basedOn w:val="1"/>
    <w:next w:val="1"/>
    <w:qFormat/>
    <w:uiPriority w:val="0"/>
    <w:pPr>
      <w:widowControl w:val="0"/>
      <w:spacing w:after="0" w:afterLines="0" w:line="240" w:lineRule="auto"/>
      <w:jc w:val="right"/>
    </w:pPr>
    <w:rPr>
      <w:rFonts w:ascii="Times New Roman" w:hAnsi="Times New Roman" w:eastAsia="SimSun" w:cs="Times New Roman"/>
      <w:color w:val="5590CC"/>
      <w:kern w:val="2"/>
      <w:sz w:val="24"/>
      <w:szCs w:val="24"/>
      <w:lang w:val="en-US" w:eastAsia="zh-CN"/>
    </w:rPr>
  </w:style>
  <w:style w:type="paragraph" w:styleId="7">
    <w:name w:val="footer"/>
    <w:basedOn w:val="1"/>
    <w:qFormat/>
    <w:uiPriority w:val="0"/>
    <w:pPr>
      <w:widowControl w:val="0"/>
      <w:tabs>
        <w:tab w:val="center" w:pos="4153"/>
        <w:tab w:val="right" w:pos="8306"/>
      </w:tabs>
      <w:snapToGrid w:val="0"/>
      <w:spacing w:after="0" w:line="240" w:lineRule="auto"/>
      <w:jc w:val="left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8">
    <w:name w:val="header"/>
    <w:basedOn w:val="1"/>
    <w:qFormat/>
    <w:uiPriority w:val="0"/>
    <w:pPr>
      <w:widowControl w:val="0"/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after="0" w:line="240" w:lineRule="auto"/>
      <w:jc w:val="both"/>
      <w:outlineLvl w:val="9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9">
    <w:name w:val="Normal (Web)"/>
    <w:semiHidden/>
    <w:unhideWhenUsed/>
    <w:uiPriority w:val="99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paragraph" w:styleId="10">
    <w:name w:val="Title"/>
    <w:basedOn w:val="1"/>
    <w:next w:val="1"/>
    <w:link w:val="14"/>
    <w:qFormat/>
    <w:uiPriority w:val="10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12">
    <w:name w:val="Strong"/>
    <w:basedOn w:val="11"/>
    <w:qFormat/>
    <w:uiPriority w:val="22"/>
    <w:rPr>
      <w:b/>
      <w:bCs/>
    </w:rPr>
  </w:style>
  <w:style w:type="character" w:customStyle="1" w:styleId="14">
    <w:name w:val="Title Char"/>
    <w:basedOn w:val="11"/>
    <w:link w:val="10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15">
    <w:name w:val="List Paragraph"/>
    <w:basedOn w:val="1"/>
    <w:qFormat/>
    <w:uiPriority w:val="34"/>
    <w:pPr>
      <w:ind w:left="720"/>
      <w:contextualSpacing/>
    </w:pPr>
  </w:style>
  <w:style w:type="paragraph" w:customStyle="1" w:styleId="16">
    <w:name w:val="No Spacing"/>
    <w:link w:val="19"/>
    <w:qFormat/>
    <w:uiPriority w:val="0"/>
    <w:rPr>
      <w:rFonts w:hint="default" w:ascii="Times New Roman" w:hAnsi="Times New Roman" w:eastAsia="SimSun" w:cstheme="minorBidi"/>
      <w:sz w:val="22"/>
    </w:rPr>
  </w:style>
  <w:style w:type="paragraph" w:customStyle="1" w:styleId="17">
    <w:name w:val="Contact Details"/>
    <w:basedOn w:val="1"/>
    <w:qFormat/>
    <w:uiPriority w:val="0"/>
    <w:pPr>
      <w:widowControl w:val="0"/>
      <w:spacing w:before="80" w:beforeLines="0" w:after="80" w:afterLines="0" w:line="240" w:lineRule="auto"/>
      <w:jc w:val="both"/>
    </w:pPr>
    <w:rPr>
      <w:rFonts w:ascii="Times New Roman" w:hAnsi="Times New Roman" w:eastAsia="SimSun" w:cs="Times New Roman"/>
      <w:color w:val="FFFFFF"/>
      <w:kern w:val="2"/>
      <w:sz w:val="16"/>
      <w:szCs w:val="14"/>
      <w:lang w:val="en-US" w:eastAsia="zh-CN"/>
    </w:rPr>
  </w:style>
  <w:style w:type="paragraph" w:customStyle="1" w:styleId="18">
    <w:name w:val="Organization"/>
    <w:basedOn w:val="1"/>
    <w:qFormat/>
    <w:uiPriority w:val="0"/>
    <w:pPr>
      <w:widowControl w:val="0"/>
      <w:spacing w:after="0" w:afterLines="0" w:line="600" w:lineRule="exact"/>
      <w:jc w:val="both"/>
    </w:pPr>
    <w:rPr>
      <w:rFonts w:ascii="Calibri" w:hAnsi="Calibri" w:eastAsia="SimSun" w:cs="Times New Roman"/>
      <w:color w:val="FFFFFF"/>
      <w:kern w:val="2"/>
      <w:sz w:val="56"/>
      <w:szCs w:val="36"/>
      <w:lang w:val="en-US" w:eastAsia="zh-CN"/>
    </w:rPr>
  </w:style>
  <w:style w:type="character" w:customStyle="1" w:styleId="19">
    <w:name w:val="无间隔 Char"/>
    <w:basedOn w:val="11"/>
    <w:link w:val="16"/>
    <w:uiPriority w:val="0"/>
    <w:rPr>
      <w:rFonts w:hint="default" w:ascii="Times New Roman" w:hAnsi="Times New Roman" w:eastAsia="SimSun"/>
      <w:sz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customXml" Target="../customXml/item2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V\Desktop\Normal.wp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Grid"/>
      <sectRole val="1"/>
    </customSectPr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  <customShpInfo spid="_x0000_s1053"/>
    <customShpInfo spid="_x0000_s105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C917764-0FD0-4F92-992C-1D50EC1152E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409</Words>
  <Characters>2334</Characters>
  <Lines>1</Lines>
  <Paragraphs>1</Paragraphs>
  <TotalTime>0</TotalTime>
  <ScaleCrop>false</ScaleCrop>
  <LinksUpToDate>false</LinksUpToDate>
  <CharactersWithSpaces>2738</CharactersWithSpaces>
  <Application>WPS Office_11.2.0.9669_F1E327BC-269C-435d-A152-05C5408002CA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2020-09-15T02:34:00Z</dcterms:created>
  <dc:creator>Dheer Coder</dc:creator>
  <cp:lastModifiedBy>Dev Radadia</cp:lastModifiedBy>
  <cp:lastPrinted>2020-09-26T10:28:00Z</cp:lastPrinted>
  <dcterms:modified xsi:type="dcterms:W3CDTF">2020-11-06T17:30:27Z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1033-11.2.0.9669</vt:lpwstr>
  </property>
</Properties>
</file>