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850" w:h="16783"/>
          <w:pgMar w:top="720" w:right="720" w:bottom="720" w:left="720" w:header="708" w:footer="708" w:gutter="0"/>
          <w:pgBorders w:offsetFrom="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4291965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791210</wp:posOffset>
                </wp:positionH>
                <wp:positionV relativeFrom="paragraph">
                  <wp:posOffset>1565910</wp:posOffset>
                </wp:positionV>
                <wp:extent cx="5027930" cy="1837055"/>
                <wp:effectExtent l="128270" t="90170" r="139700" b="1682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5027930" cy="1837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12700">
                                  <w14:solidFill>
                                    <w14:schemeClr w14:val="accent2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3pt;margin-top:123.3pt;height:144.65pt;width:395.9pt;z-index:251663360;v-text-anchor:middle;mso-width-relative:page;mso-height-relative:page;" fillcolor="#FFFFFF [3201]" filled="t" stroked="t" coordsize="21600,21600" o:gfxdata="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12700">
                            <w14:solidFill>
                              <w14:schemeClr w14:val="accent2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83185</wp:posOffset>
                </wp:positionV>
                <wp:extent cx="5069840" cy="656590"/>
                <wp:effectExtent l="13970" t="0" r="40640" b="3429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9840" cy="656590"/>
                          <a:chOff x="3095" y="914"/>
                          <a:chExt cx="7984" cy="1034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691" y="950"/>
                            <a:ext cx="1389" cy="992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095" y="914"/>
                            <a:ext cx="6563" cy="103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0000" tIns="46800" rIns="90000" bIns="46800" numCol="1" spcCol="0" rtlCol="0" fromWordArt="0" anchor="b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65pt;margin-top:6.55pt;height:51.7pt;width:399.2pt;z-index:251667456;mso-width-relative:page;mso-height-relative:page;" coordorigin="3095,914" coordsize="7984,1034" o:gfxdata="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">
                <o:lock v:ext="edit" aspectratio="f"/>
                <v:shape id="_x0000_s1026" o:spid="_x0000_s1026" o:spt="75" alt="School Logo" type="#_x0000_t75" style="position:absolute;left:9691;top:950;height:992;width:1389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095;top:914;height:1034;width:6563;v-text-anchor:bottom;" fillcolor="#FFFFFF [3201]" filled="t" stroked="t" coordsize="21600,21600" o:gfxdata="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jQ6+i8AAAA&#10;2gAAAA8AAAAAAAAAAQAgAAAAIgAAAGRycy9kb3ducmV2LnhtbFBLAQIUABQAAAAIAIdO4kAzLwWe&#10;OwAAADkAAAAQAAAAAAAAAAEAIAAAAAsBAABkcnMvc2hhcGV4bWwueG1sUEsFBgAAAAAGAAYAWwEA&#10;ALUDAAAAAA=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2.5mm,1.3mm,2.5mm,1.3mm">
                    <w:txbxContent>
                      <w:p>
                        <w:pPr>
                          <w:jc w:val="center"/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-287655</wp:posOffset>
                </wp:positionH>
                <wp:positionV relativeFrom="paragraph">
                  <wp:posOffset>8176260</wp:posOffset>
                </wp:positionV>
                <wp:extent cx="3393440" cy="501650"/>
                <wp:effectExtent l="28575" t="28575" r="45085" b="41275"/>
                <wp:wrapNone/>
                <wp:docPr id="22" name="Rectangle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440" cy="501650"/>
                        </a:xfrm>
                        <a:prstGeom prst="rect">
                          <a:avLst/>
                        </a:prstGeom>
                        <a:noFill/>
                        <a:ln w="57150" cap="rnd" cmpd="sng">
                          <a:solidFill>
                            <a:srgbClr val="00B050"/>
                          </a:solidFill>
                          <a:prstDash val="sysDot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ind w:right="0" w:rightChars="0" w:firstLine="160" w:firstLineChars="5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u w:val="none"/>
                                <w:lang w:val="en-US"/>
                              </w:rPr>
                              <w:t xml:space="preserve">SUBMITTED TO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highlight w:val="none"/>
                                <w:u w:val="single"/>
                                <w:lang w:val="en-US"/>
                              </w:rPr>
                              <w:t>Honey Shivnani</w:t>
                            </w:r>
                          </w:p>
                          <w:p>
                            <w:pPr>
                              <w:ind w:right="0" w:rightChars="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lIns="0" tIns="72000" rIns="90000" bIns="46800" anchor="b"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2.65pt;margin-top:643.8pt;height:39.5pt;width:267.2pt;z-index:251672576;v-text-anchor:bottom;mso-width-relative:page;mso-height-relative:page;" filled="f" stroked="t" coordsize="21600,21600" o:gfxdata="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0R+UOtwAAAANAQAADwAAAAAAAAABACAAAAAiAAAAZHJzL2Rv&#10;d25yZXYueG1sUEsBAhQAFAAAAAgAh07iQIhE5Zn9AQAA9AMAAA4AAAAAAAAAAQAgAAAAKwEAAGRy&#10;cy9lMm9Eb2MueG1sUEsFBgAAAAAGAAYAWQEAAJoFAAAAAA==&#10;">
                <v:fill on="f" focussize="0,0"/>
                <v:stroke weight="4.5pt" color="#00B050" joinstyle="miter" dashstyle="1 1" endcap="round"/>
                <v:imagedata o:title=""/>
                <o:lock v:ext="edit" aspectratio="f"/>
                <v:textbox inset="0mm,2mm,2.5mm,1.3mm">
                  <w:txbxContent>
                    <w:p>
                      <w:pPr>
                        <w:ind w:right="0" w:rightChars="0" w:firstLine="160" w:firstLineChars="50"/>
                        <w:jc w:val="left"/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u w:val="none"/>
                          <w:lang w:val="en-US"/>
                        </w:rPr>
                        <w:t xml:space="preserve">SUBMITTED TO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lang w:val="en-US"/>
                        </w:rPr>
                        <w:t>: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highlight w:val="none"/>
                          <w:u w:val="single"/>
                          <w:lang w:val="en-US"/>
                        </w:rPr>
                        <w:t>Honey Shivnani</w:t>
                      </w:r>
                    </w:p>
                    <w:p>
                      <w:pPr>
                        <w:ind w:right="0" w:rightChars="0"/>
                        <w:jc w:val="left"/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pict>
          <v:rect id="_x0000_s1053" o:spid="_x0000_s1053" o:spt="1" style="position:absolute;left:0pt;margin-left:272pt;margin-top:643.65pt;height:120.3pt;width:271.85pt;z-index:251662336;v-text-anchor:bottom;mso-width-relative:page;mso-height-relative:page;" filled="f" stroked="t" coordsize="21600,21600">
            <v:path/>
            <v:fill on="f" focussize="0,0"/>
            <v:stroke weight="4.5pt" color="#00B050" joinstyle="miter" dashstyle="1 1" endcap="round"/>
            <v:imagedata o:title=""/>
            <o:lock v:ext="edit" aspectratio="f"/>
            <v:textbox inset="0mm,1.27mm,2.54mm,1.27mm">
              <w:txbxContent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 xml:space="preserve">SUBMITTED BY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>:</w:t>
                  </w:r>
                  <w:r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highlight w:val="none"/>
                      <w:u w:val="single"/>
                      <w:lang w:val="en-US"/>
                    </w:rPr>
                    <w:t>Dev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Radadia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and                               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FFFF" w:themeColor="background1"/>
                      <w:sz w:val="32"/>
                      <w:szCs w:val="32"/>
                      <w:lang w:val="en-US"/>
                      <w14:textFill>
                        <w14:solidFill>
                          <w14:schemeClr w14:val="bg1"/>
                        </w14:solidFill>
                      </w14:textFill>
                    </w:rPr>
                    <w:t xml:space="preserve">g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Dheer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Banker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                              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>CLASS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 :</w:t>
                  </w:r>
                  <w:r>
                    <w:rPr>
                      <w:rFonts w:hint="default" w:ascii="Times New Roman" w:hAnsi="Times New Roman" w:cs="Times New Roman" w:eastAsiaTheme="minorEastAsia"/>
                      <w:color w:val="C0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XII (Science)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BATCH :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hint="eastAsia"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/>
            <v:imagedata r:id="rId6" o:title="未标题-1"/>
            <o:lock v:ext="edit" aspectratio="t"/>
          </v:shape>
        </w:pict>
      </w:r>
    </w:p>
    <w:p>
      <w:pPr>
        <w:pStyle w:val="10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Index</w:t>
      </w:r>
    </w:p>
    <w:p/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Certificate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Acknowledgement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Python Introduction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System Requirements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Game Logo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Project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Overview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Procedural Design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Modules Used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Functions Used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Source Code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Screenshots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Limitations</w:t>
      </w:r>
    </w:p>
    <w:p>
      <w:pPr>
        <w:pStyle w:val="16"/>
        <w:numPr>
          <w:ilvl w:val="0"/>
          <w:numId w:val="1"/>
        </w:numPr>
        <w:ind w:left="420" w:leftChars="0" w:hanging="420" w:firstLine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Bibliography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Certificate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Acknowledgement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Python Introduction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Style w:val="13"/>
          <w:rFonts w:hint="default" w:ascii="Times New Roman" w:hAnsi="Times New Roman" w:eastAsia="Arial" w:cs="Times New Roman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What is Python?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Python is a popular programming language. It was created by Guido van Rossum, and released in 1989.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2720" w:hanging="2720" w:hangingChars="850"/>
        <w:textAlignment w:val="auto"/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</w:t>
      </w:r>
      <w:r>
        <w:rPr>
          <w:rStyle w:val="13"/>
          <w:rFonts w:hint="default" w:ascii="Times New Roman" w:hAnsi="Times New Roman" w:eastAsia="Arial"/>
          <w:b w:val="0"/>
          <w:bCs w:val="0"/>
          <w:i/>
          <w:iCs/>
          <w:caps w:val="0"/>
          <w:color w:val="222426"/>
          <w:spacing w:val="0"/>
          <w:sz w:val="32"/>
          <w:szCs w:val="32"/>
          <w:shd w:val="clear" w:fill="FFFFFF"/>
          <w:lang w:val="en-US"/>
        </w:rPr>
        <w:t>Interesting fact</w:t>
      </w: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: Python is named after the comedy television show “Monty Python’s Flying Circus”. It is not named after the Python snake.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hanging="480" w:hangingChars="150"/>
        <w:textAlignment w:val="auto"/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3"/>
          <w:rFonts w:hint="default" w:ascii="Times New Roman" w:hAnsi="Times New Roman" w:eastAsia="Arial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  It is used for :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web development (server-side),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software development,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mathematics,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system scripting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data analysis,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game development,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/>
          <w:sz w:val="32"/>
          <w:szCs w:val="32"/>
        </w:rPr>
        <w:t>desktop applications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39" w:leftChars="0" w:hanging="439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What can Python do?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on a server to create web applications.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alongside software to create workflows.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connect to database systems. It can also read and modify files.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to handle big data and perform complex mathematics.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for rapid prototyping, or for production-ready software development.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</w:t>
      </w:r>
      <w:r>
        <w:rPr>
          <w:rFonts w:hint="default" w:ascii="Times New Roman" w:hAnsi="Times New Roman"/>
          <w:b/>
          <w:bCs/>
          <w:sz w:val="32"/>
          <w:szCs w:val="32"/>
        </w:rPr>
        <w:t>Why Python?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works on different platforms (Windows, Mac, Linux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, etc.)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a simple syntax similar to the English language.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syntax that allows developers to write programs with fewer lines than some other programming languages.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runs on an interpreter system, meaning that code can be executed as soon as it is written. This means that prototyping can be very quick.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treated in a procedural way, an object-oriented way or a functional way.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 Python Syntax compared to other programming languages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was designed for readability, and has some similarities to the English language with influence from mathematics.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uses new lines to complete a command, as opposed to other programming languages which often use semicolons or parentheses.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 w:line="256" w:lineRule="auto"/>
        <w:ind w:left="720" w:right="0" w:hanging="36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eastAsia="Calibri" w:cs="Times New Roman"/>
          <w:i w:val="0"/>
          <w:caps w:val="0"/>
          <w:color w:val="000000"/>
          <w:spacing w:val="0"/>
          <w:kern w:val="0"/>
          <w:sz w:val="32"/>
          <w:szCs w:val="32"/>
          <w:shd w:val="clear" w:fill="FFFFFF"/>
          <w:lang w:val="en-US" w:eastAsia="zh-CN" w:bidi="ar"/>
        </w:rPr>
        <w:t>Python relies on indentation, using whitespace, to define scope; such as the scope of loops, functions and classes. Other programming languages often use curly-brackets for this purpose.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Python-Pluses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Easy to Use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Expressive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Interpreted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Free and Open Source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Cross-Platform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Extensive Libraries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Object-Oriented Language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Improvised Productivity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Advanced features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Automatic memory management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 w:line="256" w:lineRule="auto"/>
        <w:ind w:left="420" w:leftChars="0" w:right="0" w:hanging="420" w:firstLineChars="0"/>
        <w:jc w:val="left"/>
        <w:rPr>
          <w:rFonts w:hint="default" w:ascii="Times New Roman" w:hAnsi="Times New Roman" w:eastAsia="Calibri" w:cs="Times New Roman"/>
          <w:b/>
          <w:sz w:val="32"/>
          <w:szCs w:val="32"/>
        </w:rPr>
      </w:pPr>
      <w:r>
        <w:rPr>
          <w:rFonts w:hint="default" w:ascii="Times New Roman" w:hAnsi="Times New Roman" w:eastAsia="Calibri" w:cs="Times New Roman"/>
          <w:b/>
          <w:kern w:val="0"/>
          <w:sz w:val="32"/>
          <w:szCs w:val="32"/>
          <w:lang w:val="en-US" w:eastAsia="zh-CN" w:bidi="ar"/>
        </w:rPr>
        <w:t xml:space="preserve">  Python-Minuses (So Human Like)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the Fastest Language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Lesser Libraries than C, Java, Perl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Strong on Type</w:t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softHyphen/>
      </w: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>Binding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Not Easily Convertible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High Memory Consumption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Weak in Mobile Development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 w:line="256" w:lineRule="auto"/>
        <w:ind w:left="845" w:leftChars="0" w:right="0" w:hanging="425" w:firstLineChars="0"/>
        <w:jc w:val="left"/>
        <w:rPr>
          <w:rFonts w:hint="default" w:ascii="Times New Roman" w:hAnsi="Times New Roman" w:eastAsia="Calibri" w:cs="Times New Roman"/>
          <w:b w:val="0"/>
          <w:sz w:val="32"/>
          <w:szCs w:val="32"/>
        </w:rPr>
      </w:pPr>
      <w:r>
        <w:rPr>
          <w:rFonts w:hint="default" w:ascii="Times New Roman" w:hAnsi="Times New Roman" w:eastAsia="Calibri" w:cs="Times New Roman"/>
          <w:b w:val="0"/>
          <w:kern w:val="0"/>
          <w:sz w:val="32"/>
          <w:szCs w:val="32"/>
          <w:lang w:val="en-US" w:eastAsia="zh-CN" w:bidi="ar"/>
        </w:rPr>
        <w:t xml:space="preserve">  Underdeveloped Database Access Layers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6" w:lineRule="auto"/>
        <w:ind w:right="0" w:rightChars="0"/>
        <w:jc w:val="left"/>
        <w:rPr>
          <w:rFonts w:hint="default" w:ascii="Times New Roman" w:hAnsi="Times New Roman" w:eastAsia="Calibri" w:cs="Times New Roman"/>
          <w:sz w:val="32"/>
          <w:szCs w:val="32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pStyle w:val="10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System Requirements</w:t>
      </w:r>
    </w:p>
    <w:p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>
      <w:pPr>
        <w:numPr>
          <w:ilvl w:val="0"/>
          <w:numId w:val="14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lang w:val="en-US"/>
        </w:rPr>
        <w:t>Hardware Requirements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Operating System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Supports Linux, Windows (95, 98, ME, 2000, XP,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r>
        <w:rPr>
          <w:rFonts w:ascii="Times New Roman" w:hAnsi="Times New Roman" w:cs="Times New Roman"/>
          <w:sz w:val="32"/>
          <w:szCs w:val="32"/>
        </w:rPr>
        <w:t xml:space="preserve">Vista, 64-bit Windows), Windows CE, BeOS, MacOS,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r>
        <w:rPr>
          <w:rFonts w:ascii="Times New Roman" w:hAnsi="Times New Roman" w:cs="Times New Roman"/>
          <w:sz w:val="32"/>
          <w:szCs w:val="32"/>
        </w:rPr>
        <w:t xml:space="preserve">Mac OS X, FreeBSD, NetBSD, OpenBSD, BSD/OS,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Solaris, IRIX, and QNX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RAM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500MB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Graphics Card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AMD Radeon HD 5450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CPU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Intel Pentium 4 2.00GHz</w:t>
      </w:r>
    </w:p>
    <w:p>
      <w:pPr>
        <w:pStyle w:val="16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HDD Space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50MB</w:t>
      </w:r>
    </w:p>
    <w:p>
      <w:pPr>
        <w:pStyle w:val="16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pStyle w:val="16"/>
        <w:numPr>
          <w:ilvl w:val="0"/>
          <w:numId w:val="16"/>
        </w:numPr>
        <w:spacing w:after="160" w:line="259" w:lineRule="auto"/>
        <w:ind w:left="420" w:leftChars="0" w:hanging="420" w:firstLine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Software Requirements</w:t>
      </w:r>
    </w:p>
    <w:p>
      <w:pPr>
        <w:pStyle w:val="16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pStyle w:val="16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IDE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A Python IDE (eg. Python IDLE, Spyder, Pycharm, Atom, etc.)</w:t>
      </w:r>
    </w:p>
    <w:p>
      <w:pPr>
        <w:pStyle w:val="16"/>
        <w:numPr>
          <w:ilvl w:val="0"/>
          <w:numId w:val="15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Python Modules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Pygame, Numpy, Random and Math</w:t>
      </w:r>
    </w:p>
    <w:p>
      <w:pPr>
        <w:pStyle w:val="4"/>
        <w:jc w:val="center"/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Game Logo</w:t>
      </w:r>
    </w:p>
    <w:p>
      <w:pPr>
        <w:pStyle w:val="19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9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drawing>
          <wp:anchor distT="0" distB="0" distL="0" distR="0" simplePos="0" relativeHeight="251767808" behindDoc="0" locked="0" layoutInCell="1" allowOverlap="1">
            <wp:simplePos x="0" y="0"/>
            <wp:positionH relativeFrom="column">
              <wp:posOffset>72390</wp:posOffset>
            </wp:positionH>
            <wp:positionV relativeFrom="paragraph">
              <wp:posOffset>317500</wp:posOffset>
            </wp:positionV>
            <wp:extent cx="6501130" cy="6501130"/>
            <wp:effectExtent l="0" t="0" r="13970" b="1397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</w:p>
    <w:p>
      <w:pPr>
        <w:pStyle w:val="4"/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</w:rPr>
      </w:pPr>
      <w:r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t>Project Overview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PingPong - A project made by Dev Radadia and Dheer Banker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The aim of the project is to create a ping-pong game with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two game-modes </w:t>
      </w:r>
      <w:r>
        <w:rPr>
          <w:rFonts w:hint="default" w:ascii="Times New Roman" w:hAnsi="Times New Roman" w:cs="Times New Roman"/>
          <w:sz w:val="32"/>
          <w:szCs w:val="32"/>
        </w:rPr>
        <w:t>–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  ‘1 Player’ and ‘2 Players’ with</w:t>
      </w:r>
      <w:r>
        <w:rPr>
          <w:rFonts w:hint="default" w:ascii="Times New Roman" w:hAnsi="Times New Roman" w:cs="Times New Roman"/>
          <w:sz w:val="32"/>
          <w:szCs w:val="32"/>
        </w:rPr>
        <w:t xml:space="preserve"> a smooth, intuitive gameplay.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numPr>
          <w:ilvl w:val="0"/>
          <w:numId w:val="17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</w:rPr>
        <w:t>Salient Features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  <w:t>: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is divided into 6 packages:</w:t>
      </w:r>
    </w:p>
    <w:p>
      <w:pPr>
        <w:pStyle w:val="16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ai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code governing the AI used in 1 player game-mode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image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images used in the project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r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screen-wise strings, resources and font styles used in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</w:t>
      </w:r>
      <w:r>
        <w:rPr>
          <w:rFonts w:hint="default" w:ascii="Times New Roman" w:hAnsi="Times New Roman" w:cs="Times New Roman"/>
          <w:sz w:val="32"/>
          <w:szCs w:val="32"/>
        </w:rPr>
        <w:t>the project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screens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code governing every screen in the project,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</w:t>
      </w:r>
      <w:r>
        <w:rPr>
          <w:rFonts w:hint="default" w:ascii="Times New Roman" w:hAnsi="Times New Roman" w:cs="Times New Roman"/>
          <w:sz w:val="32"/>
          <w:szCs w:val="32"/>
        </w:rPr>
        <w:t>with a module for every screen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sound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sounds used in the project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sprites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different pygame drawables that have been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used in the project</w:t>
      </w:r>
    </w:p>
    <w:p>
      <w:pPr>
        <w:pStyle w:val="16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All the GUI Elements in the project are developed solely using pygame from scratch, in order to keep the GUI consistent throughout the application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6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also includes various sounds in it, which are played when a button is clicked, or when the ball bounces with the paddle or the wall, etc.</w:t>
      </w:r>
    </w:p>
    <w:p>
      <w:pPr>
        <w:pStyle w:val="16"/>
        <w:numPr>
          <w:ilvl w:val="0"/>
          <w:numId w:val="0"/>
        </w:numPr>
        <w:spacing w:line="360" w:lineRule="auto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There are a total of 6 screens in the project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6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About</w:t>
      </w:r>
      <w:r>
        <w:rPr>
          <w:rFonts w:hint="default" w:ascii="Times New Roman" w:hAnsi="Times New Roman" w:cs="Times New Roman"/>
          <w:sz w:val="32"/>
          <w:szCs w:val="32"/>
        </w:rPr>
        <w:t xml:space="preserve"> – Tells the user about the developers and the basic controls of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the game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Main</w:t>
      </w:r>
      <w:r>
        <w:rPr>
          <w:rFonts w:hint="default"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Menu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main screen that has options to go to the other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</w:t>
      </w:r>
      <w:r>
        <w:rPr>
          <w:rFonts w:hint="default" w:ascii="Times New Roman" w:hAnsi="Times New Roman" w:cs="Times New Roman"/>
          <w:sz w:val="32"/>
          <w:szCs w:val="32"/>
        </w:rPr>
        <w:t>screens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PlayerNames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where players can enter their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sz w:val="32"/>
          <w:szCs w:val="32"/>
        </w:rPr>
        <w:t>choose their paddle colours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game screen, where the players can play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Pause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comes up when the game is paused, by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ause button</w:t>
      </w:r>
      <w:r>
        <w:rPr>
          <w:rFonts w:hint="default" w:ascii="Times New Roman" w:hAnsi="Times New Roman" w:cs="Times New Roman"/>
          <w:sz w:val="32"/>
          <w:szCs w:val="32"/>
        </w:rPr>
        <w:t xml:space="preserve"> or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by pressing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</w:t>
      </w:r>
    </w:p>
    <w:p>
      <w:pPr>
        <w:pStyle w:val="16"/>
        <w:numPr>
          <w:ilvl w:val="1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EndGame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declares the winner of the game that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 xml:space="preserve">aaaaaaaaaaa </w:t>
      </w:r>
      <w:r>
        <w:rPr>
          <w:rFonts w:hint="default" w:ascii="Times New Roman" w:hAnsi="Times New Roman" w:cs="Times New Roman"/>
          <w:sz w:val="32"/>
          <w:szCs w:val="32"/>
        </w:rPr>
        <w:t>was just played</w:t>
      </w:r>
    </w:p>
    <w:p>
      <w:pPr>
        <w:pStyle w:val="16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8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Finally, all the screens are bound together by the controller code “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Game.py</w:t>
      </w:r>
      <w:r>
        <w:rPr>
          <w:rFonts w:hint="default" w:ascii="Times New Roman" w:hAnsi="Times New Roman" w:cs="Times New Roman"/>
          <w:sz w:val="32"/>
          <w:szCs w:val="32"/>
        </w:rPr>
        <w:t>”.</w:t>
      </w:r>
    </w:p>
    <w:p/>
    <w:p/>
    <w:p/>
    <w:p/>
    <w:p/>
    <w:p/>
    <w:p/>
    <w:p/>
    <w:p/>
    <w:p/>
    <w:p/>
    <w:p/>
    <w:p/>
    <w:p>
      <w:pPr>
        <w:pStyle w:val="10"/>
        <w:jc w:val="center"/>
        <w:rPr>
          <w:rFonts w:hint="default" w:ascii="Times New Roman" w:hAnsi="Times New Roman" w:cs="Times New Roman"/>
          <w:b/>
          <w:bCs/>
          <w:i/>
          <w:iCs/>
          <w:u w:val="single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</w:rPr>
        <w:t>Procedural Design</w:t>
      </w:r>
    </w:p>
    <w:p/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To start the application, click on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run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via a Python console.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main screen appears, which has three options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1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Start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Player Names</w:t>
      </w:r>
      <w:r>
        <w:rPr>
          <w:rFonts w:hint="default" w:ascii="Times New Roman" w:hAnsi="Times New Roman" w:cs="Times New Roman"/>
          <w:sz w:val="32"/>
          <w:szCs w:val="32"/>
        </w:rPr>
        <w:t xml:space="preserve"> screen (details mentioned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</w:t>
      </w:r>
      <w:r>
        <w:rPr>
          <w:rFonts w:hint="default" w:ascii="Times New Roman" w:hAnsi="Times New Roman" w:cs="Times New Roman"/>
          <w:sz w:val="32"/>
          <w:szCs w:val="32"/>
        </w:rPr>
        <w:t>below).</w:t>
      </w:r>
    </w:p>
    <w:p>
      <w:pPr>
        <w:pStyle w:val="16"/>
        <w:numPr>
          <w:ilvl w:val="1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About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screen, which contains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information about the project and its basic controls.</w:t>
      </w:r>
    </w:p>
    <w:p>
      <w:pPr>
        <w:pStyle w:val="16"/>
        <w:numPr>
          <w:ilvl w:val="1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Quit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Exits the application.</w:t>
      </w:r>
    </w:p>
    <w:p>
      <w:pPr>
        <w:pStyle w:val="16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Player Names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Here, the players can set their respective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choose their colours (default White). From here they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can either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press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Enter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to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move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screen.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After an initial countdown from 3 to 1, the game starts.</w:t>
      </w:r>
    </w:p>
    <w:p>
      <w:pPr>
        <w:pStyle w:val="16"/>
        <w:numPr>
          <w:ilvl w:val="0"/>
          <w:numId w:val="0"/>
        </w:numPr>
        <w:ind w:firstLine="2720" w:firstLineChars="85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Players can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6"/>
        <w:numPr>
          <w:ilvl w:val="4"/>
          <w:numId w:val="19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</w:t>
      </w:r>
      <w:r>
        <w:rPr>
          <w:rFonts w:hint="default" w:ascii="Times New Roman" w:hAnsi="Times New Roman" w:cs="Times New Roman"/>
          <w:sz w:val="32"/>
          <w:szCs w:val="32"/>
        </w:rPr>
        <w:t xml:space="preserve">ove their paddles using the respective controls (mentioned in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screen)</w:t>
      </w:r>
    </w:p>
    <w:p>
      <w:pPr>
        <w:pStyle w:val="16"/>
        <w:numPr>
          <w:ilvl w:val="4"/>
          <w:numId w:val="19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pause the game using the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Pause button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or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</w:p>
    <w:p>
      <w:pPr>
        <w:pStyle w:val="16"/>
        <w:numPr>
          <w:ilvl w:val="4"/>
          <w:numId w:val="19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go to the main screen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Esc</w:t>
      </w:r>
    </w:p>
    <w:p>
      <w:pPr>
        <w:pStyle w:val="16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Pause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Shows the current scores and has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Resume,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6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6"/>
        <w:numPr>
          <w:ilvl w:val="0"/>
          <w:numId w:val="19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Endgame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The screen which follows when the game ends, showing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the winner’s name, and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Play Again,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Menu,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</w:rPr>
        <w:drawing>
          <wp:anchor distT="0" distB="0" distL="0" distR="0" simplePos="0" relativeHeight="251708416" behindDoc="0" locked="0" layoutInCell="1" allowOverlap="1">
            <wp:simplePos x="0" y="0"/>
            <wp:positionH relativeFrom="column">
              <wp:posOffset>8890</wp:posOffset>
            </wp:positionH>
            <wp:positionV relativeFrom="paragraph">
              <wp:posOffset>628650</wp:posOffset>
            </wp:positionV>
            <wp:extent cx="6627495" cy="8726170"/>
            <wp:effectExtent l="0" t="0" r="1905" b="177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72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possible screens and transitions are shown in the image belo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w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Modules Used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User-defined Modules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ai.fnn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ai.functions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ai.qlearner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r.about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r.colors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r.endgame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r.font_size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r.main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r.pause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r.playernames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screens.about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screens.endgame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screens.game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screens.main_menu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screens.pause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screens.playernames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sprites.Ball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sprites.Border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sprites.Button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sprites.Label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sprites.Paddle</w:t>
      </w:r>
    </w:p>
    <w:p>
      <w:pPr>
        <w:numPr>
          <w:ilvl w:val="0"/>
          <w:numId w:val="2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sprites.PauseButton</w:t>
      </w:r>
    </w:p>
    <w:p>
      <w:pPr>
        <w:numPr>
          <w:ilvl w:val="0"/>
          <w:numId w:val="20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sprites.Textbox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Built-In Modules</w:t>
      </w:r>
    </w:p>
    <w:p>
      <w:pPr>
        <w:numPr>
          <w:ilvl w:val="0"/>
          <w:numId w:val="20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pygame</w:t>
      </w:r>
    </w:p>
    <w:p>
      <w:pPr>
        <w:numPr>
          <w:ilvl w:val="0"/>
          <w:numId w:val="20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numpy</w:t>
      </w:r>
    </w:p>
    <w:p>
      <w:pPr>
        <w:numPr>
          <w:ilvl w:val="0"/>
          <w:numId w:val="20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random</w:t>
      </w:r>
    </w:p>
    <w:p>
      <w:pPr>
        <w:numPr>
          <w:ilvl w:val="0"/>
          <w:numId w:val="20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7" w:num="2" w:sep="1"/>
          <w:docGrid w:linePitch="360" w:charSpace="0"/>
        </w:sect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math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5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Functions Used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main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start_menu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player_details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start_game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launch_endgame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launch_about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compute_oup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reset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setBias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setWeights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fp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updateIntent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quadraticCostDeriv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ative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createBrainArray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loadMemory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getIntent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__init__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show_menu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showAbout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setAboutText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setDisplay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PlayerNames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handleColorClick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getPlayer1Name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getColor1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getPlayer2Name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getColor2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setColorButtons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playersReset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gameReset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collides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countdown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setGameObjective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setMovables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setPaddleMargin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setPaddleSpeed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setBallResetMargin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setBounceBias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setPlayer1Name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setPlayer2Name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setBounceAccelera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tion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setPlayerColors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getWinnerColor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getWinnerName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getScores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setScores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setWinnerColor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setWinnerName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showEndScreen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bounce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same_dir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crossed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ballReset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update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setResetMargin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setBallSpeed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getXSpeed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moveUp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moveDown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rectangle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draw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test_surface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image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rect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setHighlightable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stayHighlighted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staysHighlighted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getTextRgb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handle_event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define_event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getText</w:t>
      </w:r>
    </w:p>
    <w:p>
      <w:pPr>
        <w:numPr>
          <w:ilvl w:val="0"/>
          <w:numId w:val="21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7" w:num="3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setText</w:t>
      </w:r>
    </w:p>
    <w:p>
      <w:pPr>
        <w:pStyle w:val="10"/>
        <w:jc w:val="center"/>
        <w:rPr>
          <w:rFonts w:hint="default" w:ascii="Times New Roman" w:hAnsi="Times New Roman" w:cs="Times New Roman"/>
          <w:b/>
          <w:bCs/>
          <w:i/>
          <w:iCs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  <w:lang w:val="en-US"/>
        </w:rPr>
        <w:t>Source Code</w:t>
      </w:r>
    </w:p>
    <w:p/>
    <w:p>
      <w:pPr>
        <w:pStyle w:val="16"/>
        <w:numPr>
          <w:numId w:val="0"/>
        </w:num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he Game.py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bookmarkStart w:id="0" w:name="_GoBack"/>
      <w:bookmarkEnd w:id="0"/>
      <w:r>
        <w:rPr>
          <w:rFonts w:hint="default" w:ascii="Times New Roman" w:hAnsi="Times New Roman"/>
          <w:sz w:val="32"/>
          <w:szCs w:val="32"/>
          <w:lang w:val="en-US"/>
        </w:rPr>
        <w:t>import pygame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from enum import Enum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r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import screens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main():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game, main_menu, player_names, pause_screen, endgame_screen, about_screen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pygame.mixer.pre_init(22050, -16, 1, 512)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pygame.init()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pygame.mixer.quit()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pygame.mixer.init(22050, -16, 1, 512)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pygame.display.set_caption(r.main.r_title_label_txt)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default_bg=pygame.image.load("image\\bg_default.jpg")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screen = pygame.display.set_mode((r.game.SCREEN_WIDTH, r.game.SCREEN_HEIGHT), pygame.FULLSCREEN)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game_screen =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game=screens.game.GameScreen(screen, (r.game.SCREEN_WIDTH, r.game.SCREEN_HEIGHT), r.colors.BLACK, r.colors.WHITE, r.game.SCORE_MARGIN, r.game.FPS)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game.setPaddleMargin(r.game.PADDLE_MARGIN)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game.setPaddleSpeed(r.game.PADDLE_SPEED)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game.setBallResetMargin(r.game.BALL_RESET_Y_MARGIN)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game.setBounceBias(r.game.PADDLE_BOUNCE_BIAS)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game.setBounceAcceleration(r.game.BALL_BOUNCE_ACC)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game.setGameObjective(r.game.game_obj_txt)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game.setMovables(r.game.BALL_HEIGHT, (r.game.PADDLE_WIDTH, r.game.PADDLE_HEIGHT), r.colors.WHITE, r.colors.WHITE)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main_menu=screens.main_menu.MainMenuScreen(screen, r.main.r_title_label_txt, (r.game.SCREEN_WIDTH, r.game.SCREEN_HEIGHT), r.colors.BLACK, r.colors.WHITE, bg=default_bg)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player_names=screens.playernames.PlayerNamesScreen(screen, r.playernames.playernames_label_txt, r.playernames.p_label_txt, r.playernames.ai_label_txt, r.playernames.p1_label_txt, r.playernames.p2_label_txt, r.playernames.name_label_txt, (r.game.SCREEN_WIDTH, r.game.SCREEN_HEIGHT), r.colors.BLACK, r.colors.WHITE, bg=default_bg)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pause_screen=screens.pause.PauseScreen(screen, r.pause.paused_label_txt, (r.game.SCREEN_WIDTH, r.game.SCREEN_HEIGHT), r.colors.BLACK, r.colors.WHITE, bg=default_bg)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endgame_screen=screens.endgame.EndgameScreen(screen, r.endgame.win_statement, (r.game.SCREEN_WIDTH, r.game.SCREEN_HEIGHT), r.colors.BLACK, bg=default_bg)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about_screen=screens.about.AboutScreen(screen, r.about.text_about, (r.game.SCREEN_WIDTH, r.game.SCREEN_HEIGHT), r.colors.BLACK, r.colors.WHITE, bg=default_bg)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while True: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Screen.MENU: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start_menu(screen)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Screen.PLAYER1: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player1_details(screen)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Screen.PLAYERS2: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players2_details(screen)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Screen.PLAYGAME: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start_game(screen, game)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Screen.PAUSE: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pause_game(screen)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Screen.ENDGAME: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launch_endgame(screen)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Screen.ABOUT: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game_screen = launch_about(screen)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if game_screen == Screen.QUIT: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pygame.quit()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    return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start_menu(screen):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new_screen=main_menu.show_menu()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game.gameReset()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screens.main_menu.CB_1PLAYER: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Screen.PLAYER1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screens.main_menu.CB_2PLAYERS: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Screen.PLAYERS2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screens.main_menu.CB_ABOUT: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Screen.ABOUT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player1_details(screen):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new_screen=player_names.Player1_Name()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screens.playernames.CB_PLAY_AI: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game.setPlayer1Name(player_names.getPlayer1Name())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game.setPlayer2Name(player_names.getPlayer2Name())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game.enableAi()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game.setMovables(r.game.BALL_HEIGHT, (r.game.PADDLE_WIDTH, r.game.PADDLE_HEIGHT), player_names.getColor1(), player_names.getColor2())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players2_details(screen):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new_screen=player_names.Players2_Names()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screens.playernames.CB_PLAY: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game.setPlayer1Name(player_names.getPlayer1Name())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game.setPlayer2Name(player_names.getPlayer2Name())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game.setMovables(r.game.BALL_HEIGHT, (r.game.PADDLE_WIDTH, r.game.PADDLE_HEIGHT), player_names.getColor1(), player_names.getColor2())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game.disableAi()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screens.playernames.CB_RETURN: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start_game(screen,game):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 = game.play()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screens.game.CB_PAUSE: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Screen.PAUSE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screens.game.CB_ENDGAME: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Screen.ENDGAME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elif new_screen == screens.game.CB_QUIT: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pause_game(screen):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game,pause_screen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pause_screen.setScores(game.getScores())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 = pause_screen.pause_game()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screens.pause.CB_PLAY: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screens.game.CB_RETURN: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launch_endgame(screen):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endgame_screen,game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endgame_screen.setWinnerName(game.getWinnerName())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endgame_screen.setWinnerColor(game.getWinnerColor())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new_screen=endgame_screen.showEndScreen()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new_screen==screens.endgame.CB_PLAY: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Screen.PLAYGAME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new_screen==screens.endgame.CB_RETURN: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 == screens.pause.CB_QUIT: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def launch_about(screen):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global about_screen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new_screen=about_screen.showAbout()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new_screen==screens.about.CB_RETURN: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if new_screen==screens.about.CB_QUIT: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    return Screen.QUIT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return Screen.MENU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class Screen(Enum):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QUIT=-1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MENU=0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PLAYGAME=1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PAUSE=2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ENDGAME=3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PLAYER1=4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PLAYERS2=5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ABOUT=6</w:t>
      </w: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if __name__=="__main__":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    main()</w:t>
      </w:r>
    </w:p>
    <w:p>
      <w:pPr>
        <w:jc w:val="left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ai.__init__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fnn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qlearner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__all__=['fnn','qlearner']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ai.fnn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#FeedForward Neural Network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random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. import functions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FNN():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 num_neurons, activation=functions.sigmoid()):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self.num_neurons=num_neurons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self.num_layers=len(num_neurons)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self.acfunc=activation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self.reset()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compute_oup(self,inp):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tmpinp=inp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for bi,wei in zip(self.bias,self.weights):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tmpinp=self.acfunc.f(np.dot(wei,tmpinp)+bi)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tmpinp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reset(self):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self.bias=[np.random.randn(size,1) for size in self.num_neurons[1:]]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self.weights=[np.random.randn(size2,size1)/np.sqrt(size1) for size1,size2 in zip(self.num_neurons[:-1],self.num_neurons[1:])]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setBias(self,bias):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self.bias=bias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setWeights(self,weights):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self.weights=weights</w:t>
      </w:r>
    </w:p>
    <w:p>
      <w:pPr>
        <w:jc w:val="center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  <w:t>ai.functions</w:t>
      </w:r>
    </w:p>
    <w:p>
      <w:pPr>
        <w:jc w:val="center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sigmoid():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f(self,z):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1.0/(1.0+np.exp(-z))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fp(self,z):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self.f(z)*(1.0-self.f(z))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elu():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__init__(self,alpha):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self.alpha=alpha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f(self,z):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 return z if z&gt;=0 else self.alpha*(np.exp(z)-1)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np.where(z&gt;0,z,self.alpha*(np.exp(z)-1))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fp(self,z):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# return 1 if z&gt;0 else self.alpha*np.exp(z)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np.where(z&gt;0,1,self.alpha*np.exp(z))</w:t>
      </w:r>
    </w:p>
    <w:p>
      <w:pPr>
        <w:jc w:val="center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  <w:t>ai.qlearner</w:t>
      </w:r>
    </w:p>
    <w:p>
      <w:pPr>
        <w:jc w:val="center"/>
        <w:rPr>
          <w:rFonts w:hint="default" w:ascii="Times New Roman" w:hAnsi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numpy as np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import random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ai.fnn import *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from ai import functions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class QLearner():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__init__(self, num_actions, input_size):</w:t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self.num_actions=num_actions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self.input_size=input_size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self.brain= FNN([input_size,100,100,num_actions],activation=functions.elu(1.0))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updateIntent(self,state):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biggest=-1000.0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newAction=0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qvals=self.brain.compute_oup(self.createBrainArray(state))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for action in range(self.num_actions):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if qvals[action][0]&gt;biggest: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biggest=qvals[action][0]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newAction=action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self.intent=newAction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quadraticCostDerivative(self, good, almostgood):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almostgood-good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createBrainArray(self,state):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np.asarray([[state[i]] for i in range(self.input_size)])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loadMemory(self, identifier):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b=None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w=None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try: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w=np.load(identifier+"_w.npy",allow_pickle=True)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b=np.load(identifier+"_b.npy",allow_pickle=True)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except IOError: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print("No memory/bad memory found, creating fresh ones...\n")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self.brain.setBias(b)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self.brain.setWeights(w)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def getIntent(self):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ab/>
      </w: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 self.intent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r.__init__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game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main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endgame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colors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font_size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pause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playernames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about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__all__=['main','game', 'endgame', 'colors', 'font_size', 'pause', 'playernames','about']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r.about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text_about="This is a Pygame-Based Class-12 Project made by Dev Radadia and Dheer Banker.\n\n\nControls :-\nW and S : To move Left paddle Up and Down\nUp and Down (Arrows) : To move Right paddle Up and Down\n\n\nSet your name, choose your paddle colour, and PLAY ON !!! 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txt_return_btn="Return to Main Menu"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r.colors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(19,244,239)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PINK = (240,0,255)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GREEN = (104,255,0)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YELLOW = (250,255,0)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RED =(255,0,92)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GOLD = (255,215,0)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SILVER = (192,192,192)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r.endgame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win_statement=" Wins!" 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play_again_btn_txt="Play Again"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quit_button_txt = "Quit”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r.font_size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xxxs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xxs = 30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xs = 40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 = 80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xl = 100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xxl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xxxl = 135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xxxxl = 200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(106, 159, 181)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FPS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SCREEN_WIDTH = 900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SCREEN_HEIGHT = 670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SCORE_MARGIN = 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PADDLE_WIDTH = 12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PADDLE_HEIGHT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PADDLE_MARGIN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PADDLE_BOUNCE_BIAS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PADDLE_SPEED = 15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BALL_WIDTH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BALL_HEIGHT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BALL_RESET_Y_MARGIN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BALL_BOUNCE_ACC = 1.05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game_obj_txt = "Race to 10"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r.main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r_title_label_txt = "Ping-Pong"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r_start_button_txt = "Start"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r_quit_button_txt = "Quit"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r_about_button_txt = "About”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r.pause</w:t>
      </w:r>
    </w:p>
    <w:p>
      <w:pPr>
        <w:jc w:val="center"/>
        <w:rPr>
          <w:rFonts w:hint="default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paused_label_txt = "PAUSED"</w:t>
      </w:r>
    </w:p>
    <w:p>
      <w:pPr>
        <w:jc w:val="left"/>
        <w:rPr>
          <w:rFonts w:hint="default"/>
          <w:sz w:val="32"/>
          <w:szCs w:val="32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resume_button_txt = "Resume"</w:t>
      </w: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sz w:val="32"/>
          <w:szCs w:val="32"/>
          <w:lang w:val="en-US"/>
        </w:rPr>
        <w:t>quit_button_txt = "Quit"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r.playernames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playernames_label_txt = "Player Names"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p1_label_txt = "Player 1"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p2_label_txt = "Player 2"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name_label_txt = "Name :"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color_blue_label_txt = "Blue"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color_green_label_txt = "Green"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color_yellow_label_txt = "Yellow"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color_pink_label_txt = "Pink"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color_red_label_txt = "Red"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enter_button_txt = "Enter"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pause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endgame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main_menu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playernames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['game', 'pause', 'endgame', 'main_menu', 'playernames', 'about']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CB_RETURN=0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CB_QUIT=-1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AboutScreen():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ef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__init__(self,screen,abouttext,screen_dimen,bg_color,fg_color,fontsize=r.font_size.xxs, bg=None):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self.bgimg=bg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self.font=pygame.font.Font(None,fontsize)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showAbout(self):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exitw=False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buttons=[self.return_btn]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exitw: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event.type==pygame.QUIT: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exitw=True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button_action=button.update(pygame.mouse.get_pos(),mouse_up)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self.aboutLabel.draw()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self.clock.tick(30)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setAboutText(self,abouttext):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self.aboutLabel=Label(self.screen,pygame.Rect(40,40,self.screen_dimen[0]-80,self.screen_dimen[1]-80),self.fg_color,self.bg_color,self.font,text=self.abouttext,lineSpacing=6)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self.return_btn=Button((self.screen_dimen[0]-220,self.screen_dimen[1]-40),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text=r.about.txt_return_btn,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font_size=r.font_size.xxs,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bg_rgb=self.bg_color,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text_rgb=self.fg_color,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self.setAboutText(self.abouttext)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screens.endgame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EndgameScreen():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win, screen_dimen, bg_color, fontsize = r.font_size.xxl,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 = win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Bold.ttf",fontsize)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""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r.colors.WHITE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setWinnerColor(self, winnerColor):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winnerColor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setWinnerName(self, winnerName):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winnerName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showEndScreen(self):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[self.winner_label, self.play_btn, self.return_to_mainmenu_btn, self.quit_btn]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self.screen.fill(r.colors.BLACK)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self.win_label.draw()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self.play_btn = 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r.endgame.play_again_btn_txt,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490),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CB_RETURN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sprites.Paddle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sprites.Ball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sprites.PauseButton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ai.qlearner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r.main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IND_BVELX=0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IND_BVELY=1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IND_BVELXP=10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IND_BVELYP=11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IND_BPOSX=2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IND_BPOSY=3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IND_BPOSXP=6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IND_BPOSYP=7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IND_PPOSX=4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IND_PPOSY=5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IND_PPOSXP=8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IND_PPOSYP=9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I_UP=1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I_DOWN=0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fg_color_default=(255,255,255)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GameScreen():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screen_dimen, bg_color, fg_color, score_margin, fps):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self.fps=fps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self.p1Name="Player1"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self.p2Name="Player2"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self.ai=QLearner(2,12)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self.ai.loadMemory("mem")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self.winnerName="Winner"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self.winnerColor=fg_color_default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self.color1=fg_color_default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self.color2=fg_color_default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self.game_obj = ""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self.bounce_acceleration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pygame.font.Font("r\\font_styles\Courier.ttf", r.font_size.xxxxl)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 Bold Italic.ttf", r.font_size.xl)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self.font3 = pygame.font.Font(None,r.font_size.l)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self.collideSound=pygame.mixer.Sound('sound/bounce1.wav')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self.crossedSound=pygame.mixer.Sound('sound/bounce2.wav')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gameReset(self):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self.score1=0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self.score2=0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self.paddle1.rect.x = self.paddle_margin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self.paddle1.rect.y = self.screen_dimen[1]//2 - self.paddle_dimen[1]//2 + self.score_margin//2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self.paddle2.rect.x = SCREEN_WIDTH - PADDLE_WIDTH - PADDLE_MARGIN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self.paddle2.rect.y = self.screen_dimen[1]//2 - self.paddle_dimen[1]//2 + self.score_margin//2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self.ball.ballReset()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collides(self):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(self.ball.x &lt;= self.paddle1.rect.x + self.paddle_dimen[0] and self.ball.x &gt;= self.paddle1.rect.x + self.paddle_dimen[0] - self.ball.speed*3) and (self.ball.y + self.ball_dimen[1] &gt;= self.paddle1.rect.y and self.ball.y &lt;=self.paddle1.rect.y + self.paddle_dimen[1]):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(self.ball.x &gt;= self.paddle2.rect.x - self.ball.ball_dimen[0] and self.ball.x &lt;= self.paddle2.rect.x - self.ball.ball_dimen[0] + self.ball.speed*3) and (self.ball.y + self.ball_dimen[1] &gt;= self.paddle2.rect.y and self.ball.y &lt;=self.paddle2.rect.y + self.paddle_dimen[1]):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clock = pygame.time.Clock()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self.ball.setResetMargin(self.ball_reset_margin)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self.ball.setBounceBias(self.bounce_bias)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self.ball.update()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 = pygame.sprite.Group()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movingsprites.add(self.paddle1)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movingsprites.add(self.paddle2)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movingsprites.add(self.ball)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pausebtn = PauseButton(action = CB_PAUSE)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[pausebtn]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self.countdown()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exit_window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exit_window: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exit_window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self.ball.update()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self.collides()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self.collideSound.play()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diff = (self.paddle1.rect.y + self.paddle_dimen[1]/2) - (self.ball.rect.y+self.ball_dimen[1]/2)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self.ball.x = self.paddle_margin+self.paddle_dimen[0] + 2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self.ball.bounce(diff)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self.ball.speed = self.ball.speed*self.bounce_acceleration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self.collides() == 2: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self.collideSound.play()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diff = (self.paddle2.rect.y + self.paddle_dimen[1]/2) - (self.ball.rect.y+self.ball_dimen[1]/2)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self.ball.x = self.screen_dimen[0] - (self.paddle_margin+self.ball_dimen[0]+self.paddle_dimen[0]+2)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self.ball.bounce(-diff)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self.ball.speed = self.ball.speed*self.bounce_acceleration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self.ball.crossed(self.paddle_margin//2):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self.score2+=1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self.ball.crossed(self.screen_dimen[0]-self.paddle_margin//2):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self.score1+=1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 = 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keys[pygame.K_w]: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self.paddle1.moveUp(self.paddle_speed)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keys[pygame.K_s]: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self.paddle1.moveDown(self.paddle_speed)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self.p2ai: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self.ai.updateIntent(self.getGameState())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aimove=self.ai.getIntent()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aimove==I_UP: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self.paddle2.moveUp(self.paddle_speed)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aimove==I_DOWN: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self.paddle2.moveDown(self.paddle_speed)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keys[pygame.K_UP]: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self.paddle2.moveUp(self.paddle_speed)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keys[pygame.K_DOWN]: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self.paddle2.moveDown(self.paddle_speed)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exit_window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self.gameReset()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keys[pygame.K_p]: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movingsprites.update()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pygame.draw.line(self.screen,r.colors.WHITE,[self.screen_dimen[0]//2,self.score_margin],[self.screen_dimen[0]//2,self.screen_dimen[1]],5)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pygame.draw.line(self.screen,r.colors.WHITE,[0,self.score_margin],[self.screen_dimen[0],self.score_margin],5)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movingsprites.draw(self.screen)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text1 = self.font3.render(str(self.score1),1,r.colors.WHITE)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self.screen.blit(text1,(int(self.screen_dimen[0]/4),10))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text2 = self.font3.render(str(self.score2),1,r.colors.WHITE)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self.screen.blit(text2,(3*int(self.screen_dimen[0]/4),10))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self.score1 == 10 or self.score2 == 10: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self.crossedSound.play()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self.score1==10: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self.winnerName=self.p1Name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self.winnerColor=self.color1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self.score2==10: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self.winnerName=self.p2Name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self.winnerColor=self.color2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self.gameReset()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CB_ENDGAME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clock.tick(self.fps)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countdown(self):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clock = pygame.time.Clock()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three = Label(self.screen, pygame.Rect(380, 240, 1000 ,1000), self.fg_color, self.bg_color, self.font1, text="3")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two = Label(self.screen, pygame.Rect(380, 240, 1000 ,1000), self.fg_color, self.bg_color, self.font1, text="2")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one = Label(self.screen, pygame.Rect(380, 240, 1000 ,1000), self.fg_color, self.bg_color, self.font1, text="1")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go = Label(self.screen, pygame.Rect(285, 240, 1000 ,1000), self.fg_color, self.bg_color, self.font1, text="GO!")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game_objective = Label(self.screen, pygame.Rect(145, 490, 1000 ,1000), self.fg_color, self.bg_color, self.font2, text=self.game_obj)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i in range(1,self.fps*4+1):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game_objective.draw()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num = 4 - i//self.fps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num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go.draw()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2: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one.draw()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3: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two.draw()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num == 4: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three.draw()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clock.tick(self.fps)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setGameObjective(self, game_obj):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self.game_obj=game_obj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setMovables(self, ball_radius, paddle_dimen, color1, color2):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self.color1=color1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self.color2=color2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self.ball_dimen=(ball_radius,ball_radius)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self.ball=Ball(self.ball_dimen, self.screen_dimen, self.paddle_dimen, self.score_margin)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self.ball_group=pygame.sprite.Group()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self.ball_group.add(self.ball)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self.paddle1=Paddle(self.screen_dimen, self.paddle_dimen, self.score_margin, self.color1)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self.paddle2=Paddle(self.screen_dimen, self.paddle_dimen, self.score_margin, self.color2)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setPaddleMargin(self, paddle_margin):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self.paddle_margin=paddle_margin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setPaddleSpeed(self, paddle_speed):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self.paddle_speed=paddle_speed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setBallResetMargin(self, ball_reset_margin):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self.ball_reset_margin=ball_reset_margin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bounce_bias):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self.bounce_bias=bounce_bias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setPlayer1Name(self, p1Name):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self.p1Name=p1Name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setPlayer2Name(self, p2Name):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self.p2Name=p2Name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setBounceAcceleration(self, bounce_acceleration):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self.bounce_acceleration = bounce_acceleration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setPlayerColors(self,color1,color2):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self.color1=color1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self.color2=color2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self.paddle1=Paddle(self.screen_dimen, self.paddle_dimen, self.score_margin, self.color1)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self.paddle2=Paddle(self.screen_dimen, self.paddle_dimen, self.score_margin, self.color2)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enableAi(self):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disableAi(self):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self.p2ai=False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getWinnerColor(self):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self.winnerColor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getWinnerName(self):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self.winnerName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getScores(self):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(self.score1,self.score2)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getGameState(self):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new_state2=[None for i in range(12)]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new_state2[IND_BVELX]=self.ball.getXSpeed()/self.screen_dimen[0]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new_state2[IND_BVELY]=self.ball.getYSpeed()/self.screen_dimen[1]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new_state2[IND_BVELXP]=(-new_state2[IND_BVELX])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new_state2[IND_BVELYP]=(-new_state2[IND_BVELY])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new_state2[IND_BPOSX]=self.ball.x/self.screen_dimen[0]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new_state2[IND_BPOSY]=self.ball.y/self.screen_dimen[1]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new_state2[IND_BPOSXP]=1 - new_state2[IND_BPOSX]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new_state2[IND_BPOSYP]=1 - new_state2[IND_BPOSY]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new_state2[IND_PPOSX]=self.paddle2.rect.x/self.screen_dimen[0]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new_state2[IND_PPOSY]=self.paddle2.rect.y/self.screen_dimen[1]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new_state2[IND_PPOSXP]=1 - new_state2[IND_PPOSX]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new_state2[IND_PPOSYP]=1 - new_state2[IND_PPOSY]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new_state2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screens.main_menu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CB_1PLAYER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CB_2PLAYERS =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CB_ABOUT = 7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MainMenuScreen():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gamename, screen_dimen, bg_color, fg_color, fontsize = r.font_size.xxxl,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self.gamename = gamename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Italic.ttf", 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show_menu(self):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game_name = Label(self.screen, pygame.Rect(90, 100, 1000 ,1000), self.fg_color, self.bg_color, self.font, text=self.gamename)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Player1_btn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center_position=(r.game.SCREEN_WIDTH/4, 430),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text=r.main.r_1Player_txt,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action=CB_1PLAYER,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Players2_btn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center_position=(3*(r.game.SCREEN_WIDTH/4), 430),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text=r.main.r_2Players_txt,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action=CB_2PLAYERS,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about_btn=Button(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515),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text=r.main.r_about_button_txt,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action=CB_ABOUT,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600),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text=r.main.r_quit_button_txt,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[Player1_btn, Players2_btn, about_btn, quit_btn]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game_name.draw()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pause, screen_dimen, bg_color, fg_color, fontsize1 = r.font_size.xxl, fontsize2 = r.font_size.m,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 = 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Italic.ttf", fontsize1)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pygame.font.Font("r\\font_styles\Courier.ttf", fontsize2)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 = (0,0)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pause_game(self):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[self.resume_btn, self.quit_btn, self.return_to_mainmenu_btn]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keys = 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keys[pygame.K_r]: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self.pause_label.draw()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self.score_label.draw()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self.pause_label = Label(self.screen, pygame.Rect(230, 70, 1000 ,1000), self.fg_color, self.bg_color, self.font1, text=self.pause)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self.resume_btn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r.pause.resume_button_txt,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action=CB_PLAY,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setScores(self,a):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self.scores=a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screens.playernames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r.playernames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sprites.Textbox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101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104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CB_PLAY_AI=105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BLUE=0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PINK=1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GREEN=2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YELLOW=3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RED=4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P1=0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P2=1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COLOR_BTN_ACTIONS=[BLUE*10+P1,PINK*10+P1,GREEN*10+P1,YELLOW*10+P1,RED*10+P1,BLUE*10+P2,PINK*10+P2,GREEN*10+P2,YELLOW*10+P2,RED*10+P2]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COLOR_LIST=[r.colors.BLUE,r.colors.PINK,r.colors.GREEN,r.colors.YELLOW,r.colors.RED]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_color_default=(255,255,255)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PlayerNamesScreen():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playernames, player1_1, player2_1, player1_2, player2_2, name, screen_dimen, bg_color, fg_color, fontsize1 = r.font_size.l, fontsize2 = r.font_size.m, fontsize3 = r.font_size.xs,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self.playernames = playernames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self.player1_1 = player1_1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self.player2_1 = player2_1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self.player1_2 = player1_2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self.player2_2 = player2_2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self.name = 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Bold Italic.ttf", fontsize1)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 Italic.ttf", fontsize2)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self.font3 = pygame.font.Font("r\\font_styles\Courier.ttf", fontsize3)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Player1_Name(self):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ai_color = random.randint(5,9)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Player_Names = Label(self.screen, pygame.Rect(165, 10, 1000 ,1000), self.fg_color, self.bg_color, self.font1, text=self.playernames)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 = Label(self.screen, pygame.Rect(120, 100, 1000 ,1000), self.fg_color, self.bg_color, self.font2, text=self.player1_1)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Name1 = Label(self.screen, pygame.Rect(15, 187, 1000 ,1000), self.fg_color, self.bg_color, self.font3, text=self.name)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Computer = Label(self.screen, pygame.Rect(535, 100, 1000 ,1000), self.fg_color, self.bg_color, self.font2, text=self.player2_1)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Name2 = Label(self.screen, pygame.Rect(465, 187, 1000 ,1000), self.fg_color, self.bg_color, self.font3, text=self.name)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enter_btn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(SCREEN_WIDTH/2, 550),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enter_button_txt,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CB_PLAY_AI,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620),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self.setColorButtons()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[self.Blue1, self.Green1, self.Yellow1, self.Pink1, self.Red1, self.Blue2, self.Green2, self.Yellow2, self.Pink2, self.Red2, enter_btn, return_to_mainmenu_btn]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self.Blue2.setHighlightable(False)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self.Green2.setHighlightable(False)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self.Yellow2.setHighlightable(False)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self.Pink2.setHighlightable(False)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self.Red2.setHighlightable(False)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Human = Textbox(180, 190, 200,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AI = Textbox(SCREEN_WIDTH/2+180, 190, 200, 30, text="AI")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events = pygame.event.get()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events: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self.handleColorClick(COLOR_BTN_ACTIONS[ai_color])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button_action==CB_PLAY_AI: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self.p1name=Human.getText()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self.p2name=AI.getText()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for space in range(0,14):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if self.p1name == space * " ":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self.p1name = "Player1"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if self.p2name == space * " ":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self.p2name = "Player2"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 in COLOR_BTN_ACTIONS: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self.handleColorClick(button_action)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pygame.draw.line(self.screen,r.colors.WHITE,[r.game.SCREEN_WIDTH/2,95],[r.game.SCREEN_WIDTH/2,505],5)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Human.handle_event(events)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Human.draw(self.screen)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AI.ai_draw(self.screen)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Player_Names.draw()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Name1.draw()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Computer.draw()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Name2.draw()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Players2_Names(self):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self.playersReset()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Player_Names = Label(self.screen, pygame.Rect(165, 10, 1000 ,1000), self.fg_color, self.bg_color, self.font1, text=self.playernames)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Player1 = Label(self.screen, pygame.Rect(80, 100, 1000 ,1000), self.fg_color, self.bg_color, self.font2, text=self.player1_2)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Name1 = Label(self.screen, pygame.Rect(15, 187, 1000 ,1000), self.fg_color, self.bg_color, self.font3, text=self.name)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Player2 = Label(self.screen, pygame.Rect(535, 100, 1000 ,1000), self.fg_color, self.bg_color, self.font2, text=self.player2_2)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Name2 = Label(self.screen, pygame.Rect(465, 187, 1000 ,1000), self.fg_color, self.bg_color, self.font3, text=self.name)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enter_btn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(SCREEN_WIDTH/2, 550),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enter_button_txt,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620),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self.setColorButtons()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[self.Blue1, self.Green1, self.Yellow1, self.Pink1, self.Red1, self.Blue2, self.Green2, self.Yellow2, self.Pink2, self.Red2, enter_btn, return_to_mainmenu_btn]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P1 = Textbox(180, 190, 200,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P2 = Textbox(SCREEN_WIDTH/2+180, 190, 200,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textboxes = [P1, P2]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events = pygame.event.get()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events: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textbox in textboxes: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textbox.handle_event(events)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textbox.draw(self.screen)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button_action==CB_PLAY: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self.p1name=P1.getText()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self.p2name=P2.getText()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for space in range(0,14):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if self.p1name == space * " ":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self.p1name = "Player1"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if self.p2name == space * " ":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        self.p2name = "Player2"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button_action in COLOR_BTN_ACTIONS: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self.handleColorClick(button_action)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pygame.draw.line(self.screen,r.colors.WHITE,[r.game.SCREEN_WIDTH/2,95],[r.game.SCREEN_WIDTH/2,505],5)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Player_Names.draw()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Player1.draw()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Name1.draw()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Player2.draw()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Name2.draw()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handleColorClick(self, clicked):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i=P1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p in self.colorBtnList: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p[clicked//10].staysHighlighted() and i!=clicked%10: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btn in self.colorBtnList[clicked%10]: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btn.stayHighlighted(False)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self.colorBtnList[clicked%10][clicked//10].stayHighlighted(True)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clicked%10==P1: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self.color1=COLOR_LIST[clicked//10]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elif clicked%10==P2: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self.color2=COLOR_LIST[clicked//10]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getPlayer1Name(self):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self.p1name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getColor1(self):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self.color1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getPlayer2Name(self):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self.p2name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getColor2(self):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self.color2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setColorButtons(self):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self.Blue1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270),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r.colors.BLUE,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color_blue_label_txt,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BLUE*10+P1,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self.Pink1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320),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r.colors.PINK,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color_pink_label_txt,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PINK*10+P1,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self.Green1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370),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r.colors.GREEN,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color_green_label_txt,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GREEN*10+P1,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self.Yellow1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420),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r.colors.YELLOW,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color_yellow_label_txt,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YELLOW*10+P1,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self.Red1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(SCREEN_WIDTH/4, 470),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r.colors.RED,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color_red_label_txt,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RED*10+P1,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self.Blue2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270),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r.colors.BLUE,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color_blue_label_txt,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BLUE*10+P2,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self.Pink2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320),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r.colors.PINK,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color_pink_label_txt,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PINK*10+P2,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self.Green2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370),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r.colors.GREEN,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color_green_label_txt,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GREEN*10+P2,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self.Yellow2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420),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r.colors.YELLOW,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color_yellow_label_txt,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YELLOW*10+P2,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self.Red2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(3*(SCREEN_WIDTH/4), 470),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r.font_size.xs,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r.colors.RED,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color_red_label_txt,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RED*10+P2,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self.colorBtnList=[[self.Blue1,self.Pink1,self.Green1,self.Yellow1,self.Red1], [self.Blue2,self.Pink2,self.Green2,self.Yellow2,self.Red2]]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playersReset(self):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self.p1name="Player1"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self.p2name="Player2"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self.color1=_color_default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self.color2=_color_default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Ball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Paddle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Button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['Ball', 'Paddle', 'Border', 'Button', 'Textbox', 'Label']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sprites.Bal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math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ball_color_default = (255,255,255)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Ball(pygame.sprite.Sprite):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ball_dimen, screen_dimen, paddle_dimen, score_margin):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pygame.Surface([ball_dimen[0] , ball_dimen[1]], pygame.SRCALPHA)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pygame.draw.circle(self.image, ball_color_default, (ball_dimen[0]//2, ball_dimen[0]//2),ball_dimen[0]//2)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 = ball_dimen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 = paddle_dimen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 = 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self.bounceSound=pygame.mixer.Sound('sound/bounce1.wav')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self.crossedSound=pygame.mixer.Sound('sound/bounce2.wav')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bounce(self,b_param):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p_dir=self.direction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(180-self.direction)%360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self.same_dir(p_dir,self.direction + (b_param/self.paddle_dimen[1])*self.bounce_bias):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(b_param/self.paddle_dimen[1])*self.bounce_bias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same_dir(self,dir1,dir2):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dir1=dir1%360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dir2=dir2%360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r1=-1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r2=-1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(dir1&lt;=90 and dir2&gt;=0) or (dir1&gt;=270 and dir1&lt;=360):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r1=1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(dir2&lt;=90 and dir2&gt;=0) or (dir2&gt;=270 and dir2&lt;=360):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r2=1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r1==r2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crossed(self,xcor):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(((self.x+self.px)/2-xcor)*((self.px+self.ppx)/2-self.getXSpeed()-xcor) &lt; 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ballReset(self):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4.0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random.randrange(self.reset_margin + self.score_margin , self.screen_dimen[1] - self.reset_margin)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self.screen_dimen[0]/2 - self.ball_dimen[0]/2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random.randrange(-45,45)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random.randrange(2) == 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180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update(self):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rads = math.radians(self.direction)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self.ppx=self.px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self.ppy=self.py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self.px=self.x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self.py=self.y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+= math.cos(rads)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-= math.sin(rads)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self.x &lt; -self.ball_dimen[0]*5 or self.x &gt; self.screen_dimen[0] + self.ball_dimen[0]*5: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self.crossedSound.play()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self.ballReset()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self.rect.x = int(self.x)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= int(self.y)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&lt;= self.score_margin: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1 + self.score_margin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&gt;= self.screen_dimen[1] - self.ball_dimen[1]: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self.screen_dimen[1] - self.ball_dimen[1] - 1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setResetMargin(self, 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setBallSpeed(self, speed):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getXSpeed(self):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math.cos(math.radians(self.direction))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getYSpeed(self):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-math.sin(math.radians(self.direction))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Border(pygame.sprite.Sprite):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rectangle(self,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[0,0],[r.game.SCREEN_WIDTH,0],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[r.game.SCREEN_WIDTH,0],[r.game.SCREEN_WIDTH,r.game.SCREEN_HEIGHT],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[r.game.SCREEN_WIDTH,r.game.SCREEN_HEIGHT],[0,r.game.SCREEN_HEIGHT],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[0,r.game.SCREEN_HEIGHT],[0,0], 5)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def text_surface(text, font_size, text_rgb, bg_rgb):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 = pygame.freetype.SysFont("Courier", font_size, bold=True)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font.pad=True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surface, _ = font.render(text=text, fgcolor=text_rgb, bgcolor=bg_rgb)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return surface.convert_alpha()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center_position, text, font_size, bg_rgb, text_rgb, action=None):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self.text_rgb=text_rgb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default_image = text_surface(text=text, font_size=font_size,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selected_image = text_surface(text=text, font_size=font_size * 1.2, text_rgb=bg_rgb, bg_rgb=text_rgb)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highlighted_image = text_surface(text=text, font_size=font_size * 1.2,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self.images = [default_image, selected_image, highlighted_image]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self.rects = [default_image.get_rect(center=center_position),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selected_image.get_rect(center=center_position),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highlighted_image.get_rect(center=center_position)]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self.stay_highlighted=False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image(self):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self.images[0]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self.rects[0]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self.highlightable: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surface.blit(self.image, self.rect)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setHighlightable(self, highlightable):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highlightable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stayHighlighted(self,stay):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self.stay_highlighted=stay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staysHighlighted(self):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self.stay_highlighted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getTextRgb(self):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self.text_rgb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Label():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__init__(self,screen,limitRect,fg_color,bg_color,font,text="",lineSpacing=-2):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self.limitRect=pygame.Rect(limitRect)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self.font=font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self.lineSpacing=lineSpacing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fh=self.font.size("Tg")[1]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blit_list=[]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j=0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temptxt=self.text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temptxt and (len(blit_list)*(fh+self.lineSpacing)&lt;=self.limitRect.height):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temptxt[0] == 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for x in range(1,len(temptxt)):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temptxt[x]!='\n':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break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blit_list.append("")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temptxt=temptxt[x:]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continue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while self.font.size(temptxt[:i])[0] &lt; self.limitRect.width and i &lt; 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temptxt[i-1]=='\n':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flag=False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i&lt;len(temptxt)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i=temptxt.rfind(" ",0,i)+1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not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i-=1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blit_list.append(temptxt[:i])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temptxt=temptxt[i:]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y=self.limitRect.top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st in blit_list: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image=self.font.render(st,1,self.fg_color)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self.screen.blit(image,(self.limitRect.left,y))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y+=fh+self.lineSpacing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setText(self,text):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sprites.Paddle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Paddle(pygame.sprite.Sprite):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screen_dimen, paddle_dimen, score_margin, color):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pygame.Surface([paddle_dimen[0],paddle_dimen[1]])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self.image.fill(color)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moveUp(self,pixels):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-=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&lt; self.score_margin + 3: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self.score_margin + 3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moveDown(self,pixels):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+=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&gt; self.screen_dimen[1] - self.paddle_dimen[1]: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self.screen_dimen[1] - self.paddle_dimen[1]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sprites.PauseButton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action = 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self.pausebutton = pygame.image.load('image\image.png')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self.pb = pygame.transform.scale(self.pausebutton, (50,50))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self.pb.get_rect(center = (SCREEN_WIDTH/2, 35))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self.clickSound=pygame.mixer.Sound('sound/click3.wav')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self.clickSound.play()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surface.blit(self.pb, self.rect)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pygame.init()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Textbox: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x, y, width, height, fontsize=r.font_size.xxs+1, maxlength=12, text='', textcolor=r.colors.BLACK, inactivebordercolor=r.colors.SILVER, activebordercolor=r.colors.GOLD):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pygame.Rect(x, y, width, height)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self.inactivecolor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self.textcolor = textcolor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self.activecolor = 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self.maxlength = maxlength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 = 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self.fontsize = fontsize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 self.fontsize)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 = self.font.render(text, True, self.color)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self.txt_surface.set_alpha(0)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self.repeater_count={}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self.nr_init=400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self.nr_inter=35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handle_event(self, events):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event in events: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self.define_event(event)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k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self.repeater_count[k][0] += self.clock.get_time()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self.repeater_count[k][0] &gt;= self.nr_init: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self.repeater_count[k][0] = (self.nr_init - self.nr_inter)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e_key, e_uni = k, self.repeater_count[k][1]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pygame.event.post(pygame.event.Event(pygame.KEYDOWN, key=e_key, unicode=e_uni))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self.text_surface = self.font.render(self.text, True, self.textcolor)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self.clock.tick()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define_event(self, event):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event.type == pygame.MOUSEBUTTONDOWN: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self.rect.collidepoint(event.pos):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self.inactivecolor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self.active: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event.type == pygame.KEYDOWN: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not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self.repeater_count[event.key]=[0,event.unicode]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== pygame.K_DELETE: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''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== pygame.K_BACKSPACE: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self.text[:-1]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in [pygame.K_TAB, 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pass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len(self.text) &lt; self.maxlength: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self.text += event.unicode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event.type==pygame.KEYUP: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del self.repeater_count[event.key]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(self.rect.x+2,self.rect.y+self.rect.height/2), (self.rect.x+self.rect.width-2,self.rect.y+self.rect.height/2),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pygame.draw.rect(screen, self.color, self.rect, 4)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screen.blit(self.text_surface, (self.rect.x+5, self.rect.y+5))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both"/>
        <w:rPr>
          <w:rFonts w:hint="default" w:ascii="Calibri" w:hAnsi="Calibri" w:cs="Times New Roman" w:eastAsiaTheme="minorHAnsi"/>
          <w:kern w:val="0"/>
          <w:sz w:val="22"/>
          <w:szCs w:val="2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-1561465</wp:posOffset>
            </wp:positionH>
            <wp:positionV relativeFrom="paragraph">
              <wp:posOffset>1557020</wp:posOffset>
            </wp:positionV>
            <wp:extent cx="9777730" cy="6655435"/>
            <wp:effectExtent l="0" t="0" r="12065" b="13970"/>
            <wp:wrapNone/>
            <wp:docPr id="6" name="Picture 6" descr="Screenshot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)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8" name="Picture 8" descr="C:\Users\DEV\Pictures\Screenshots\Screenshot (2).pngScreenshot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DEV\Pictures\Screenshots\Screenshot (2).pngScreenshot (2)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9" name="Picture 9" descr="Screenshot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)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0" name="Picture 10" descr="Screenshot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1" name="Picture 11" descr="Screenshot (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4" name="Picture 14" descr="C:\Users\DEV\Pictures\Screenshots\Screenshot (54).pngScreenshot (5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DEV\Pictures\Screenshots\Screenshot (54).pngScreenshot (54)"/>
                    <pic:cNvPicPr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5" name="Picture 15" descr="Screenshot (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)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6" name="Picture 16" descr="C:\Users\DEV\Pictures\Screenshots\Screenshot (10).pngScreenshot (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DEV\Pictures\Screenshots\Screenshot (10).pngScreenshot (10)"/>
                    <pic:cNvPicPr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7" name="Picture 17" descr="Screenshot (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1561465</wp:posOffset>
            </wp:positionV>
            <wp:extent cx="9773920" cy="6656705"/>
            <wp:effectExtent l="0" t="1905" r="12700" b="15875"/>
            <wp:wrapThrough wrapText="bothSides">
              <wp:wrapPolygon>
                <wp:start x="21600" y="2"/>
                <wp:lineTo x="45" y="2"/>
                <wp:lineTo x="45" y="21513"/>
                <wp:lineTo x="21600" y="21513"/>
                <wp:lineTo x="21600" y="2"/>
              </wp:wrapPolygon>
            </wp:wrapThrough>
            <wp:docPr id="20" name="Picture 20" descr="Screenshot (5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55)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392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8" name="Picture 18" descr="Screenshot (1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equalWidth="0" w:num="2">
            <w:col w:w="5020" w:space="425"/>
            <w:col w:w="5020"/>
          </w:cols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784192" behindDoc="0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1546225</wp:posOffset>
            </wp:positionV>
            <wp:extent cx="9777730" cy="6656705"/>
            <wp:effectExtent l="0" t="0" r="10795" b="13970"/>
            <wp:wrapNone/>
            <wp:docPr id="24" name="Picture 24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13)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Limitations</w:t>
      </w: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limitations of the projects are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:</w:t>
      </w:r>
    </w:p>
    <w:p>
      <w:pPr>
        <w:pStyle w:val="16"/>
        <w:numPr>
          <w:ilvl w:val="0"/>
          <w:numId w:val="2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option to change the Theme of the project</w:t>
      </w:r>
    </w:p>
    <w:p>
      <w:pPr>
        <w:pStyle w:val="16"/>
        <w:numPr>
          <w:ilvl w:val="0"/>
          <w:numId w:val="2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option to turn off the sounds</w:t>
      </w:r>
    </w:p>
    <w:p>
      <w:pPr>
        <w:pStyle w:val="16"/>
        <w:numPr>
          <w:ilvl w:val="0"/>
          <w:numId w:val="2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The project screen cannot be resized</w:t>
      </w:r>
    </w:p>
    <w:p>
      <w:pPr>
        <w:pStyle w:val="16"/>
        <w:numPr>
          <w:ilvl w:val="0"/>
          <w:numId w:val="2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leader-board maintained</w:t>
      </w:r>
    </w:p>
    <w:p>
      <w:pPr>
        <w:pStyle w:val="16"/>
        <w:numPr>
          <w:ilvl w:val="0"/>
          <w:numId w:val="2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Joysticks not supported</w:t>
      </w:r>
    </w:p>
    <w:p>
      <w:pPr>
        <w:pStyle w:val="16"/>
        <w:numPr>
          <w:ilvl w:val="0"/>
          <w:numId w:val="2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settings screen present</w:t>
      </w:r>
    </w:p>
    <w:p>
      <w:pPr>
        <w:pStyle w:val="16"/>
        <w:numPr>
          <w:ilvl w:val="0"/>
          <w:numId w:val="22"/>
        </w:numPr>
        <w:rPr>
          <w:rFonts w:ascii="Times New Roman" w:hAnsi="Times New Roman" w:cs="Times New Roman"/>
          <w:sz w:val="32"/>
          <w:szCs w:val="32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auto" w:sz="18" w:space="24"/>
            <w:left w:val="single" w:color="auto" w:sz="18" w:space="24"/>
            <w:bottom w:val="single" w:color="auto" w:sz="18" w:space="24"/>
            <w:right w:val="single" w:color="auto" w:sz="18" w:space="24"/>
          </w:pgBorders>
          <w:cols w:space="425" w:num="1"/>
          <w:docGrid w:linePitch="360" w:charSpace="0"/>
        </w:sect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other game modes like Infinite Play, Timed Play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etc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Bibliography</w:t>
      </w:r>
    </w:p>
    <w:p>
      <w:pPr>
        <w:pStyle w:val="19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sz w:val="32"/>
          <w:szCs w:val="3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6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"https://www.pygame.org/docs/" </w:instrText>
      </w:r>
      <w: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</w:rPr>
        <w:t>https://www.pygame.org/docs/</w:t>
      </w:r>
      <w:r>
        <w:rPr>
          <w:rStyle w:val="12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6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"https://docs.python.org/3/" </w:instrText>
      </w:r>
      <w: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</w:rPr>
        <w:t>https://docs.python.org/3/</w:t>
      </w:r>
      <w:r>
        <w:rPr>
          <w:rStyle w:val="12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6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"https://www.geeksforgeeks.org/" </w:instrText>
      </w:r>
      <w: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</w:rPr>
        <w:t>https://www.geeksforgeeks.org/</w:t>
      </w:r>
      <w:r>
        <w:rPr>
          <w:rStyle w:val="12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6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"https://pythonprogramming.net/pygame-python-3-part-1-intro/" </w:instrText>
      </w:r>
      <w:r>
        <w:fldChar w:fldCharType="separate"/>
      </w:r>
      <w:r>
        <w:rPr>
          <w:rStyle w:val="12"/>
          <w:rFonts w:ascii="Times New Roman" w:hAnsi="Times New Roman" w:cs="Times New Roman"/>
          <w:sz w:val="32"/>
          <w:szCs w:val="32"/>
        </w:rPr>
        <w:t>https://pythonprogramming.net/pygame-python-3-part-1-intro/</w:t>
      </w:r>
      <w:r>
        <w:rPr>
          <w:rStyle w:val="12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6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pStyle w:val="16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rPr>
          <w:lang w:val="en-US"/>
        </w:rPr>
      </w:pPr>
    </w:p>
    <w:p>
      <w:pPr>
        <w:jc w:val="center"/>
        <w:rPr>
          <w:rFonts w:hint="default"/>
          <w:lang w:val="en-US"/>
        </w:rPr>
      </w:pPr>
    </w:p>
    <w:sectPr>
      <w:pgSz w:w="11906" w:h="16838"/>
      <w:pgMar w:top="720" w:right="720" w:bottom="720" w:left="720" w:header="708" w:footer="708" w:gutter="0"/>
      <w:pgBorders w:offsetFrom="page">
        <w:top w:val="single" w:color="auto" w:sz="18" w:space="24"/>
        <w:left w:val="single" w:color="auto" w:sz="18" w:space="24"/>
        <w:bottom w:val="single" w:color="auto" w:sz="18" w:space="24"/>
        <w:right w:val="single" w:color="auto" w:sz="18" w:space="24"/>
      </w:pgBorders>
      <w:cols w:space="425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5DA5AC7"/>
    <w:multiLevelType w:val="singleLevel"/>
    <w:tmpl w:val="85DA5AC7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86E64DAE"/>
    <w:multiLevelType w:val="singleLevel"/>
    <w:tmpl w:val="86E64DAE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97A9C8B4"/>
    <w:multiLevelType w:val="singleLevel"/>
    <w:tmpl w:val="97A9C8B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9FABFC2D"/>
    <w:multiLevelType w:val="multilevel"/>
    <w:tmpl w:val="9FABFC2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4">
    <w:nsid w:val="BBAFF148"/>
    <w:multiLevelType w:val="multilevel"/>
    <w:tmpl w:val="BBAFF148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5">
    <w:nsid w:val="BD8FB32C"/>
    <w:multiLevelType w:val="multilevel"/>
    <w:tmpl w:val="BD8FB32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  <w:szCs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  <w:szCs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  <w:szCs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  <w:szCs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  <w:szCs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  <w:szCs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  <w:szCs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  <w:szCs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  <w:szCs w:val="20"/>
      </w:rPr>
    </w:lvl>
  </w:abstractNum>
  <w:abstractNum w:abstractNumId="6">
    <w:nsid w:val="EDFE4425"/>
    <w:multiLevelType w:val="multilevel"/>
    <w:tmpl w:val="EDFE442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7">
    <w:nsid w:val="03404F96"/>
    <w:multiLevelType w:val="multilevel"/>
    <w:tmpl w:val="03404F96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>
    <w:nsid w:val="06D3A999"/>
    <w:multiLevelType w:val="singleLevel"/>
    <w:tmpl w:val="06D3A999"/>
    <w:lvl w:ilvl="0" w:tentative="0">
      <w:start w:val="1"/>
      <w:numFmt w:val="bullet"/>
      <w:suff w:val="nothing"/>
      <w:lvlText w:val=""/>
      <w:lvlJc w:val="left"/>
      <w:pPr>
        <w:ind w:left="439" w:leftChars="0" w:hanging="439" w:firstLineChars="0"/>
      </w:pPr>
      <w:rPr>
        <w:rFonts w:hint="default" w:ascii="Wingdings" w:hAnsi="Wingdings"/>
      </w:rPr>
    </w:lvl>
  </w:abstractNum>
  <w:abstractNum w:abstractNumId="9">
    <w:nsid w:val="08123B8F"/>
    <w:multiLevelType w:val="multilevel"/>
    <w:tmpl w:val="08123B8F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0">
    <w:nsid w:val="0EA32A8C"/>
    <w:multiLevelType w:val="multilevel"/>
    <w:tmpl w:val="0EA32A8C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2">
    <w:nsid w:val="3809EBCC"/>
    <w:multiLevelType w:val="singleLevel"/>
    <w:tmpl w:val="3809EBC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3">
    <w:nsid w:val="3D503DBA"/>
    <w:multiLevelType w:val="singleLevel"/>
    <w:tmpl w:val="3D503DB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4">
    <w:nsid w:val="40596C59"/>
    <w:multiLevelType w:val="singleLevel"/>
    <w:tmpl w:val="40596C59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5">
    <w:nsid w:val="42BC55CE"/>
    <w:multiLevelType w:val="multilevel"/>
    <w:tmpl w:val="42BC55C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6">
    <w:nsid w:val="442BC8AA"/>
    <w:multiLevelType w:val="singleLevel"/>
    <w:tmpl w:val="442BC8AA"/>
    <w:lvl w:ilvl="0" w:tentative="0">
      <w:start w:val="1"/>
      <w:numFmt w:val="bullet"/>
      <w:suff w:val="nothing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7">
    <w:nsid w:val="655C3A86"/>
    <w:multiLevelType w:val="multilevel"/>
    <w:tmpl w:val="655C3A8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69F38E0"/>
    <w:multiLevelType w:val="multilevel"/>
    <w:tmpl w:val="669F38E0"/>
    <w:lvl w:ilvl="0" w:tentative="0">
      <w:start w:val="1"/>
      <w:numFmt w:val="bullet"/>
      <w:suff w:val="nothing"/>
      <w:lvlText w:val="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9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F39A4AB"/>
    <w:multiLevelType w:val="multilevel"/>
    <w:tmpl w:val="6F39A4A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1">
    <w:nsid w:val="7574633A"/>
    <w:multiLevelType w:val="singleLevel"/>
    <w:tmpl w:val="7574633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2">
    <w:nsid w:val="7D12603B"/>
    <w:multiLevelType w:val="multilevel"/>
    <w:tmpl w:val="7D12603B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6"/>
  </w:num>
  <w:num w:numId="4">
    <w:abstractNumId w:val="8"/>
  </w:num>
  <w:num w:numId="5">
    <w:abstractNumId w:val="15"/>
  </w:num>
  <w:num w:numId="6">
    <w:abstractNumId w:val="14"/>
  </w:num>
  <w:num w:numId="7">
    <w:abstractNumId w:val="20"/>
  </w:num>
  <w:num w:numId="8">
    <w:abstractNumId w:val="16"/>
  </w:num>
  <w:num w:numId="9">
    <w:abstractNumId w:val="5"/>
  </w:num>
  <w:num w:numId="10">
    <w:abstractNumId w:val="4"/>
  </w:num>
  <w:num w:numId="11">
    <w:abstractNumId w:val="3"/>
  </w:num>
  <w:num w:numId="12">
    <w:abstractNumId w:val="18"/>
  </w:num>
  <w:num w:numId="13">
    <w:abstractNumId w:val="9"/>
  </w:num>
  <w:num w:numId="14">
    <w:abstractNumId w:val="21"/>
  </w:num>
  <w:num w:numId="15">
    <w:abstractNumId w:val="7"/>
  </w:num>
  <w:num w:numId="16">
    <w:abstractNumId w:val="13"/>
  </w:num>
  <w:num w:numId="17">
    <w:abstractNumId w:val="0"/>
  </w:num>
  <w:num w:numId="18">
    <w:abstractNumId w:val="17"/>
  </w:num>
  <w:num w:numId="19">
    <w:abstractNumId w:val="19"/>
  </w:num>
  <w:num w:numId="20">
    <w:abstractNumId w:val="11"/>
  </w:num>
  <w:num w:numId="21">
    <w:abstractNumId w:val="12"/>
  </w:num>
  <w:num w:numId="22">
    <w:abstractNumId w:val="22"/>
  </w:num>
  <w:num w:numId="2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attachedTemplate r:id="rId1"/>
  <w:documentProtection w:enforcement="0"/>
  <w:defaultTabStop w:val="720"/>
  <w:displayHorizontalDrawingGridEvery w:val="0"/>
  <w:displayVerticalDrawingGridEvery w:val="2"/>
  <w:characterSpacingControl w:val="doNotCompress"/>
  <w:compat>
    <w:balanceSingleByteDoubleByteWidth/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3827FB"/>
    <w:rsid w:val="004D3EB5"/>
    <w:rsid w:val="004E41BA"/>
    <w:rsid w:val="005E5540"/>
    <w:rsid w:val="00922466"/>
    <w:rsid w:val="00994927"/>
    <w:rsid w:val="009A67FF"/>
    <w:rsid w:val="00C135EB"/>
    <w:rsid w:val="00C27D61"/>
    <w:rsid w:val="00F03A30"/>
    <w:rsid w:val="0D8342C1"/>
    <w:rsid w:val="156E6EA1"/>
    <w:rsid w:val="15897584"/>
    <w:rsid w:val="15C51E6E"/>
    <w:rsid w:val="15E803D7"/>
    <w:rsid w:val="18D04747"/>
    <w:rsid w:val="1D1B1581"/>
    <w:rsid w:val="1E551650"/>
    <w:rsid w:val="20470AB7"/>
    <w:rsid w:val="27BF17C0"/>
    <w:rsid w:val="286A2A62"/>
    <w:rsid w:val="28810F28"/>
    <w:rsid w:val="28EC30EF"/>
    <w:rsid w:val="291534A2"/>
    <w:rsid w:val="2C2808AF"/>
    <w:rsid w:val="31991A9A"/>
    <w:rsid w:val="31A85774"/>
    <w:rsid w:val="32664758"/>
    <w:rsid w:val="3A6E0A48"/>
    <w:rsid w:val="3A6E2C37"/>
    <w:rsid w:val="3B017599"/>
    <w:rsid w:val="3BD129FE"/>
    <w:rsid w:val="3C295E35"/>
    <w:rsid w:val="3C905FDA"/>
    <w:rsid w:val="3D373879"/>
    <w:rsid w:val="3E0958A4"/>
    <w:rsid w:val="3F2E0F3C"/>
    <w:rsid w:val="418933B0"/>
    <w:rsid w:val="450D7901"/>
    <w:rsid w:val="46643310"/>
    <w:rsid w:val="49EA36CA"/>
    <w:rsid w:val="4A1C23F2"/>
    <w:rsid w:val="4C2E00DB"/>
    <w:rsid w:val="4D386104"/>
    <w:rsid w:val="53553594"/>
    <w:rsid w:val="54596F32"/>
    <w:rsid w:val="5A7072C5"/>
    <w:rsid w:val="5D9431D9"/>
    <w:rsid w:val="62F43A78"/>
    <w:rsid w:val="6408458A"/>
    <w:rsid w:val="66CE3071"/>
    <w:rsid w:val="693E50C3"/>
    <w:rsid w:val="70925BAE"/>
    <w:rsid w:val="7260590B"/>
    <w:rsid w:val="734A4EB2"/>
    <w:rsid w:val="74AC2916"/>
    <w:rsid w:val="75BC1F84"/>
    <w:rsid w:val="764269BB"/>
    <w:rsid w:val="77974906"/>
    <w:rsid w:val="77AF3CC9"/>
    <w:rsid w:val="7BE87373"/>
    <w:rsid w:val="7C426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2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qFormat/>
    <w:uiPriority w:val="0"/>
    <w:pPr>
      <w:keepNext/>
      <w:keepLines/>
      <w:widowControl w:val="0"/>
      <w:spacing w:before="260" w:beforeLines="0" w:beforeAutospacing="0" w:after="260" w:afterLines="0" w:afterAutospacing="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paragraph" w:styleId="5">
    <w:name w:val="heading 4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ate"/>
    <w:basedOn w:val="1"/>
    <w:next w:val="1"/>
    <w:qFormat/>
    <w:uiPriority w:val="0"/>
    <w:pPr>
      <w:widowControl w:val="0"/>
      <w:spacing w:after="0" w:afterLines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7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left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8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9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10">
    <w:name w:val="Title"/>
    <w:basedOn w:val="1"/>
    <w:next w:val="1"/>
    <w:link w:val="15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12">
    <w:name w:val="Hyperlink"/>
    <w:basedOn w:val="11"/>
    <w:semiHidden/>
    <w:unhideWhenUsed/>
    <w:qFormat/>
    <w:uiPriority w:val="99"/>
    <w:rPr>
      <w:rFonts w:asciiTheme="minorHAnsi" w:hAnsiTheme="minorHAnsi" w:eastAsiaTheme="minorHAnsi" w:cstheme="minorBidi"/>
      <w:color w:val="0000FF"/>
      <w:u w:val="single"/>
      <w:lang w:val="en-IN" w:eastAsia="en-IN" w:bidi="ar-SA"/>
    </w:rPr>
  </w:style>
  <w:style w:type="character" w:styleId="13">
    <w:name w:val="Strong"/>
    <w:basedOn w:val="11"/>
    <w:qFormat/>
    <w:uiPriority w:val="22"/>
    <w:rPr>
      <w:b/>
      <w:bCs/>
    </w:rPr>
  </w:style>
  <w:style w:type="character" w:customStyle="1" w:styleId="15">
    <w:name w:val="Title Char"/>
    <w:basedOn w:val="11"/>
    <w:link w:val="10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6">
    <w:name w:val="List Paragraph"/>
    <w:basedOn w:val="1"/>
    <w:qFormat/>
    <w:uiPriority w:val="34"/>
    <w:pPr>
      <w:ind w:left="720"/>
      <w:contextualSpacing/>
    </w:pPr>
  </w:style>
  <w:style w:type="paragraph" w:customStyle="1" w:styleId="17">
    <w:name w:val="No Spacing"/>
    <w:link w:val="20"/>
    <w:qFormat/>
    <w:uiPriority w:val="0"/>
    <w:rPr>
      <w:rFonts w:hint="default" w:ascii="Times New Roman" w:hAnsi="Times New Roman" w:eastAsia="SimSun" w:cstheme="minorBidi"/>
      <w:sz w:val="22"/>
    </w:rPr>
  </w:style>
  <w:style w:type="paragraph" w:customStyle="1" w:styleId="18">
    <w:name w:val="Contact Details"/>
    <w:basedOn w:val="1"/>
    <w:qFormat/>
    <w:uiPriority w:val="0"/>
    <w:pPr>
      <w:widowControl w:val="0"/>
      <w:spacing w:before="80" w:beforeLines="0" w:after="80" w:afterLines="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9">
    <w:name w:val="Organization"/>
    <w:basedOn w:val="1"/>
    <w:qFormat/>
    <w:uiPriority w:val="0"/>
    <w:pPr>
      <w:widowControl w:val="0"/>
      <w:spacing w:after="0" w:afterLines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20">
    <w:name w:val="无间隔 Char"/>
    <w:basedOn w:val="11"/>
    <w:link w:val="17"/>
    <w:qFormat/>
    <w:uiPriority w:val="0"/>
    <w:rPr>
      <w:rFonts w:hint="default" w:ascii="Times New Roman" w:hAnsi="Times New Roman" w:eastAsia="SimSun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customXml" Target="../customXml/item2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409</Words>
  <Characters>2334</Characters>
  <Lines>1</Lines>
  <Paragraphs>1</Paragraphs>
  <TotalTime>1</TotalTime>
  <ScaleCrop>false</ScaleCrop>
  <LinksUpToDate>false</LinksUpToDate>
  <CharactersWithSpaces>2738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 Radadia</cp:lastModifiedBy>
  <cp:lastPrinted>2020-09-26T10:28:00Z</cp:lastPrinted>
  <dcterms:modified xsi:type="dcterms:W3CDTF">2020-11-16T05:19:20Z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