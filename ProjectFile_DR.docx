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What is Python?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firstLine="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is a popular programming language. It was created by Guido van Rossum, and released in 19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89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.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2240" w:hanging="2240" w:hangingChars="70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</w:rPr>
        <w:t>Interesting fact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 xml:space="preserve">: Python is named after the comedy television show 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“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>Monty Python’s Flying Circus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”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>. It is not named after the Python snake.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firstLine="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It is used for: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data analysis,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game development,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desktop applications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What can Python do?</w:t>
      </w:r>
      <w:r>
        <w:rPr>
          <w:rFonts w:hint="default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b/>
          <w:bCs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Why Python?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Linux, Raspberry Pi, etc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)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b/>
          <w:bCs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Python Syntax compared to other programming languages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40" w:afterAutospacing="0" w:line="18" w:lineRule="atLeast"/>
        <w:ind w:left="0" w:right="0" w:firstLine="0"/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</w:rPr>
        <w:t>Python</w:t>
      </w: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  <w:t>-Pluses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Easy to Use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E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xpressive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Interpreted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Free and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Open Source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Cross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-P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latform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Extensive Libraries</w:t>
      </w:r>
      <w:bookmarkStart w:id="0" w:name="_GoBack"/>
      <w:bookmarkEnd w:id="0"/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Object-Oriented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Improvised Productivity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Advanced features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Automatic memory management</w:t>
      </w:r>
    </w:p>
    <w:p>
      <w:pPr>
        <w:numPr>
          <w:numId w:val="0"/>
        </w:numPr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# Python-Minuses (So Human Like)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the Fastest Language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Lesser Libraries than C, Java, Perl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Strong on Type-Binding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Easily Convertible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High Memory Consumption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Weak in Mobile Development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-5"/>
          <w:sz w:val="32"/>
          <w:szCs w:val="32"/>
          <w:bdr w:val="none" w:color="auto" w:sz="0" w:space="0"/>
          <w:shd w:val="clear" w:fill="FFFFFF"/>
          <w:vertAlign w:val="baseline"/>
        </w:rPr>
        <w:t>Underdeveloped Database Access Layers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10"/>
        <w:jc w:val="center"/>
      </w:pPr>
      <w:r>
        <w:t>Procedural Design</w:t>
      </w:r>
    </w:p>
    <w:p/>
    <w:p>
      <w:pPr>
        <w:pStyle w:val="15"/>
        <w:numPr>
          <w:ilvl w:val="0"/>
          <w:numId w:val="7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5"/>
        <w:numPr>
          <w:ilvl w:val="0"/>
          <w:numId w:val="7"/>
        </w:numPr>
      </w:pPr>
      <w:r>
        <w:t>The main screen appears, which has three options:</w:t>
      </w:r>
    </w:p>
    <w:p>
      <w:pPr>
        <w:pStyle w:val="15"/>
        <w:numPr>
          <w:ilvl w:val="1"/>
          <w:numId w:val="7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5"/>
        <w:numPr>
          <w:ilvl w:val="1"/>
          <w:numId w:val="7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7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5"/>
        <w:numPr>
          <w:ilvl w:val="0"/>
          <w:numId w:val="7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5"/>
        <w:numPr>
          <w:ilvl w:val="0"/>
          <w:numId w:val="7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5"/>
        <w:numPr>
          <w:ilvl w:val="1"/>
          <w:numId w:val="7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5"/>
        <w:numPr>
          <w:ilvl w:val="1"/>
          <w:numId w:val="7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5"/>
        <w:numPr>
          <w:ilvl w:val="1"/>
          <w:numId w:val="7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5"/>
        <w:numPr>
          <w:ilvl w:val="0"/>
          <w:numId w:val="7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5"/>
        <w:numPr>
          <w:ilvl w:val="0"/>
          <w:numId w:val="7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setText</w:t>
      </w:r>
    </w:p>
    <w:p>
      <w:pPr>
        <w:jc w:val="center"/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06AE7EF"/>
    <w:multiLevelType w:val="multilevel"/>
    <w:tmpl w:val="A06AE7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CB2149E2"/>
    <w:multiLevelType w:val="multilevel"/>
    <w:tmpl w:val="CB2149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E62FB4AD"/>
    <w:multiLevelType w:val="singleLevel"/>
    <w:tmpl w:val="E62FB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EA092738"/>
    <w:multiLevelType w:val="multilevel"/>
    <w:tmpl w:val="EA09273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48B10FCE"/>
    <w:multiLevelType w:val="multilevel"/>
    <w:tmpl w:val="48B10F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46D031"/>
    <w:multiLevelType w:val="multilevel"/>
    <w:tmpl w:val="7946D03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8"/>
  </w:num>
  <w:num w:numId="6">
    <w:abstractNumId w:val="2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E551650"/>
    <w:rsid w:val="20470AB7"/>
    <w:rsid w:val="27BF17C0"/>
    <w:rsid w:val="28810F28"/>
    <w:rsid w:val="28EC30EF"/>
    <w:rsid w:val="2C2808AF"/>
    <w:rsid w:val="31A85774"/>
    <w:rsid w:val="32664758"/>
    <w:rsid w:val="49EA36CA"/>
    <w:rsid w:val="4A1C23F2"/>
    <w:rsid w:val="54596F32"/>
    <w:rsid w:val="5A7072C5"/>
    <w:rsid w:val="5D9431D9"/>
    <w:rsid w:val="693E50C3"/>
    <w:rsid w:val="7260590B"/>
    <w:rsid w:val="734A4EB2"/>
    <w:rsid w:val="75BC1F84"/>
    <w:rsid w:val="77974906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2020-11-04T17:56:53Z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