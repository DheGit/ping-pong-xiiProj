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 and Math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numpy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compute_oup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setWeights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quadraticCostDeriv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ative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createBrainArray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loadMemory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getIntent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setAboutText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setDisplay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PlayerNames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handleColorClick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getColor1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getColor2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setColorButtons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playersReset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collides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countdown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setGameObjective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setMovables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setBounceBias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setPlayerColors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showEndScreen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bounce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same_dir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crossed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getXSpeed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rectangle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draw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test_surface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image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setHighlightable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staysHighlighted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getTextRgb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define_event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setText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default_bg=pygame.image.load("image\\bg_default.jpg")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self.ai=QLearner(2,12)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self.winnerName="Winner"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6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9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0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9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8"/>
  </w:num>
  <w:num w:numId="5">
    <w:abstractNumId w:val="15"/>
  </w:num>
  <w:num w:numId="6">
    <w:abstractNumId w:val="14"/>
  </w:num>
  <w:num w:numId="7">
    <w:abstractNumId w:val="20"/>
  </w:num>
  <w:num w:numId="8">
    <w:abstractNumId w:val="16"/>
  </w:num>
  <w:num w:numId="9">
    <w:abstractNumId w:val="5"/>
  </w:num>
  <w:num w:numId="10">
    <w:abstractNumId w:val="4"/>
  </w:num>
  <w:num w:numId="11">
    <w:abstractNumId w:val="3"/>
  </w:num>
  <w:num w:numId="12">
    <w:abstractNumId w:val="18"/>
  </w:num>
  <w:num w:numId="13">
    <w:abstractNumId w:val="9"/>
  </w:num>
  <w:num w:numId="14">
    <w:abstractNumId w:val="21"/>
  </w:num>
  <w:num w:numId="15">
    <w:abstractNumId w:val="7"/>
  </w:num>
  <w:num w:numId="16">
    <w:abstractNumId w:val="13"/>
  </w:num>
  <w:num w:numId="17">
    <w:abstractNumId w:val="0"/>
  </w:num>
  <w:num w:numId="18">
    <w:abstractNumId w:val="17"/>
  </w:num>
  <w:num w:numId="19">
    <w:abstractNumId w:val="19"/>
  </w:num>
  <w:num w:numId="20">
    <w:abstractNumId w:val="11"/>
  </w:num>
  <w:num w:numId="21">
    <w:abstractNumId w:val="12"/>
  </w:num>
  <w:num w:numId="22">
    <w:abstractNumId w:val="22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897584"/>
    <w:rsid w:val="15C51E6E"/>
    <w:rsid w:val="15E803D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10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2020-11-15T08:28:55Z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