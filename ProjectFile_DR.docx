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>
      <w:bookmarkStart w:id="0" w:name="_GoBack"/>
      <w:bookmarkEnd w:id="0"/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5"/>
        <w:numPr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5"/>
        <w:numPr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4"/>
          <w:numId w:val="1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5"/>
        <w:numPr>
          <w:ilvl w:val="4"/>
          <w:numId w:val="1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5"/>
        <w:numPr>
          <w:ilvl w:val="4"/>
          <w:numId w:val="1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5"/>
        <w:numPr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4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6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9"/>
  </w:num>
  <w:num w:numId="6">
    <w:abstractNumId w:val="15"/>
  </w:num>
  <w:num w:numId="7">
    <w:abstractNumId w:val="11"/>
  </w:num>
  <w:num w:numId="8">
    <w:abstractNumId w:val="3"/>
  </w:num>
  <w:num w:numId="9">
    <w:abstractNumId w:val="2"/>
  </w:num>
  <w:num w:numId="10">
    <w:abstractNumId w:val="1"/>
  </w:num>
  <w:num w:numId="11">
    <w:abstractNumId w:val="13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A6E2C37"/>
    <w:rsid w:val="3B017599"/>
    <w:rsid w:val="3C905FDA"/>
    <w:rsid w:val="3D373879"/>
    <w:rsid w:val="3E0958A4"/>
    <w:rsid w:val="3F2E0F3C"/>
    <w:rsid w:val="418933B0"/>
    <w:rsid w:val="450D7901"/>
    <w:rsid w:val="49EA36CA"/>
    <w:rsid w:val="4A1C23F2"/>
    <w:rsid w:val="4C2E00DB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2020-11-08T07:58:51Z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