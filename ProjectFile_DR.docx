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offsetFrom="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M0uSvN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Certificate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Acknowledgement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Python Introduction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Style w:val="12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What is Python?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Python is a popular programming language. It was created by Guido van Rossum, and released in 1989.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2720" w:hanging="2720" w:hangingChars="8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2"/>
          <w:rFonts w:hint="default" w:ascii="Times New Roman" w:hAnsi="Times New Roman" w:eastAsia="Arial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  <w:lang w:val="en-US"/>
        </w:rPr>
        <w:t>Interesting fact</w:t>
      </w: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: Python is named after the comedy television show “Monty Python’s Flying Circus”. It is not named after the Python snake.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It is used for :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web development (server-side),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software development,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mathematics,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system scripting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data analysis,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game development,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desktop applications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39" w:leftChars="0" w:hanging="439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What can Python do?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on a server to create web applications.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alongside software to create workflows.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connect to database systems. It can also read and modify files.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to handle big data and perform complex mathematics.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for rapid prototyping, or for production-ready software development.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/>
          <w:b/>
          <w:bCs/>
          <w:sz w:val="32"/>
          <w:szCs w:val="32"/>
        </w:rPr>
        <w:t>Why Python?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works on different platforms (Windows, Mac, Linux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, etc.)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a simple syntax similar to the English language.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syntax that allows developers to write programs with fewer lines than some other programming languages.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runs on an interpreter system, meaning that code can be executed as soon as it is written. This means that prototyping can be very quick.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treated in a procedural way, an object-oriented way or a functional way.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Python Syntax compared to other programming languages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was designed for readability, and has some similarities to the English language with influence from mathematics.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uses new lines to complete a command, as opposed to other programming languages which often use semicolons or parentheses.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relies on indentation, using whitespace, to define scope; such as the scope of loops, functions and classes. Other programming languages often use curly-brackets for this purpose.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Python-Pluses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Easy to Use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Expressive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Interpreted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Free and Open Source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Cross-Platform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Extensive Libraries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Object-Oriented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Improvised Productivity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Advanced features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Automatic memory management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Python-Minuses (So Human Like)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the Fastest Language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Lesser Libraries than C, Java, Perl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Strong on Type</w:t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softHyphen/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>Binding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Easily Convertible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High Memory Consumption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Weak in Mobile Development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Underdeveloped Database Access Layers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6" w:lineRule="auto"/>
        <w:ind w:right="0" w:rightChars="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pStyle w:val="4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numPr>
          <w:ilvl w:val="0"/>
          <w:numId w:val="13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5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5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5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5"/>
        <w:numPr>
          <w:ilvl w:val="0"/>
          <w:numId w:val="0"/>
        </w:numPr>
        <w:spacing w:line="360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5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ause button</w:t>
      </w:r>
      <w:r>
        <w:rPr>
          <w:rFonts w:hint="default" w:ascii="Times New Roman" w:hAnsi="Times New Roman" w:cs="Times New Roman"/>
          <w:sz w:val="32"/>
          <w:szCs w:val="32"/>
        </w:rPr>
        <w:t xml:space="preserve">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by pressing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5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/>
    <w:p/>
    <w:p/>
    <w:p/>
    <w:p/>
    <w:p/>
    <w:p/>
    <w:p/>
    <w:p/>
    <w:p/>
    <w:p/>
    <w:p/>
    <w:p/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via a Python console.</w:t>
      </w:r>
    </w:p>
    <w:p>
      <w:pPr>
        <w:pStyle w:val="15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main screen appears, which has three options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</w:t>
      </w:r>
    </w:p>
    <w:p>
      <w:pPr>
        <w:pStyle w:val="15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1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Start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hint="default" w:ascii="Times New Roman" w:hAnsi="Times New Roman" w:cs="Times New Roman"/>
          <w:sz w:val="32"/>
          <w:szCs w:val="32"/>
        </w:rPr>
        <w:t xml:space="preserve"> screen (details mentioned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</w:t>
      </w:r>
      <w:r>
        <w:rPr>
          <w:rFonts w:hint="default" w:ascii="Times New Roman" w:hAnsi="Times New Roman" w:cs="Times New Roman"/>
          <w:sz w:val="32"/>
          <w:szCs w:val="32"/>
        </w:rPr>
        <w:t>below).</w:t>
      </w:r>
    </w:p>
    <w:p>
      <w:pPr>
        <w:pStyle w:val="15"/>
        <w:numPr>
          <w:ilvl w:val="1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About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screen, which contains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information about the project and its basic controls.</w:t>
      </w:r>
    </w:p>
    <w:p>
      <w:pPr>
        <w:pStyle w:val="15"/>
        <w:numPr>
          <w:ilvl w:val="1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Quit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Exits the application.</w:t>
      </w:r>
    </w:p>
    <w:p>
      <w:pPr>
        <w:pStyle w:val="15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Player Names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Here, the players can set their respective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choose their colours (default White). From here they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can either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to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move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screen.</w:t>
      </w:r>
    </w:p>
    <w:p>
      <w:pPr>
        <w:pStyle w:val="15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After an initial countdown from 3 to 1, the game starts.</w:t>
      </w:r>
    </w:p>
    <w:p>
      <w:pPr>
        <w:pStyle w:val="15"/>
        <w:numPr>
          <w:ilvl w:val="0"/>
          <w:numId w:val="0"/>
        </w:numPr>
        <w:ind w:firstLine="2720" w:firstLineChars="85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Players can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5"/>
        <w:numPr>
          <w:ilvl w:val="4"/>
          <w:numId w:val="15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</w:t>
      </w:r>
      <w:r>
        <w:rPr>
          <w:rFonts w:hint="default" w:ascii="Times New Roman" w:hAnsi="Times New Roman" w:cs="Times New Roman"/>
          <w:sz w:val="32"/>
          <w:szCs w:val="32"/>
        </w:rPr>
        <w:t xml:space="preserve">ove their paddles using the respective controls (mentioned in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screen)</w:t>
      </w:r>
    </w:p>
    <w:p>
      <w:pPr>
        <w:pStyle w:val="15"/>
        <w:numPr>
          <w:ilvl w:val="4"/>
          <w:numId w:val="15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>
      <w:pPr>
        <w:pStyle w:val="15"/>
        <w:numPr>
          <w:ilvl w:val="4"/>
          <w:numId w:val="15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>
      <w:pPr>
        <w:pStyle w:val="15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Shows the current scores and has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5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The screen which follows when the game ends, showing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the winner’s name, and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</w:rPr>
        <w:drawing>
          <wp:anchor distT="0" distB="0" distL="0" distR="0" simplePos="0" relativeHeight="251708416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possible screens and transitions are shown in the image belo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User-defined Modules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r.main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r.pause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r.playernames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screens.about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Built-In Modules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pygame</w:t>
      </w:r>
    </w:p>
    <w:p>
      <w:pPr>
        <w:numPr>
          <w:ilvl w:val="0"/>
          <w:numId w:val="16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random</w:t>
      </w:r>
    </w:p>
    <w:p>
      <w:pPr>
        <w:numPr>
          <w:ilvl w:val="0"/>
          <w:numId w:val="16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7" w:num="2" w:sep="1"/>
          <w:docGrid w:linePitch="360" w:charSpace="0"/>
        </w:sect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math</w:t>
      </w:r>
    </w:p>
    <w:p>
      <w:pPr>
        <w:jc w:val="center"/>
        <w:rPr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5" w:num="1"/>
          <w:docGrid w:linePitch="360" w:charSpace="0"/>
        </w:sect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__init__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show_menu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setBounceAccelera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tion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7" w:num="3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The Game.py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main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endgame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colors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font_size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pause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playernames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about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__all__=['main','game', 'endgame', 'colors', 'font_size', 'pause', 'playernames','about']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  <w:bookmarkStart w:id="0" w:name="_GoBack"/>
      <w:bookmarkEnd w:id="0"/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jc w:val="left"/>
        <w:rPr>
          <w:rFonts w:hint="default"/>
          <w:sz w:val="32"/>
          <w:szCs w:val="32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ef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__init__(self,screen,abouttext,screen_dimen,bg_color,fg_color,fontsize=r.font_size.xxs, bg=None):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9" name="Picture 19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-1560830</wp:posOffset>
            </wp:positionH>
            <wp:positionV relativeFrom="paragraph">
              <wp:posOffset>1560195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720" w:right="720" w:bottom="720" w:left="720" w:header="708" w:footer="708" w:gutter="0"/>
      <w:pgBorders w:offsetFrom="page">
        <w:top w:val="single" w:color="auto" w:sz="18" w:space="24"/>
        <w:left w:val="single" w:color="auto" w:sz="18" w:space="24"/>
        <w:bottom w:val="single" w:color="auto" w:sz="18" w:space="24"/>
        <w:right w:val="single" w:color="auto" w:sz="18" w:space="24"/>
      </w:pgBorders>
      <w:cols w:equalWidth="0" w:num="2">
        <w:col w:w="5020" w:space="425"/>
        <w:col w:w="5020"/>
      </w:cols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DA5AC7"/>
    <w:multiLevelType w:val="singleLevel"/>
    <w:tmpl w:val="85DA5AC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97A9C8B4"/>
    <w:multiLevelType w:val="singleLevel"/>
    <w:tmpl w:val="97A9C8B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9FABFC2D"/>
    <w:multiLevelType w:val="multilevel"/>
    <w:tmpl w:val="9FABFC2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">
    <w:nsid w:val="BBAFF148"/>
    <w:multiLevelType w:val="multilevel"/>
    <w:tmpl w:val="BBAFF148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4">
    <w:nsid w:val="BD8FB32C"/>
    <w:multiLevelType w:val="multilevel"/>
    <w:tmpl w:val="BD8FB3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  <w:szCs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  <w:szCs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  <w:szCs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  <w:szCs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  <w:szCs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  <w:szCs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  <w:szCs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  <w:szCs w:val="20"/>
      </w:rPr>
    </w:lvl>
  </w:abstractNum>
  <w:abstractNum w:abstractNumId="5">
    <w:nsid w:val="EDFE4425"/>
    <w:multiLevelType w:val="multilevel"/>
    <w:tmpl w:val="EDFE442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06D3A999"/>
    <w:multiLevelType w:val="singleLevel"/>
    <w:tmpl w:val="06D3A999"/>
    <w:lvl w:ilvl="0" w:tentative="0">
      <w:start w:val="1"/>
      <w:numFmt w:val="bullet"/>
      <w:suff w:val="nothing"/>
      <w:lvlText w:val=""/>
      <w:lvlJc w:val="left"/>
      <w:pPr>
        <w:ind w:left="439" w:leftChars="0" w:hanging="439" w:firstLineChars="0"/>
      </w:pPr>
      <w:rPr>
        <w:rFonts w:hint="default" w:ascii="Wingdings" w:hAnsi="Wingdings"/>
      </w:rPr>
    </w:lvl>
  </w:abstractNum>
  <w:abstractNum w:abstractNumId="7">
    <w:nsid w:val="08123B8F"/>
    <w:multiLevelType w:val="multilevel"/>
    <w:tmpl w:val="08123B8F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8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0">
    <w:nsid w:val="40596C59"/>
    <w:multiLevelType w:val="singleLevel"/>
    <w:tmpl w:val="40596C59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42BC55CE"/>
    <w:multiLevelType w:val="multilevel"/>
    <w:tmpl w:val="42BC55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2">
    <w:nsid w:val="442BC8AA"/>
    <w:multiLevelType w:val="singleLevel"/>
    <w:tmpl w:val="442BC8AA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3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69F38E0"/>
    <w:multiLevelType w:val="multilevel"/>
    <w:tmpl w:val="669F38E0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5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F39A4AB"/>
    <w:multiLevelType w:val="multilevel"/>
    <w:tmpl w:val="6F39A4A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11"/>
  </w:num>
  <w:num w:numId="5">
    <w:abstractNumId w:val="10"/>
  </w:num>
  <w:num w:numId="6">
    <w:abstractNumId w:val="16"/>
  </w:num>
  <w:num w:numId="7">
    <w:abstractNumId w:val="12"/>
  </w:num>
  <w:num w:numId="8">
    <w:abstractNumId w:val="4"/>
  </w:num>
  <w:num w:numId="9">
    <w:abstractNumId w:val="3"/>
  </w:num>
  <w:num w:numId="10">
    <w:abstractNumId w:val="2"/>
  </w:num>
  <w:num w:numId="11">
    <w:abstractNumId w:val="14"/>
  </w:num>
  <w:num w:numId="12">
    <w:abstractNumId w:val="7"/>
  </w:num>
  <w:num w:numId="13">
    <w:abstractNumId w:val="0"/>
  </w:num>
  <w:num w:numId="14">
    <w:abstractNumId w:val="13"/>
  </w:num>
  <w:num w:numId="15">
    <w:abstractNumId w:val="15"/>
  </w:num>
  <w:num w:numId="16">
    <w:abstractNumId w:val="9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bordersDoNotSurroundHeader w:val="1"/>
  <w:bordersDoNotSurroundFooter w:val="1"/>
  <w:attachedTemplate r:id="rId1"/>
  <w:documentProtection w:enforcement="0"/>
  <w:defaultTabStop w:val="720"/>
  <w:displayHorizontalDrawingGridEvery w:val="0"/>
  <w:displayVerticalDrawingGridEvery w:val="2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0D8342C1"/>
    <w:rsid w:val="156E6EA1"/>
    <w:rsid w:val="15C51E6E"/>
    <w:rsid w:val="15E803D7"/>
    <w:rsid w:val="1D1B1581"/>
    <w:rsid w:val="1E551650"/>
    <w:rsid w:val="20470AB7"/>
    <w:rsid w:val="27BF17C0"/>
    <w:rsid w:val="28810F28"/>
    <w:rsid w:val="28EC30EF"/>
    <w:rsid w:val="291534A2"/>
    <w:rsid w:val="2C2808AF"/>
    <w:rsid w:val="31A85774"/>
    <w:rsid w:val="32664758"/>
    <w:rsid w:val="3A6E2C37"/>
    <w:rsid w:val="3B017599"/>
    <w:rsid w:val="3C905FDA"/>
    <w:rsid w:val="3D373879"/>
    <w:rsid w:val="3E0958A4"/>
    <w:rsid w:val="3F2E0F3C"/>
    <w:rsid w:val="418933B0"/>
    <w:rsid w:val="450D7901"/>
    <w:rsid w:val="46643310"/>
    <w:rsid w:val="49EA36CA"/>
    <w:rsid w:val="4A1C23F2"/>
    <w:rsid w:val="4C2E00DB"/>
    <w:rsid w:val="53553594"/>
    <w:rsid w:val="54596F32"/>
    <w:rsid w:val="5A7072C5"/>
    <w:rsid w:val="5D9431D9"/>
    <w:rsid w:val="62F43A78"/>
    <w:rsid w:val="6408458A"/>
    <w:rsid w:val="66CE3071"/>
    <w:rsid w:val="693E50C3"/>
    <w:rsid w:val="70925BAE"/>
    <w:rsid w:val="7260590B"/>
    <w:rsid w:val="734A4EB2"/>
    <w:rsid w:val="74AC2916"/>
    <w:rsid w:val="75BC1F84"/>
    <w:rsid w:val="764269BB"/>
    <w:rsid w:val="77974906"/>
    <w:rsid w:val="77AF3CC9"/>
    <w:rsid w:val="7BE87373"/>
    <w:rsid w:val="7C42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7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8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14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2">
    <w:name w:val="Strong"/>
    <w:basedOn w:val="11"/>
    <w:qFormat/>
    <w:uiPriority w:val="22"/>
    <w:rPr>
      <w:b/>
      <w:bCs/>
    </w:rPr>
  </w:style>
  <w:style w:type="character" w:customStyle="1" w:styleId="14">
    <w:name w:val="Title Char"/>
    <w:basedOn w:val="11"/>
    <w:link w:val="10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paragraph" w:customStyle="1" w:styleId="16">
    <w:name w:val="No Spacing"/>
    <w:link w:val="19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7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8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9">
    <w:name w:val="无间隔 Char"/>
    <w:basedOn w:val="11"/>
    <w:link w:val="16"/>
    <w:qFormat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38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2020-11-08T14:11:23Z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