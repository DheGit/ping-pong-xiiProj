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lang w:val="en-US"/>
                      <w14:textFill>
                        <w14:solidFill>
                          <w14:schemeClr w14:val="bg1"/>
                        </w14:solidFill>
                      </w14:textFill>
                    </w:rPr>
                    <w:t>aaaaaaaaaaaaaaaaaa</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bookmarkStart w:id="0" w:name="_GoBack"/>
      <w:bookmarkEnd w:id="0"/>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550" w:right="720" w:bottom="55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111125</wp:posOffset>
            </wp:positionV>
            <wp:extent cx="6645910" cy="4643755"/>
            <wp:effectExtent l="0" t="0" r="2540" b="44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64375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-8890</wp:posOffset>
            </wp:positionH>
            <wp:positionV relativeFrom="paragraph">
              <wp:posOffset>4833620</wp:posOffset>
            </wp:positionV>
            <wp:extent cx="6645275" cy="4643755"/>
            <wp:effectExtent l="0" t="0" r="3175" b="44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64375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118745</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48A17DC"/>
    <w:rsid w:val="589E4101"/>
    <w:rsid w:val="5A7072C5"/>
    <w:rsid w:val="5D9431D9"/>
    <w:rsid w:val="62F43A78"/>
    <w:rsid w:val="6408458A"/>
    <w:rsid w:val="66CE3071"/>
    <w:rsid w:val="693E50C3"/>
    <w:rsid w:val="6F151A52"/>
    <w:rsid w:val="7085662C"/>
    <w:rsid w:val="70925BAE"/>
    <w:rsid w:val="70E34827"/>
    <w:rsid w:val="70E605D4"/>
    <w:rsid w:val="7260590B"/>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17</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2020-12-02T13:06:57Z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