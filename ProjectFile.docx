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6B2657" w14:textId="77777777" w:rsidR="00DE3530" w:rsidRDefault="00A57A2A">
      <w:pPr>
        <w:rPr>
          <w:lang w:val="en-US"/>
        </w:rPr>
        <w:sectPr w:rsidR="00DE3530">
          <w:pgSz w:w="11850" w:h="16783"/>
          <w:pgMar w:top="720" w:right="720" w:bottom="720" w:left="720" w:header="708" w:footer="708" w:gutter="0"/>
          <w:cols w:space="708"/>
          <w:docGrid w:linePitch="360"/>
        </w:sectPr>
      </w:pPr>
      <w:r>
        <w:rPr>
          <w:rFonts w:eastAsia="SimSun" w:hint="eastAsia"/>
          <w:noProof/>
          <w:lang w:eastAsia="zh-CN"/>
        </w:rPr>
        <w:drawing>
          <wp:anchor distT="0" distB="0" distL="114300" distR="114300" simplePos="0" relativeHeight="251656192" behindDoc="0" locked="0" layoutInCell="1" allowOverlap="1" wp14:anchorId="67B82D04" wp14:editId="1FA3DE5A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None/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935" distR="114935" simplePos="0" relativeHeight="251657216" behindDoc="0" locked="0" layoutInCell="1" allowOverlap="1" wp14:anchorId="6C95EBBF" wp14:editId="4E820269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F25584" w14:textId="77777777" w:rsidR="00DE3530" w:rsidRDefault="00A57A2A">
                            <w:pPr>
                              <w:spacing w:after="0" w:line="216" w:lineRule="auto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 w14:paraId="19C76B6B" w14:textId="77777777" w:rsidR="00DE3530" w:rsidRDefault="00A57A2A">
                            <w:pPr>
                              <w:spacing w:after="0" w:line="216" w:lineRule="auto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 w14:paraId="12709FC5" w14:textId="77777777" w:rsidR="00DE3530" w:rsidRDefault="00A57A2A">
                            <w:pPr>
                              <w:spacing w:after="0" w:line="216" w:lineRule="auto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color w:val="FFC000"/>
                                <w:spacing w:val="57"/>
                                <w:sz w:val="56"/>
                                <w:szCs w:val="56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62.3pt;margin-top:123.3pt;height:144.65pt;width:395.9pt;z-index:251656192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spacing w:after="0" w:line="216" w:lineRule="auto"/>
                        <w:jc w:val="center"/>
                        <w:rPr>
                          <w:rFonts w:ascii="Times New Roman" w:hAnsi="Times New Roman" w:eastAsia="Calibri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ascii="Times New Roman" w:hAnsi="Times New Roman" w:eastAsia="Calibri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ascii="Times New Roman" w:hAnsi="Times New Roman" w:eastAsia="Calibri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ascii="Times New Roman" w:hAnsi="Times New Roman" w:eastAsia="Calibri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ascii="Times New Roman" w:hAnsi="Times New Roman" w:eastAsia="Calibri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ascii="Times New Roman" w:hAnsi="Times New Roman" w:eastAsia="Calibri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ascii="Times New Roman" w:hAnsi="Times New Roman" w:eastAsia="Calibri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ascii="Times New Roman" w:hAnsi="Times New Roman" w:eastAsia="Calibri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ascii="Times New Roman" w:hAnsi="Times New Roman" w:eastAsia="Calibri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ascii="Times New Roman" w:hAnsi="Times New Roman" w:eastAsia="Calibri" w:cs="Times New Roman"/>
                          <w:b/>
                          <w:bCs/>
                          <w:color w:val="FFC000"/>
                          <w:spacing w:val="57"/>
                          <w:sz w:val="56"/>
                          <w:szCs w:val="56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CA35214" wp14:editId="5090C499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90A24E" w14:textId="77777777" w:rsidR="00DE3530" w:rsidRDefault="00A57A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60.65pt;margin-top:6.55pt;height:51.7pt;width:399.2pt;z-index:251658240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9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D2FAD2" wp14:editId="24ED30F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73759421" w14:textId="77777777" w:rsidR="00DE3530" w:rsidRDefault="00A57A2A">
                            <w:pPr>
                              <w:ind w:firstLineChars="50" w:firstLine="160"/>
                              <w:rPr>
                                <w:rFonts w:ascii="Times New Roman" w:eastAsiaTheme="minorEastAsia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eastAsiaTheme="minorEastAsia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 xml:space="preserve">SUBMITTED </w:t>
                            </w:r>
                            <w:proofErr w:type="gramStart"/>
                            <w:r>
                              <w:rPr>
                                <w:rFonts w:ascii="Times New Roman" w:eastAsiaTheme="minorEastAsia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TO :</w:t>
                            </w:r>
                            <w:proofErr w:type="gramEnd"/>
                            <w:r>
                              <w:rPr>
                                <w:rFonts w:ascii="Times New Roman" w:eastAsiaTheme="minorEastAsia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Theme="minorEastAsia" w:hAnsi="Times New Roman" w:cs="Times New Roman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u w:val="single"/>
                                <w:lang w:val="en-US"/>
                              </w:rPr>
                              <w:t xml:space="preserve">Honey </w:t>
                            </w:r>
                            <w:proofErr w:type="spellStart"/>
                            <w:r>
                              <w:rPr>
                                <w:rFonts w:ascii="Times New Roman" w:eastAsiaTheme="minorEastAsia" w:hAnsi="Times New Roman" w:cs="Times New Roman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u w:val="single"/>
                                <w:lang w:val="en-US"/>
                              </w:rPr>
                              <w:t>Shivnani</w:t>
                            </w:r>
                            <w:proofErr w:type="spellEnd"/>
                          </w:p>
                          <w:p w14:paraId="00C09963" w14:textId="77777777" w:rsidR="00DE3530" w:rsidRDefault="00DE3530">
                            <w:pPr>
                              <w:rPr>
                                <w:rFonts w:ascii="Times New Roman" w:eastAsiaTheme="minorEastAsia" w:hAnsi="Times New Roman" w:cs="Times New Roman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_x0000_s1026" o:spid="_x0000_s1026" o:spt="1" style="position:absolute;left:0pt;margin-left:-22.65pt;margin-top:643.8pt;height:39.5pt;width:267.2pt;z-index:251658240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firstLine="160" w:firstLineChars="50"/>
                        <w:rPr>
                          <w:rFonts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SUBMITTED TO :</w:t>
                      </w:r>
                      <w:r>
                        <w:rPr>
                          <w:rFonts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rPr>
                          <w:rFonts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 w14:anchorId="3A7B618C">
          <v:rect id="_x0000_s1053" style="position:absolute;margin-left:272pt;margin-top:643.65pt;width:271.85pt;height:120.3pt;z-index:251663360;mso-position-horizontal-relative:text;mso-position-vertical-relative:text;mso-width-relative:page;mso-height-relative:page;v-text-anchor:bottom" filled="f" strokecolor="#00b050" strokeweight="4.5pt">
            <v:stroke dashstyle="1 1" endcap="round"/>
            <v:textbox inset="0">
              <w:txbxContent>
                <w:p w14:paraId="76770B31" w14:textId="77777777" w:rsidR="00DE3530" w:rsidRDefault="00A57A2A">
                  <w:pPr>
                    <w:ind w:firstLineChars="50" w:firstLine="160"/>
                    <w:rPr>
                      <w:rFonts w:ascii="Times New Roman" w:eastAsiaTheme="minorEastAsia" w:hAnsi="Times New Roman" w:cs="Times New Roman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sz w:val="32"/>
                      <w:szCs w:val="32"/>
                      <w:lang w:val="en-US"/>
                    </w:rPr>
                    <w:t xml:space="preserve">SUBMITTED </w:t>
                  </w:r>
                  <w:proofErr w:type="gramStart"/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sz w:val="32"/>
                      <w:szCs w:val="32"/>
                      <w:lang w:val="en-US"/>
                    </w:rPr>
                    <w:t>BY :</w:t>
                  </w:r>
                  <w:proofErr w:type="gramEnd"/>
                  <w:r>
                    <w:rPr>
                      <w:rFonts w:ascii="Times New Roman" w:eastAsiaTheme="minorEastAsia" w:hAnsi="Times New Roman" w:cs="Times New Roman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Dev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proofErr w:type="spellEnd"/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</w:rPr>
                    <w:t xml:space="preserve">g                 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</w:rPr>
                    <w:t xml:space="preserve">                 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 w14:paraId="4FF546F8" w14:textId="77777777" w:rsidR="00DE3530" w:rsidRDefault="00A57A2A">
                  <w:pPr>
                    <w:ind w:firstLineChars="50" w:firstLine="160"/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proofErr w:type="gramStart"/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sz w:val="32"/>
                      <w:szCs w:val="32"/>
                      <w:lang w:val="en-US"/>
                    </w:rPr>
                    <w:t>CLASS :</w:t>
                  </w:r>
                  <w:proofErr w:type="gramEnd"/>
                  <w:r>
                    <w:rPr>
                      <w:rFonts w:ascii="Times New Roman" w:eastAsiaTheme="minorEastAsia" w:hAnsi="Times New Roman" w:cs="Times New Roman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 w14:paraId="0FB06ECA" w14:textId="77777777" w:rsidR="00DE3530" w:rsidRDefault="00A57A2A">
                  <w:pPr>
                    <w:ind w:firstLineChars="50" w:firstLine="160"/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proofErr w:type="gramStart"/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sz w:val="32"/>
                      <w:szCs w:val="32"/>
                      <w:lang w:val="en-US"/>
                    </w:rPr>
                    <w:t>BATCH :</w:t>
                  </w:r>
                  <w:proofErr w:type="gramEnd"/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ascii="Times New Roman" w:eastAsiaTheme="minorEastAsia" w:hAnsi="Times New Roman" w:cs="Times New Roman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 w14:anchorId="2A5A03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6" type="#_x0000_t75" alt="未标题-1" style="position:absolute;margin-left:.15pt;margin-top:-7.05pt;width:595.3pt;height:524.35pt;z-index:-251654144;mso-position-horizontal-relative:page;mso-position-vertical-relative:page;mso-width-relative:page;mso-height-relative:page">
            <v:imagedata r:id="rId10" o:title="未标题-1"/>
            <w10:wrap anchorx="page" anchory="page"/>
          </v:shape>
        </w:pict>
      </w:r>
    </w:p>
    <w:p w14:paraId="2FAA9A38" w14:textId="77777777" w:rsidR="00DE3530" w:rsidRDefault="00A57A2A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Index</w:t>
      </w:r>
    </w:p>
    <w:p w14:paraId="3EEB1C2D" w14:textId="77777777" w:rsidR="00DE3530" w:rsidRDefault="00DE3530"/>
    <w:p w14:paraId="5CA4CF46" w14:textId="77777777" w:rsidR="00DE3530" w:rsidRDefault="00A57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Certificate</w:t>
      </w:r>
    </w:p>
    <w:p w14:paraId="39B0A3F8" w14:textId="77777777" w:rsidR="00DE3530" w:rsidRDefault="00A57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Acknowledgement</w:t>
      </w:r>
    </w:p>
    <w:p w14:paraId="488F3E61" w14:textId="77777777" w:rsidR="00DE3530" w:rsidRDefault="00A57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Python Introduction</w:t>
      </w:r>
    </w:p>
    <w:p w14:paraId="3A58EE8C" w14:textId="77777777" w:rsidR="00DE3530" w:rsidRDefault="00A57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System Requirements</w:t>
      </w:r>
    </w:p>
    <w:p w14:paraId="00C44C80" w14:textId="77777777" w:rsidR="00DE3530" w:rsidRDefault="00A57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Game </w:t>
      </w:r>
      <w:r>
        <w:rPr>
          <w:rFonts w:ascii="Times New Roman" w:hAnsi="Times New Roman" w:cs="Times New Roman"/>
          <w:sz w:val="32"/>
          <w:szCs w:val="32"/>
        </w:rPr>
        <w:t>Logo</w:t>
      </w:r>
    </w:p>
    <w:p w14:paraId="05B78399" w14:textId="77777777" w:rsidR="00DE3530" w:rsidRDefault="00A57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Project </w:t>
      </w:r>
      <w:r>
        <w:rPr>
          <w:rFonts w:ascii="Times New Roman" w:hAnsi="Times New Roman" w:cs="Times New Roman"/>
          <w:sz w:val="32"/>
          <w:szCs w:val="32"/>
          <w:lang w:val="en-US"/>
        </w:rPr>
        <w:t>Overview</w:t>
      </w:r>
    </w:p>
    <w:p w14:paraId="6C4047CB" w14:textId="77777777" w:rsidR="00DE3530" w:rsidRDefault="00A57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 w14:paraId="790F1975" w14:textId="77777777" w:rsidR="00DE3530" w:rsidRDefault="00A57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 w14:paraId="53508EDF" w14:textId="77777777" w:rsidR="00DE3530" w:rsidRDefault="00A57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 w14:paraId="5485D41B" w14:textId="77777777" w:rsidR="00DE3530" w:rsidRDefault="00A57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Source Code</w:t>
      </w:r>
    </w:p>
    <w:p w14:paraId="2D26FA82" w14:textId="77777777" w:rsidR="00DE3530" w:rsidRDefault="00A57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Screenshots</w:t>
      </w:r>
    </w:p>
    <w:p w14:paraId="4B6519E1" w14:textId="77777777" w:rsidR="00DE3530" w:rsidRDefault="00A57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 w14:paraId="009E9F9D" w14:textId="77777777" w:rsidR="00DE3530" w:rsidRDefault="00A57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 w14:paraId="605DF977" w14:textId="4B16E7A4" w:rsidR="00A57A2A" w:rsidRDefault="00A57A2A" w:rsidP="00A57A2A">
      <w:pP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 w:rsidR="00A57A2A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0BB9A4D8" w14:textId="7335252B" w:rsidR="00A57A2A" w:rsidRDefault="00A57A2A" w:rsidP="00A57A2A">
      <w:pPr>
        <w:ind w:left="1800"/>
      </w:pPr>
    </w:p>
    <w:p w14:paraId="743D0F31" w14:textId="58DFD7E2" w:rsidR="00A57A2A" w:rsidRDefault="00A57A2A" w:rsidP="00A57A2A">
      <w:pPr>
        <w:rPr>
          <w:rFonts w:ascii="Algerian" w:hAnsi="Algerian"/>
          <w:sz w:val="52"/>
          <w:szCs w:val="52"/>
          <w:u w:val="single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082DF35" wp14:editId="365522A9">
            <wp:simplePos x="0" y="0"/>
            <wp:positionH relativeFrom="column">
              <wp:posOffset>2146935</wp:posOffset>
            </wp:positionH>
            <wp:positionV relativeFrom="paragraph">
              <wp:posOffset>331470</wp:posOffset>
            </wp:positionV>
            <wp:extent cx="2295525" cy="156908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569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5948E" w14:textId="77777777" w:rsidR="00A57A2A" w:rsidRDefault="00A57A2A" w:rsidP="00A57A2A">
      <w:pPr>
        <w:jc w:val="center"/>
        <w:rPr>
          <w:rFonts w:ascii="Algerian" w:hAnsi="Algerian"/>
          <w:sz w:val="52"/>
          <w:szCs w:val="52"/>
          <w:u w:val="single"/>
        </w:rPr>
      </w:pPr>
    </w:p>
    <w:p w14:paraId="6884A193" w14:textId="77777777" w:rsidR="00A57A2A" w:rsidRDefault="00A57A2A" w:rsidP="00A57A2A">
      <w:pPr>
        <w:jc w:val="center"/>
        <w:rPr>
          <w:rFonts w:ascii="Algerian" w:hAnsi="Algerian"/>
          <w:sz w:val="52"/>
          <w:szCs w:val="52"/>
          <w:u w:val="single"/>
        </w:rPr>
      </w:pPr>
    </w:p>
    <w:p w14:paraId="4052093C" w14:textId="77777777" w:rsidR="00A57A2A" w:rsidRDefault="00A57A2A" w:rsidP="00A57A2A">
      <w:pPr>
        <w:jc w:val="center"/>
        <w:rPr>
          <w:rFonts w:ascii="Algerian" w:hAnsi="Algerian"/>
          <w:sz w:val="52"/>
          <w:szCs w:val="52"/>
          <w:u w:val="single"/>
        </w:rPr>
      </w:pPr>
    </w:p>
    <w:p w14:paraId="7910D5D6" w14:textId="43376CB4" w:rsidR="00A57A2A" w:rsidRDefault="00A57A2A" w:rsidP="00A57A2A">
      <w:pPr>
        <w:jc w:val="center"/>
        <w:rPr>
          <w:rFonts w:ascii="Algerian" w:hAnsi="Algerian"/>
          <w:sz w:val="52"/>
          <w:szCs w:val="52"/>
          <w:u w:val="single"/>
        </w:rPr>
      </w:pPr>
      <w:r>
        <w:rPr>
          <w:rFonts w:ascii="Algerian" w:hAnsi="Algerian"/>
          <w:sz w:val="52"/>
          <w:szCs w:val="52"/>
          <w:u w:val="single"/>
        </w:rPr>
        <w:t>CERTIFICATE</w:t>
      </w:r>
    </w:p>
    <w:p w14:paraId="15E8732C" w14:textId="77777777" w:rsidR="00A57A2A" w:rsidRDefault="00A57A2A" w:rsidP="00A57A2A">
      <w:pPr>
        <w:jc w:val="center"/>
        <w:rPr>
          <w:rFonts w:ascii="Algerian" w:hAnsi="Algerian"/>
          <w:i/>
          <w:sz w:val="52"/>
          <w:szCs w:val="52"/>
          <w:u w:val="single"/>
        </w:rPr>
      </w:pPr>
    </w:p>
    <w:p w14:paraId="11971F5A" w14:textId="77777777" w:rsidR="00A57A2A" w:rsidRDefault="00A57A2A" w:rsidP="00A57A2A">
      <w:pPr>
        <w:jc w:val="both"/>
        <w:rPr>
          <w:rFonts w:ascii="Cambria" w:hAnsi="Cambria" w:cs="Times New Roman"/>
          <w:i/>
          <w:sz w:val="36"/>
          <w:szCs w:val="36"/>
        </w:rPr>
      </w:pPr>
      <w:r>
        <w:rPr>
          <w:rFonts w:ascii="Cambria" w:hAnsi="Cambria" w:cs="Times New Roman"/>
          <w:i/>
          <w:sz w:val="36"/>
          <w:szCs w:val="36"/>
        </w:rPr>
        <w:t xml:space="preserve">This is to certify that_________________________, a student of Class XII Science has successfully completed the research on the Computer Science project titled by __________________________________ under the guidance of ____________________Mrs. Honey </w:t>
      </w:r>
      <w:proofErr w:type="spellStart"/>
      <w:r>
        <w:rPr>
          <w:rFonts w:ascii="Cambria" w:hAnsi="Cambria" w:cs="Times New Roman"/>
          <w:i/>
          <w:sz w:val="36"/>
          <w:szCs w:val="36"/>
        </w:rPr>
        <w:t>Shivnani</w:t>
      </w:r>
      <w:proofErr w:type="spellEnd"/>
      <w:r>
        <w:rPr>
          <w:rFonts w:ascii="Cambria" w:hAnsi="Cambria" w:cs="Times New Roman"/>
          <w:i/>
          <w:sz w:val="36"/>
          <w:szCs w:val="36"/>
        </w:rPr>
        <w:t xml:space="preserve"> at Shiv Ashish School, Ahmedabad, Gujarat during the year 2020-21.</w:t>
      </w:r>
    </w:p>
    <w:p w14:paraId="6D9A744B" w14:textId="6BFB8563" w:rsidR="00A57A2A" w:rsidRDefault="00A57A2A" w:rsidP="00A57A2A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B9E099" wp14:editId="13096F32">
                <wp:simplePos x="0" y="0"/>
                <wp:positionH relativeFrom="column">
                  <wp:posOffset>2371725</wp:posOffset>
                </wp:positionH>
                <wp:positionV relativeFrom="paragraph">
                  <wp:posOffset>64770</wp:posOffset>
                </wp:positionV>
                <wp:extent cx="1447800" cy="1628775"/>
                <wp:effectExtent l="9525" t="7620" r="9525" b="1143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1628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EA4098" w14:textId="77777777" w:rsidR="00A57A2A" w:rsidRDefault="00A57A2A" w:rsidP="00A57A2A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5BD0075" w14:textId="77777777" w:rsidR="00A57A2A" w:rsidRDefault="00A57A2A" w:rsidP="00A57A2A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7B9E099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31" type="#_x0000_t202" style="position:absolute;left:0;text-align:left;margin-left:186.75pt;margin-top:5.1pt;width:114pt;height:128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">
                <v:textbox>
                  <w:txbxContent>
                    <w:p w14:paraId="60EA4098" w14:textId="77777777" w:rsidR="00A57A2A" w:rsidRDefault="00A57A2A" w:rsidP="00A57A2A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</w:p>
                    <w:p w14:paraId="15BD0075" w14:textId="77777777" w:rsidR="00A57A2A" w:rsidRDefault="00A57A2A" w:rsidP="00A57A2A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PHOTO</w:t>
                      </w:r>
                    </w:p>
                  </w:txbxContent>
                </v:textbox>
              </v:shape>
            </w:pict>
          </mc:Fallback>
        </mc:AlternateContent>
      </w:r>
    </w:p>
    <w:p w14:paraId="596C4EB7" w14:textId="77777777" w:rsidR="00A57A2A" w:rsidRDefault="00A57A2A" w:rsidP="00A57A2A">
      <w:pPr>
        <w:rPr>
          <w:rFonts w:ascii="Times New Roman" w:hAnsi="Times New Roman" w:cs="Times New Roman"/>
          <w:sz w:val="36"/>
          <w:szCs w:val="36"/>
        </w:rPr>
      </w:pPr>
    </w:p>
    <w:p w14:paraId="2B14AADB" w14:textId="77777777" w:rsidR="00A57A2A" w:rsidRDefault="00A57A2A" w:rsidP="00A57A2A">
      <w:pPr>
        <w:rPr>
          <w:rFonts w:ascii="Times New Roman" w:hAnsi="Times New Roman" w:cs="Times New Roman"/>
          <w:sz w:val="36"/>
          <w:szCs w:val="36"/>
        </w:rPr>
      </w:pPr>
    </w:p>
    <w:p w14:paraId="52EB6E5F" w14:textId="77777777" w:rsidR="00A57A2A" w:rsidRDefault="00A57A2A" w:rsidP="00A57A2A">
      <w:pPr>
        <w:rPr>
          <w:rFonts w:ascii="Times New Roman" w:hAnsi="Times New Roman" w:cs="Times New Roman"/>
          <w:sz w:val="36"/>
          <w:szCs w:val="36"/>
        </w:rPr>
      </w:pPr>
    </w:p>
    <w:p w14:paraId="2CF6120C" w14:textId="77777777" w:rsidR="00A57A2A" w:rsidRDefault="00A57A2A" w:rsidP="00A57A2A">
      <w:pPr>
        <w:rPr>
          <w:rFonts w:ascii="Times New Roman" w:hAnsi="Times New Roman" w:cs="Times New Roman"/>
          <w:sz w:val="36"/>
          <w:szCs w:val="36"/>
        </w:rPr>
      </w:pPr>
    </w:p>
    <w:p w14:paraId="771F2089" w14:textId="77777777" w:rsidR="00A57A2A" w:rsidRDefault="00A57A2A" w:rsidP="00A57A2A">
      <w:pPr>
        <w:rPr>
          <w:rFonts w:ascii="Times New Roman" w:hAnsi="Times New Roman" w:cs="Times New Roman"/>
          <w:sz w:val="36"/>
          <w:szCs w:val="36"/>
        </w:rPr>
      </w:pPr>
    </w:p>
    <w:p w14:paraId="0030213C" w14:textId="77777777" w:rsidR="00A57A2A" w:rsidRDefault="00A57A2A" w:rsidP="00A57A2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TEACHER IN-CHARGE</w:t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  <w:t>PRINCIPAL</w:t>
      </w:r>
    </w:p>
    <w:p w14:paraId="76772C22" w14:textId="77777777" w:rsidR="00DE3530" w:rsidRDefault="00DE3530">
      <w:p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5495A55B" w14:textId="0B26F4FB" w:rsidR="00A57A2A" w:rsidRDefault="00A57A2A" w:rsidP="00A57A2A">
      <w:pPr>
        <w:ind w:left="1800"/>
      </w:pPr>
    </w:p>
    <w:p w14:paraId="0BF56788" w14:textId="7090FF99" w:rsidR="00A57A2A" w:rsidRDefault="00A57A2A" w:rsidP="00A57A2A">
      <w:pPr>
        <w:rPr>
          <w:rFonts w:ascii="Algerian" w:hAnsi="Algerian"/>
          <w:sz w:val="52"/>
          <w:szCs w:val="52"/>
          <w:u w:val="single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3E108B3" wp14:editId="3CB4339B">
            <wp:simplePos x="0" y="0"/>
            <wp:positionH relativeFrom="column">
              <wp:posOffset>2146935</wp:posOffset>
            </wp:positionH>
            <wp:positionV relativeFrom="paragraph">
              <wp:posOffset>331470</wp:posOffset>
            </wp:positionV>
            <wp:extent cx="2295525" cy="156908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569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18D38" w14:textId="77777777" w:rsidR="00A57A2A" w:rsidRDefault="00A57A2A" w:rsidP="00A57A2A">
      <w:pPr>
        <w:jc w:val="center"/>
        <w:rPr>
          <w:rFonts w:ascii="Algerian" w:hAnsi="Algerian"/>
          <w:sz w:val="52"/>
          <w:szCs w:val="52"/>
          <w:u w:val="single"/>
        </w:rPr>
      </w:pPr>
    </w:p>
    <w:p w14:paraId="701427CA" w14:textId="77777777" w:rsidR="00A57A2A" w:rsidRDefault="00A57A2A" w:rsidP="00A57A2A">
      <w:pPr>
        <w:jc w:val="center"/>
        <w:rPr>
          <w:rFonts w:ascii="Algerian" w:hAnsi="Algerian"/>
          <w:sz w:val="52"/>
          <w:szCs w:val="52"/>
          <w:u w:val="single"/>
        </w:rPr>
      </w:pPr>
    </w:p>
    <w:p w14:paraId="5E3E6D1B" w14:textId="77777777" w:rsidR="00A57A2A" w:rsidRDefault="00A57A2A" w:rsidP="00A57A2A">
      <w:pPr>
        <w:jc w:val="center"/>
        <w:rPr>
          <w:rFonts w:ascii="Algerian" w:hAnsi="Algerian"/>
          <w:sz w:val="52"/>
          <w:szCs w:val="52"/>
          <w:u w:val="single"/>
        </w:rPr>
      </w:pPr>
    </w:p>
    <w:p w14:paraId="4AE37BC1" w14:textId="504766C5" w:rsidR="00A57A2A" w:rsidRDefault="00A57A2A" w:rsidP="00A57A2A">
      <w:pPr>
        <w:jc w:val="center"/>
        <w:rPr>
          <w:rFonts w:ascii="Algerian" w:hAnsi="Algerian"/>
          <w:sz w:val="52"/>
          <w:szCs w:val="52"/>
          <w:u w:val="single"/>
        </w:rPr>
      </w:pPr>
      <w:r>
        <w:rPr>
          <w:rFonts w:ascii="Algerian" w:hAnsi="Algerian"/>
          <w:sz w:val="52"/>
          <w:szCs w:val="52"/>
          <w:u w:val="single"/>
        </w:rPr>
        <w:t>CERTIFICATE</w:t>
      </w:r>
    </w:p>
    <w:p w14:paraId="140F6FDC" w14:textId="77777777" w:rsidR="00A57A2A" w:rsidRDefault="00A57A2A" w:rsidP="00A57A2A">
      <w:pPr>
        <w:jc w:val="center"/>
        <w:rPr>
          <w:rFonts w:ascii="Algerian" w:hAnsi="Algerian"/>
          <w:i/>
          <w:sz w:val="52"/>
          <w:szCs w:val="52"/>
          <w:u w:val="single"/>
        </w:rPr>
      </w:pPr>
    </w:p>
    <w:p w14:paraId="2F430F1C" w14:textId="77777777" w:rsidR="00A57A2A" w:rsidRDefault="00A57A2A" w:rsidP="00A57A2A">
      <w:pPr>
        <w:jc w:val="both"/>
        <w:rPr>
          <w:rFonts w:ascii="Cambria" w:hAnsi="Cambria" w:cs="Times New Roman"/>
          <w:i/>
          <w:sz w:val="36"/>
          <w:szCs w:val="36"/>
        </w:rPr>
      </w:pPr>
      <w:r>
        <w:rPr>
          <w:rFonts w:ascii="Cambria" w:hAnsi="Cambria" w:cs="Times New Roman"/>
          <w:i/>
          <w:sz w:val="36"/>
          <w:szCs w:val="36"/>
        </w:rPr>
        <w:t xml:space="preserve">This is to certify that_________________________, a student of Class XII Science has successfully completed the research on the Computer Science project titled by __________________________________ under the guidance of ____________________Mrs. Honey </w:t>
      </w:r>
      <w:proofErr w:type="spellStart"/>
      <w:r>
        <w:rPr>
          <w:rFonts w:ascii="Cambria" w:hAnsi="Cambria" w:cs="Times New Roman"/>
          <w:i/>
          <w:sz w:val="36"/>
          <w:szCs w:val="36"/>
        </w:rPr>
        <w:t>Shivnani</w:t>
      </w:r>
      <w:proofErr w:type="spellEnd"/>
      <w:r>
        <w:rPr>
          <w:rFonts w:ascii="Cambria" w:hAnsi="Cambria" w:cs="Times New Roman"/>
          <w:i/>
          <w:sz w:val="36"/>
          <w:szCs w:val="36"/>
        </w:rPr>
        <w:t xml:space="preserve"> at Shiv Ashish School, Ahmedabad, Gujarat during the year 2020-21.</w:t>
      </w:r>
    </w:p>
    <w:p w14:paraId="3AA763E3" w14:textId="03CB02A3" w:rsidR="00A57A2A" w:rsidRDefault="00A57A2A" w:rsidP="00A57A2A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B176404" wp14:editId="77DD6726">
                <wp:simplePos x="0" y="0"/>
                <wp:positionH relativeFrom="column">
                  <wp:posOffset>2371725</wp:posOffset>
                </wp:positionH>
                <wp:positionV relativeFrom="paragraph">
                  <wp:posOffset>64770</wp:posOffset>
                </wp:positionV>
                <wp:extent cx="1447800" cy="1628775"/>
                <wp:effectExtent l="9525" t="7620" r="9525" b="1143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1628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64AEA5" w14:textId="77777777" w:rsidR="00A57A2A" w:rsidRDefault="00A57A2A" w:rsidP="00A57A2A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308CA478" w14:textId="77777777" w:rsidR="00A57A2A" w:rsidRDefault="00A57A2A" w:rsidP="00A57A2A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PHOTO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176404" id="Text Box 9" o:spid="_x0000_s1032" type="#_x0000_t202" style="position:absolute;left:0;text-align:left;margin-left:186.75pt;margin-top:5.1pt;width:114pt;height:128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">
                <v:textbox>
                  <w:txbxContent>
                    <w:p w14:paraId="0B64AEA5" w14:textId="77777777" w:rsidR="00A57A2A" w:rsidRDefault="00A57A2A" w:rsidP="00A57A2A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</w:p>
                    <w:p w14:paraId="308CA478" w14:textId="77777777" w:rsidR="00A57A2A" w:rsidRDefault="00A57A2A" w:rsidP="00A57A2A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PHOTO</w:t>
                      </w:r>
                    </w:p>
                  </w:txbxContent>
                </v:textbox>
              </v:shape>
            </w:pict>
          </mc:Fallback>
        </mc:AlternateContent>
      </w:r>
    </w:p>
    <w:p w14:paraId="42AFD694" w14:textId="77777777" w:rsidR="00A57A2A" w:rsidRDefault="00A57A2A" w:rsidP="00A57A2A">
      <w:pPr>
        <w:rPr>
          <w:rFonts w:ascii="Times New Roman" w:hAnsi="Times New Roman" w:cs="Times New Roman"/>
          <w:sz w:val="36"/>
          <w:szCs w:val="36"/>
        </w:rPr>
      </w:pPr>
    </w:p>
    <w:p w14:paraId="6EC7C0CF" w14:textId="77777777" w:rsidR="00A57A2A" w:rsidRDefault="00A57A2A" w:rsidP="00A57A2A">
      <w:pPr>
        <w:rPr>
          <w:rFonts w:ascii="Times New Roman" w:hAnsi="Times New Roman" w:cs="Times New Roman"/>
          <w:sz w:val="36"/>
          <w:szCs w:val="36"/>
        </w:rPr>
      </w:pPr>
    </w:p>
    <w:p w14:paraId="003CA543" w14:textId="77777777" w:rsidR="00A57A2A" w:rsidRDefault="00A57A2A" w:rsidP="00A57A2A">
      <w:pPr>
        <w:rPr>
          <w:rFonts w:ascii="Times New Roman" w:hAnsi="Times New Roman" w:cs="Times New Roman"/>
          <w:sz w:val="36"/>
          <w:szCs w:val="36"/>
        </w:rPr>
      </w:pPr>
    </w:p>
    <w:p w14:paraId="319CA9B9" w14:textId="77777777" w:rsidR="00A57A2A" w:rsidRDefault="00A57A2A" w:rsidP="00A57A2A">
      <w:pPr>
        <w:rPr>
          <w:rFonts w:ascii="Times New Roman" w:hAnsi="Times New Roman" w:cs="Times New Roman"/>
          <w:sz w:val="36"/>
          <w:szCs w:val="36"/>
        </w:rPr>
      </w:pPr>
    </w:p>
    <w:p w14:paraId="6227E264" w14:textId="77777777" w:rsidR="00A57A2A" w:rsidRDefault="00A57A2A" w:rsidP="00A57A2A">
      <w:pPr>
        <w:rPr>
          <w:rFonts w:ascii="Times New Roman" w:hAnsi="Times New Roman" w:cs="Times New Roman"/>
          <w:sz w:val="36"/>
          <w:szCs w:val="36"/>
        </w:rPr>
      </w:pPr>
    </w:p>
    <w:p w14:paraId="2F2509CB" w14:textId="77777777" w:rsidR="00A57A2A" w:rsidRDefault="00A57A2A" w:rsidP="00A57A2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TEACHER IN-CHARGE</w:t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  <w:t>PRINCIPAL</w:t>
      </w:r>
    </w:p>
    <w:p w14:paraId="4DBF08EC" w14:textId="77777777" w:rsidR="00DE3530" w:rsidRDefault="00DE3530">
      <w:pPr>
        <w:pStyle w:val="Header"/>
        <w:tabs>
          <w:tab w:val="clear" w:pos="4153"/>
          <w:tab w:val="clear" w:pos="8306"/>
          <w:tab w:val="center" w:pos="4680"/>
          <w:tab w:val="right" w:pos="9360"/>
        </w:tabs>
        <w:rPr>
          <w:rFonts w:ascii="MV Boli" w:hAnsi="MV Boli" w:cs="MV Boli" w:hint="eastAsia"/>
          <w:sz w:val="28"/>
          <w:szCs w:val="28"/>
          <w:u w:val="single"/>
        </w:rPr>
      </w:pPr>
    </w:p>
    <w:p w14:paraId="34C625DE" w14:textId="77777777" w:rsidR="00DE3530" w:rsidRDefault="00DE3530">
      <w:p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30A79136" w14:textId="77777777" w:rsidR="00DE3530" w:rsidRDefault="00A57A2A"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lastRenderedPageBreak/>
        <w:t>Acknowledgement</w:t>
      </w:r>
    </w:p>
    <w:p w14:paraId="277A9D1C" w14:textId="77777777" w:rsidR="00DE3530" w:rsidRDefault="00DE3530"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</w:p>
    <w:p w14:paraId="25EA0281" w14:textId="77777777" w:rsidR="00DE3530" w:rsidRDefault="00A57A2A">
      <w:pPr>
        <w:spacing w:line="260" w:lineRule="auto"/>
        <w:ind w:firstLineChars="200" w:firstLine="720"/>
        <w:jc w:val="both"/>
        <w:rPr>
          <w:rFonts w:ascii="Times New Roman" w:eastAsia="Calibri" w:hAnsi="Times New Roman" w:cs="Times New Roman"/>
          <w:i/>
          <w:iCs/>
          <w:spacing w:val="20"/>
          <w:sz w:val="32"/>
          <w:szCs w:val="32"/>
          <w:lang w:val="en-US"/>
        </w:rPr>
      </w:pPr>
      <w:r>
        <w:rPr>
          <w:rFonts w:ascii="Times New Roman" w:eastAsia="Calibri" w:hAnsi="Times New Roman" w:cs="Times New Roman"/>
          <w:i/>
          <w:iCs/>
          <w:spacing w:val="20"/>
          <w:sz w:val="32"/>
          <w:szCs w:val="32"/>
          <w:lang w:val="en-US"/>
        </w:rPr>
        <w:t xml:space="preserve">We would like to express our special thanks of gratitude to our teacher HONEY SHIVNANI as well as our </w:t>
      </w:r>
      <w:r>
        <w:rPr>
          <w:rFonts w:ascii="Times New Roman" w:eastAsia="Calibri" w:hAnsi="Times New Roman" w:cs="Times New Roman"/>
          <w:i/>
          <w:iCs/>
          <w:spacing w:val="20"/>
          <w:sz w:val="32"/>
          <w:szCs w:val="32"/>
          <w:lang w:val="en-US"/>
        </w:rPr>
        <w:t>principal DIKSHA DAVE, who gave us the golden opportunity to do this wonderful project on PYGAME which also helped us in doing a lot of Research and we came to know about so many new things. We are really thankful to them.</w:t>
      </w:r>
    </w:p>
    <w:p w14:paraId="1D6EE5B5" w14:textId="77777777" w:rsidR="00DE3530" w:rsidRDefault="00DE3530">
      <w:pPr>
        <w:jc w:val="both"/>
        <w:rPr>
          <w:rFonts w:ascii="Times New Roman" w:eastAsia="Calibri" w:hAnsi="Times New Roman" w:cs="Times New Roman"/>
          <w:i/>
          <w:iCs/>
          <w:spacing w:val="20"/>
          <w:sz w:val="32"/>
          <w:szCs w:val="32"/>
          <w:lang w:val="en-US"/>
        </w:rPr>
      </w:pPr>
    </w:p>
    <w:p w14:paraId="426F183C" w14:textId="77777777" w:rsidR="00DE3530" w:rsidRDefault="00A57A2A">
      <w:pPr>
        <w:spacing w:line="260" w:lineRule="auto"/>
        <w:ind w:firstLineChars="200" w:firstLine="720"/>
        <w:jc w:val="both"/>
        <w:rPr>
          <w:rFonts w:ascii="Times New Roman" w:eastAsia="Calibri" w:hAnsi="Times New Roman" w:cs="Times New Roman"/>
          <w:i/>
          <w:iCs/>
          <w:spacing w:val="20"/>
          <w:sz w:val="32"/>
          <w:szCs w:val="32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eastAsia="Calibri" w:hAnsi="Times New Roman" w:cs="Times New Roman"/>
          <w:i/>
          <w:iCs/>
          <w:spacing w:val="20"/>
          <w:sz w:val="32"/>
          <w:szCs w:val="32"/>
          <w:lang w:val="en-US"/>
        </w:rPr>
        <w:t>Secondly, we would also like to thank our parents and friends who helped us a lot in finalizing this project within the limited time frame.</w:t>
      </w:r>
    </w:p>
    <w:p w14:paraId="3B019A93" w14:textId="77777777" w:rsidR="00DE3530" w:rsidRDefault="00A57A2A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lastRenderedPageBreak/>
        <w:t>Python Introduction</w:t>
      </w:r>
    </w:p>
    <w:p w14:paraId="4793DF01" w14:textId="77777777" w:rsidR="00DE3530" w:rsidRDefault="00DE3530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 w14:paraId="0EDF0EE5" w14:textId="77777777" w:rsidR="00DE3530" w:rsidRDefault="00A57A2A">
      <w:pPr>
        <w:numPr>
          <w:ilvl w:val="0"/>
          <w:numId w:val="2"/>
        </w:numPr>
        <w:rPr>
          <w:rStyle w:val="Strong"/>
          <w:rFonts w:ascii="Times New Roman" w:eastAsia="Arial" w:hAnsi="Times New Roman" w:cs="Times New Roman"/>
          <w:color w:val="222426"/>
          <w:sz w:val="32"/>
          <w:szCs w:val="32"/>
          <w:shd w:val="clear" w:color="auto" w:fill="FFFFFF"/>
          <w:lang w:val="en-US"/>
        </w:rPr>
      </w:pPr>
      <w:r>
        <w:rPr>
          <w:rStyle w:val="Strong"/>
          <w:rFonts w:ascii="Times New Roman" w:eastAsia="Arial" w:hAnsi="Times New Roman"/>
          <w:color w:val="222426"/>
          <w:sz w:val="32"/>
          <w:szCs w:val="32"/>
          <w:shd w:val="clear" w:color="auto" w:fill="FFFFFF"/>
          <w:lang w:val="en-US"/>
        </w:rPr>
        <w:t>What is Python?</w:t>
      </w:r>
    </w:p>
    <w:p w14:paraId="1E4B1F64" w14:textId="77777777" w:rsidR="00DE3530" w:rsidRDefault="00A57A2A">
      <w:pPr>
        <w:spacing w:line="260" w:lineRule="auto"/>
        <w:ind w:left="482" w:hangingChars="150" w:hanging="482"/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</w:pPr>
      <w:r>
        <w:rPr>
          <w:rStyle w:val="Strong"/>
          <w:rFonts w:ascii="Times New Roman" w:eastAsia="Arial" w:hAnsi="Times New Roman"/>
          <w:color w:val="222426"/>
          <w:sz w:val="32"/>
          <w:szCs w:val="32"/>
          <w:shd w:val="clear" w:color="auto" w:fill="FFFFFF"/>
          <w:lang w:val="en-US"/>
        </w:rPr>
        <w:t xml:space="preserve">   </w:t>
      </w:r>
      <w:r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  <w:t>Python is a popular</w:t>
      </w:r>
      <w:r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  <w:t xml:space="preserve"> programming language. It was created by Guido van Rossum, and released in 1989.</w:t>
      </w:r>
    </w:p>
    <w:p w14:paraId="42FFFBA5" w14:textId="77777777" w:rsidR="00DE3530" w:rsidRDefault="00A57A2A">
      <w:pPr>
        <w:spacing w:line="260" w:lineRule="auto"/>
        <w:ind w:left="2720" w:hangingChars="850" w:hanging="2720"/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</w:pPr>
      <w:r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  <w:t xml:space="preserve">   </w:t>
      </w:r>
      <w:r>
        <w:rPr>
          <w:rStyle w:val="Strong"/>
          <w:rFonts w:ascii="Times New Roman" w:eastAsia="Arial" w:hAnsi="Times New Roman"/>
          <w:b w:val="0"/>
          <w:bCs w:val="0"/>
          <w:i/>
          <w:iCs/>
          <w:color w:val="222426"/>
          <w:sz w:val="32"/>
          <w:szCs w:val="32"/>
          <w:shd w:val="clear" w:color="auto" w:fill="FFFFFF"/>
          <w:lang w:val="en-US"/>
        </w:rPr>
        <w:t xml:space="preserve">Interesting </w:t>
      </w:r>
      <w:proofErr w:type="gramStart"/>
      <w:r>
        <w:rPr>
          <w:rStyle w:val="Strong"/>
          <w:rFonts w:ascii="Times New Roman" w:eastAsia="Arial" w:hAnsi="Times New Roman"/>
          <w:b w:val="0"/>
          <w:bCs w:val="0"/>
          <w:i/>
          <w:iCs/>
          <w:color w:val="222426"/>
          <w:sz w:val="32"/>
          <w:szCs w:val="32"/>
          <w:shd w:val="clear" w:color="auto" w:fill="FFFFFF"/>
          <w:lang w:val="en-US"/>
        </w:rPr>
        <w:t>fact</w:t>
      </w:r>
      <w:r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  <w:t xml:space="preserve"> :</w:t>
      </w:r>
      <w:proofErr w:type="gramEnd"/>
      <w:r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  <w:t xml:space="preserve"> Python is named after the comedy television show “Monty Python’s Flying Circus”. It is not named after the Python snake.</w:t>
      </w:r>
    </w:p>
    <w:p w14:paraId="7165CB3F" w14:textId="77777777" w:rsidR="00DE3530" w:rsidRDefault="00A57A2A">
      <w:pPr>
        <w:spacing w:line="260" w:lineRule="auto"/>
        <w:ind w:left="480" w:hangingChars="150" w:hanging="480"/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</w:pPr>
      <w:r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  <w:t xml:space="preserve">   It is used </w:t>
      </w:r>
      <w:proofErr w:type="gramStart"/>
      <w:r>
        <w:rPr>
          <w:rStyle w:val="Strong"/>
          <w:rFonts w:ascii="Times New Roman" w:eastAsia="Arial" w:hAnsi="Times New Roman"/>
          <w:b w:val="0"/>
          <w:bCs w:val="0"/>
          <w:color w:val="222426"/>
          <w:sz w:val="32"/>
          <w:szCs w:val="32"/>
          <w:shd w:val="clear" w:color="auto" w:fill="FFFFFF"/>
          <w:lang w:val="en-US"/>
        </w:rPr>
        <w:t>for :</w:t>
      </w:r>
      <w:proofErr w:type="gramEnd"/>
    </w:p>
    <w:p w14:paraId="693315B6" w14:textId="77777777" w:rsidR="00DE3530" w:rsidRDefault="00A57A2A">
      <w:pPr>
        <w:numPr>
          <w:ilvl w:val="0"/>
          <w:numId w:val="3"/>
        </w:numPr>
        <w:spacing w:beforeAutospacing="1" w:after="0" w:afterAutospacing="1"/>
        <w:ind w:left="11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web development (server-side),</w:t>
      </w:r>
    </w:p>
    <w:p w14:paraId="67D4E19F" w14:textId="77777777" w:rsidR="00DE3530" w:rsidRDefault="00A57A2A">
      <w:pPr>
        <w:numPr>
          <w:ilvl w:val="0"/>
          <w:numId w:val="3"/>
        </w:numPr>
        <w:spacing w:beforeAutospacing="1" w:after="0" w:afterAutospacing="1"/>
        <w:ind w:left="11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software development,</w:t>
      </w:r>
    </w:p>
    <w:p w14:paraId="6CE0904A" w14:textId="77777777" w:rsidR="00DE3530" w:rsidRDefault="00A57A2A">
      <w:pPr>
        <w:numPr>
          <w:ilvl w:val="0"/>
          <w:numId w:val="3"/>
        </w:numPr>
        <w:spacing w:beforeAutospacing="1" w:after="0" w:afterAutospacing="1"/>
        <w:ind w:left="11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mathematics,</w:t>
      </w:r>
    </w:p>
    <w:p w14:paraId="7E0C4690" w14:textId="77777777" w:rsidR="00DE3530" w:rsidRDefault="00A57A2A">
      <w:pPr>
        <w:numPr>
          <w:ilvl w:val="0"/>
          <w:numId w:val="3"/>
        </w:numPr>
        <w:spacing w:beforeAutospacing="1" w:after="0" w:afterAutospacing="1"/>
        <w:ind w:left="11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system scripting</w:t>
      </w:r>
    </w:p>
    <w:p w14:paraId="37FC00DE" w14:textId="77777777" w:rsidR="00DE3530" w:rsidRDefault="00A57A2A">
      <w:pPr>
        <w:numPr>
          <w:ilvl w:val="0"/>
          <w:numId w:val="3"/>
        </w:numPr>
        <w:spacing w:beforeAutospacing="1" w:after="0" w:afterAutospacing="1"/>
        <w:ind w:left="11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data analysis,</w:t>
      </w:r>
    </w:p>
    <w:p w14:paraId="59BA168B" w14:textId="77777777" w:rsidR="00DE3530" w:rsidRDefault="00A57A2A">
      <w:pPr>
        <w:numPr>
          <w:ilvl w:val="0"/>
          <w:numId w:val="3"/>
        </w:numPr>
        <w:spacing w:beforeAutospacing="1" w:after="0" w:afterAutospacing="1"/>
        <w:ind w:left="11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game </w:t>
      </w:r>
      <w:r>
        <w:rPr>
          <w:rFonts w:ascii="Times New Roman" w:hAnsi="Times New Roman"/>
          <w:sz w:val="32"/>
          <w:szCs w:val="32"/>
        </w:rPr>
        <w:t>development,</w:t>
      </w:r>
    </w:p>
    <w:p w14:paraId="52FFC0CA" w14:textId="77777777" w:rsidR="00DE3530" w:rsidRDefault="00A57A2A">
      <w:pPr>
        <w:numPr>
          <w:ilvl w:val="0"/>
          <w:numId w:val="3"/>
        </w:numPr>
        <w:spacing w:beforeAutospacing="1" w:after="0" w:afterAutospacing="1"/>
        <w:ind w:left="11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desktop applications</w:t>
      </w:r>
    </w:p>
    <w:p w14:paraId="3893ED9C" w14:textId="77777777" w:rsidR="00DE3530" w:rsidRDefault="00A57A2A">
      <w:pPr>
        <w:numPr>
          <w:ilvl w:val="0"/>
          <w:numId w:val="4"/>
        </w:numPr>
        <w:tabs>
          <w:tab w:val="left" w:pos="720"/>
        </w:tabs>
        <w:spacing w:beforeAutospacing="1" w:after="0" w:afterAutospacing="1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b/>
          <w:bCs/>
          <w:sz w:val="32"/>
          <w:szCs w:val="32"/>
        </w:rPr>
        <w:t>What can Python do?</w:t>
      </w:r>
    </w:p>
    <w:p w14:paraId="1E0F468D" w14:textId="77777777" w:rsidR="00DE3530" w:rsidRDefault="00A57A2A">
      <w:pPr>
        <w:numPr>
          <w:ilvl w:val="0"/>
          <w:numId w:val="5"/>
        </w:numPr>
        <w:spacing w:beforeAutospacing="1" w:after="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can be used on a server to create web applications.</w:t>
      </w:r>
    </w:p>
    <w:p w14:paraId="4B1250A2" w14:textId="77777777" w:rsidR="00DE3530" w:rsidRDefault="00A57A2A">
      <w:pPr>
        <w:numPr>
          <w:ilvl w:val="0"/>
          <w:numId w:val="5"/>
        </w:numPr>
        <w:spacing w:beforeAutospacing="1" w:after="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can be used alongside software to create workflows.</w:t>
      </w:r>
    </w:p>
    <w:p w14:paraId="18AC46A6" w14:textId="77777777" w:rsidR="00DE3530" w:rsidRDefault="00A57A2A">
      <w:pPr>
        <w:numPr>
          <w:ilvl w:val="0"/>
          <w:numId w:val="5"/>
        </w:numPr>
        <w:spacing w:beforeAutospacing="1" w:after="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can connect to database systems. It can also read and modify files.</w:t>
      </w:r>
    </w:p>
    <w:p w14:paraId="241F0215" w14:textId="77777777" w:rsidR="00DE3530" w:rsidRDefault="00A57A2A">
      <w:pPr>
        <w:numPr>
          <w:ilvl w:val="0"/>
          <w:numId w:val="5"/>
        </w:numPr>
        <w:spacing w:beforeAutospacing="1" w:after="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can be used to handle big data and perform complex mathematics.</w:t>
      </w:r>
    </w:p>
    <w:p w14:paraId="549FA6CF" w14:textId="77777777" w:rsidR="00DE3530" w:rsidRDefault="00A57A2A">
      <w:pPr>
        <w:numPr>
          <w:ilvl w:val="0"/>
          <w:numId w:val="5"/>
        </w:numPr>
        <w:spacing w:beforeAutospacing="1" w:after="0" w:afterAutospacing="1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can be used for rapid prototyping, or for production-ready software development.</w:t>
      </w:r>
    </w:p>
    <w:p w14:paraId="0BCF4279" w14:textId="77777777" w:rsidR="00DE3530" w:rsidRDefault="00A57A2A">
      <w:pPr>
        <w:numPr>
          <w:ilvl w:val="0"/>
          <w:numId w:val="6"/>
        </w:numPr>
        <w:tabs>
          <w:tab w:val="left" w:pos="720"/>
        </w:tabs>
        <w:spacing w:beforeAutospacing="1" w:after="0" w:afterAutospacing="1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ascii="Times New Roman" w:hAnsi="Times New Roman"/>
          <w:b/>
          <w:bCs/>
          <w:sz w:val="32"/>
          <w:szCs w:val="32"/>
        </w:rPr>
        <w:t>Why Python?</w:t>
      </w:r>
    </w:p>
    <w:p w14:paraId="2935C552" w14:textId="77777777" w:rsidR="00DE3530" w:rsidRDefault="00A57A2A">
      <w:pPr>
        <w:numPr>
          <w:ilvl w:val="0"/>
          <w:numId w:val="7"/>
        </w:numPr>
        <w:spacing w:beforeAutospacing="1" w:after="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works on different platforms (Windows, Mac, Linux</w:t>
      </w: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, etc.)</w:t>
      </w:r>
    </w:p>
    <w:p w14:paraId="0EDF9875" w14:textId="77777777" w:rsidR="00DE3530" w:rsidRDefault="00A57A2A">
      <w:pPr>
        <w:numPr>
          <w:ilvl w:val="0"/>
          <w:numId w:val="7"/>
        </w:numPr>
        <w:spacing w:beforeAutospacing="1" w:after="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has a simple</w:t>
      </w: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 syntax similar to the English language.</w:t>
      </w:r>
    </w:p>
    <w:p w14:paraId="32E886CA" w14:textId="77777777" w:rsidR="00DE3530" w:rsidRDefault="00A57A2A">
      <w:pPr>
        <w:numPr>
          <w:ilvl w:val="0"/>
          <w:numId w:val="7"/>
        </w:numPr>
        <w:spacing w:beforeAutospacing="1" w:after="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has syntax that allows developers to write programs with fewer lines than some other programming languages.</w:t>
      </w:r>
    </w:p>
    <w:p w14:paraId="1D87B566" w14:textId="77777777" w:rsidR="00DE3530" w:rsidRDefault="00A57A2A">
      <w:pPr>
        <w:numPr>
          <w:ilvl w:val="0"/>
          <w:numId w:val="7"/>
        </w:numPr>
        <w:spacing w:beforeAutospacing="1" w:after="0" w:afterAutospacing="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runs on an interpreter system, meaning that code can be executed as soon as it is written. Th</w:t>
      </w: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is means that prototyping can be very quick.</w:t>
      </w:r>
    </w:p>
    <w:p w14:paraId="7A46BE80" w14:textId="77777777" w:rsidR="00DE3530" w:rsidRDefault="00A57A2A">
      <w:pPr>
        <w:numPr>
          <w:ilvl w:val="0"/>
          <w:numId w:val="7"/>
        </w:numPr>
        <w:spacing w:beforeAutospacing="1" w:after="0" w:afterAutospacing="1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Python can be treated in a procedural way, an object-oriented way or a functional way.</w:t>
      </w:r>
    </w:p>
    <w:p w14:paraId="07073A67" w14:textId="77777777" w:rsidR="00DE3530" w:rsidRDefault="00A57A2A">
      <w:pPr>
        <w:numPr>
          <w:ilvl w:val="0"/>
          <w:numId w:val="8"/>
        </w:numPr>
        <w:tabs>
          <w:tab w:val="left" w:pos="720"/>
        </w:tabs>
        <w:spacing w:beforeAutospacing="1" w:after="0" w:afterAutospacing="1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/>
          <w:b/>
          <w:bCs/>
          <w:sz w:val="32"/>
          <w:szCs w:val="32"/>
          <w:lang w:val="en-US"/>
        </w:rPr>
        <w:lastRenderedPageBreak/>
        <w:t xml:space="preserve">  Python Syntax compared to other programming languages</w:t>
      </w:r>
    </w:p>
    <w:p w14:paraId="3B58254F" w14:textId="77777777" w:rsidR="00DE3530" w:rsidRDefault="00A57A2A">
      <w:pPr>
        <w:numPr>
          <w:ilvl w:val="0"/>
          <w:numId w:val="9"/>
        </w:numPr>
        <w:spacing w:beforeAutospacing="1" w:after="0" w:afterAutospacing="1" w:line="256" w:lineRule="auto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color w:val="000000"/>
          <w:sz w:val="32"/>
          <w:szCs w:val="32"/>
          <w:shd w:val="clear" w:color="auto" w:fill="FFFFFF"/>
          <w:lang w:val="en-US" w:eastAsia="zh-CN" w:bidi="ar"/>
        </w:rPr>
        <w:t xml:space="preserve">Python was designed for readability, and has some </w:t>
      </w:r>
      <w:r>
        <w:rPr>
          <w:rFonts w:ascii="Times New Roman" w:eastAsia="Calibri" w:hAnsi="Times New Roman" w:cs="Times New Roman"/>
          <w:color w:val="000000"/>
          <w:sz w:val="32"/>
          <w:szCs w:val="32"/>
          <w:shd w:val="clear" w:color="auto" w:fill="FFFFFF"/>
          <w:lang w:val="en-US" w:eastAsia="zh-CN" w:bidi="ar"/>
        </w:rPr>
        <w:t>similarities to the English language with influence from mathematics.</w:t>
      </w:r>
    </w:p>
    <w:p w14:paraId="3F9C21C3" w14:textId="77777777" w:rsidR="00DE3530" w:rsidRDefault="00A57A2A">
      <w:pPr>
        <w:numPr>
          <w:ilvl w:val="0"/>
          <w:numId w:val="9"/>
        </w:numPr>
        <w:spacing w:beforeAutospacing="1" w:after="0" w:afterAutospacing="1" w:line="256" w:lineRule="auto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color w:val="000000"/>
          <w:sz w:val="32"/>
          <w:szCs w:val="32"/>
          <w:shd w:val="clear" w:color="auto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 w14:paraId="63C81C6A" w14:textId="77777777" w:rsidR="00DE3530" w:rsidRDefault="00A57A2A">
      <w:pPr>
        <w:numPr>
          <w:ilvl w:val="0"/>
          <w:numId w:val="9"/>
        </w:numPr>
        <w:spacing w:beforeAutospacing="1" w:after="0" w:afterAutospacing="1" w:line="256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eastAsia="Calibri" w:hAnsi="Times New Roman" w:cs="Times New Roman"/>
          <w:color w:val="000000"/>
          <w:sz w:val="32"/>
          <w:szCs w:val="32"/>
          <w:shd w:val="clear" w:color="auto" w:fill="FFFFFF"/>
          <w:lang w:val="en-US" w:eastAsia="zh-CN" w:bidi="ar"/>
        </w:rPr>
        <w:t xml:space="preserve">Python relies on indentation, using </w:t>
      </w:r>
      <w:r>
        <w:rPr>
          <w:rFonts w:ascii="Times New Roman" w:eastAsia="Calibri" w:hAnsi="Times New Roman" w:cs="Times New Roman"/>
          <w:color w:val="000000"/>
          <w:sz w:val="32"/>
          <w:szCs w:val="32"/>
          <w:shd w:val="clear" w:color="auto" w:fill="FFFFFF"/>
          <w:lang w:val="en-US" w:eastAsia="zh-CN" w:bidi="ar"/>
        </w:rPr>
        <w:t>whitespace, to define scope; such as the scope of loops, functions and classes. Other programming languages often use curly-brackets for this purpose.</w:t>
      </w:r>
    </w:p>
    <w:p w14:paraId="0EF701E7" w14:textId="77777777" w:rsidR="00DE3530" w:rsidRDefault="00A57A2A">
      <w:pPr>
        <w:numPr>
          <w:ilvl w:val="0"/>
          <w:numId w:val="10"/>
        </w:numPr>
        <w:spacing w:beforeAutospacing="1" w:after="0" w:afterAutospacing="1" w:line="256" w:lineRule="auto"/>
        <w:rPr>
          <w:rFonts w:ascii="Times New Roman" w:eastAsia="Calibri" w:hAnsi="Times New Roman" w:cs="Times New Roman"/>
          <w:b/>
          <w:sz w:val="32"/>
          <w:szCs w:val="32"/>
        </w:rPr>
      </w:pPr>
      <w:r>
        <w:rPr>
          <w:rFonts w:ascii="Times New Roman" w:eastAsia="Calibri" w:hAnsi="Times New Roman" w:cs="Times New Roman"/>
          <w:b/>
          <w:sz w:val="32"/>
          <w:szCs w:val="32"/>
          <w:lang w:val="en-US" w:eastAsia="zh-CN" w:bidi="ar"/>
        </w:rPr>
        <w:t xml:space="preserve">  Python-Pluses</w:t>
      </w:r>
    </w:p>
    <w:p w14:paraId="3510A3E8" w14:textId="77777777" w:rsidR="00DE3530" w:rsidRDefault="00A57A2A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Easy to Use</w:t>
      </w:r>
    </w:p>
    <w:p w14:paraId="5A6CBC78" w14:textId="77777777" w:rsidR="00DE3530" w:rsidRDefault="00A57A2A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Expressive Language</w:t>
      </w:r>
    </w:p>
    <w:p w14:paraId="1887227C" w14:textId="77777777" w:rsidR="00DE3530" w:rsidRDefault="00A57A2A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Interpreted Language</w:t>
      </w:r>
    </w:p>
    <w:p w14:paraId="1342AF30" w14:textId="77777777" w:rsidR="00DE3530" w:rsidRDefault="00A57A2A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Free and Open Source</w:t>
      </w:r>
    </w:p>
    <w:p w14:paraId="00478A80" w14:textId="77777777" w:rsidR="00DE3530" w:rsidRDefault="00A57A2A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Cross</w:t>
      </w: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>-Platform Language</w:t>
      </w:r>
    </w:p>
    <w:p w14:paraId="5398FD9B" w14:textId="77777777" w:rsidR="00DE3530" w:rsidRDefault="00A57A2A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Extensive Libraries</w:t>
      </w:r>
    </w:p>
    <w:p w14:paraId="2F460A7D" w14:textId="77777777" w:rsidR="00DE3530" w:rsidRDefault="00A57A2A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Object-Oriented Language</w:t>
      </w:r>
    </w:p>
    <w:p w14:paraId="2D0D23D8" w14:textId="77777777" w:rsidR="00DE3530" w:rsidRDefault="00A57A2A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Improvised Productivity</w:t>
      </w:r>
    </w:p>
    <w:p w14:paraId="6C24E56A" w14:textId="77777777" w:rsidR="00DE3530" w:rsidRDefault="00A57A2A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Advanced features</w:t>
      </w:r>
    </w:p>
    <w:p w14:paraId="5E820C71" w14:textId="77777777" w:rsidR="00DE3530" w:rsidRDefault="00A57A2A">
      <w:pPr>
        <w:numPr>
          <w:ilvl w:val="0"/>
          <w:numId w:val="11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Automatic memory management</w:t>
      </w:r>
    </w:p>
    <w:p w14:paraId="3E242B7C" w14:textId="77777777" w:rsidR="00DE3530" w:rsidRDefault="00A57A2A">
      <w:pPr>
        <w:numPr>
          <w:ilvl w:val="0"/>
          <w:numId w:val="12"/>
        </w:numPr>
        <w:spacing w:beforeAutospacing="1" w:after="0" w:afterAutospacing="1" w:line="256" w:lineRule="auto"/>
        <w:rPr>
          <w:rFonts w:ascii="Times New Roman" w:eastAsia="Calibri" w:hAnsi="Times New Roman" w:cs="Times New Roman"/>
          <w:b/>
          <w:sz w:val="32"/>
          <w:szCs w:val="32"/>
        </w:rPr>
      </w:pPr>
      <w:r>
        <w:rPr>
          <w:rFonts w:ascii="Times New Roman" w:eastAsia="Calibri" w:hAnsi="Times New Roman" w:cs="Times New Roman"/>
          <w:b/>
          <w:sz w:val="32"/>
          <w:szCs w:val="32"/>
          <w:lang w:val="en-US" w:eastAsia="zh-CN" w:bidi="ar"/>
        </w:rPr>
        <w:t xml:space="preserve">  Python-Minuses (So Human Like)</w:t>
      </w:r>
    </w:p>
    <w:p w14:paraId="0CA5051F" w14:textId="77777777" w:rsidR="00DE3530" w:rsidRDefault="00A57A2A">
      <w:pPr>
        <w:numPr>
          <w:ilvl w:val="0"/>
          <w:numId w:val="13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Not the Fastest Language</w:t>
      </w:r>
    </w:p>
    <w:p w14:paraId="31C23E45" w14:textId="77777777" w:rsidR="00DE3530" w:rsidRDefault="00A57A2A">
      <w:pPr>
        <w:numPr>
          <w:ilvl w:val="0"/>
          <w:numId w:val="13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Lesser Libraries than C, Java, Perl</w:t>
      </w:r>
    </w:p>
    <w:p w14:paraId="03DBA5E7" w14:textId="77777777" w:rsidR="00DE3530" w:rsidRDefault="00A57A2A">
      <w:pPr>
        <w:numPr>
          <w:ilvl w:val="0"/>
          <w:numId w:val="13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Not Strong o</w:t>
      </w: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n </w:t>
      </w:r>
      <w:proofErr w:type="spellStart"/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>Type</w:t>
      </w: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softHyphen/>
        <w:t>Binding</w:t>
      </w:r>
      <w:proofErr w:type="spellEnd"/>
    </w:p>
    <w:p w14:paraId="1C783150" w14:textId="77777777" w:rsidR="00DE3530" w:rsidRDefault="00A57A2A">
      <w:pPr>
        <w:numPr>
          <w:ilvl w:val="0"/>
          <w:numId w:val="13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Not Easily Convertible</w:t>
      </w:r>
    </w:p>
    <w:p w14:paraId="4A088BD9" w14:textId="77777777" w:rsidR="00DE3530" w:rsidRDefault="00A57A2A">
      <w:pPr>
        <w:numPr>
          <w:ilvl w:val="0"/>
          <w:numId w:val="13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High Memory Consumption</w:t>
      </w:r>
    </w:p>
    <w:p w14:paraId="44E9F01A" w14:textId="77777777" w:rsidR="00DE3530" w:rsidRDefault="00A57A2A">
      <w:pPr>
        <w:numPr>
          <w:ilvl w:val="0"/>
          <w:numId w:val="13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Weak in Mobile Development</w:t>
      </w:r>
    </w:p>
    <w:p w14:paraId="5DAD0157" w14:textId="77777777" w:rsidR="00DE3530" w:rsidRDefault="00A57A2A">
      <w:pPr>
        <w:numPr>
          <w:ilvl w:val="0"/>
          <w:numId w:val="13"/>
        </w:numPr>
        <w:spacing w:beforeAutospacing="1" w:after="0" w:afterAutospacing="1" w:line="256" w:lineRule="auto"/>
        <w:ind w:left="845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lang w:val="en-US" w:eastAsia="zh-CN" w:bidi="ar"/>
        </w:rPr>
        <w:t xml:space="preserve">  Underdeveloped Database Access Layers</w:t>
      </w:r>
    </w:p>
    <w:p w14:paraId="51195606" w14:textId="77777777" w:rsidR="00DE3530" w:rsidRDefault="00DE3530">
      <w:pPr>
        <w:tabs>
          <w:tab w:val="left" w:pos="720"/>
        </w:tabs>
        <w:spacing w:beforeAutospacing="1" w:after="0" w:afterAutospacing="1" w:line="256" w:lineRule="auto"/>
        <w:rPr>
          <w:rFonts w:ascii="Times New Roman" w:eastAsia="Calibri" w:hAnsi="Times New Roman" w:cs="Times New Roman"/>
          <w:sz w:val="32"/>
          <w:szCs w:val="32"/>
        </w:rPr>
      </w:pPr>
    </w:p>
    <w:p w14:paraId="540601D7" w14:textId="77777777" w:rsidR="00DE3530" w:rsidRDefault="00DE3530">
      <w:pPr>
        <w:tabs>
          <w:tab w:val="left" w:pos="720"/>
        </w:tabs>
        <w:spacing w:beforeAutospacing="1" w:after="0" w:afterAutospacing="1"/>
        <w:rPr>
          <w:rFonts w:ascii="Times New Roman" w:hAnsi="Times New Roman" w:cs="Times New Roman"/>
          <w:sz w:val="32"/>
          <w:szCs w:val="32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058170E6" w14:textId="77777777" w:rsidR="00DE3530" w:rsidRDefault="00A57A2A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System Requirements</w:t>
      </w:r>
    </w:p>
    <w:p w14:paraId="51D4C839" w14:textId="77777777" w:rsidR="00DE3530" w:rsidRDefault="00DE3530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6B121409" w14:textId="77777777" w:rsidR="00DE3530" w:rsidRDefault="00A57A2A">
      <w:pPr>
        <w:numPr>
          <w:ilvl w:val="0"/>
          <w:numId w:val="14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Hardware Requirements</w:t>
      </w:r>
    </w:p>
    <w:p w14:paraId="2F979B9A" w14:textId="77777777" w:rsidR="00DE3530" w:rsidRDefault="00A57A2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 xml:space="preserve">Operating </w:t>
      </w:r>
      <w:proofErr w:type="gramStart"/>
      <w:r>
        <w:rPr>
          <w:rFonts w:ascii="Times New Roman" w:hAnsi="Times New Roman" w:cs="Times New Roman"/>
          <w:i/>
          <w:iCs/>
          <w:sz w:val="32"/>
          <w:szCs w:val="32"/>
        </w:rPr>
        <w:t>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  <w:t xml:space="preserve">      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 w14:paraId="66392003" w14:textId="77777777" w:rsidR="00DE3530" w:rsidRDefault="00A57A2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 w14:paraId="388DEE5A" w14:textId="77777777" w:rsidR="00DE3530" w:rsidRDefault="00A57A2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 xml:space="preserve">Graphics </w:t>
      </w:r>
      <w:proofErr w:type="gramStart"/>
      <w:r>
        <w:rPr>
          <w:rFonts w:ascii="Times New Roman" w:hAnsi="Times New Roman" w:cs="Times New Roman"/>
          <w:i/>
          <w:iCs/>
          <w:sz w:val="32"/>
          <w:szCs w:val="32"/>
        </w:rPr>
        <w:t>Card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 w14:paraId="37FDD5AD" w14:textId="77777777" w:rsidR="00DE3530" w:rsidRDefault="00A57A2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Intel Penti</w:t>
      </w:r>
      <w:r>
        <w:rPr>
          <w:rFonts w:ascii="Times New Roman" w:hAnsi="Times New Roman" w:cs="Times New Roman"/>
          <w:sz w:val="32"/>
          <w:szCs w:val="32"/>
        </w:rPr>
        <w:t>um 4 2.00GHz</w:t>
      </w:r>
    </w:p>
    <w:p w14:paraId="1FFB25AA" w14:textId="77777777" w:rsidR="00DE3530" w:rsidRDefault="00A57A2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t xml:space="preserve">HDD </w:t>
      </w:r>
      <w:proofErr w:type="gramStart"/>
      <w:r>
        <w:rPr>
          <w:rFonts w:ascii="Times New Roman" w:hAnsi="Times New Roman" w:cs="Times New Roman"/>
          <w:i/>
          <w:iCs/>
          <w:sz w:val="32"/>
          <w:szCs w:val="32"/>
        </w:rPr>
        <w:t>Space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 w14:paraId="00E0C01B" w14:textId="77777777" w:rsidR="00DE3530" w:rsidRDefault="00DE3530">
      <w:pPr>
        <w:pStyle w:val="ListParagraph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14:paraId="49367B03" w14:textId="77777777" w:rsidR="00DE3530" w:rsidRDefault="00A57A2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 w14:paraId="4A1A0C90" w14:textId="77777777" w:rsidR="00DE3530" w:rsidRDefault="00DE3530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460D9E2" w14:textId="77777777" w:rsidR="00DE3530" w:rsidRDefault="00A57A2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A Python IDE (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eg.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Python IDLE, Spyder,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Pycharm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, Atom, etc.)</w:t>
      </w:r>
    </w:p>
    <w:p w14:paraId="7293B0AE" w14:textId="77777777" w:rsidR="00DE3530" w:rsidRDefault="00A57A2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i/>
          <w:iCs/>
          <w:sz w:val="32"/>
          <w:szCs w:val="32"/>
          <w:lang w:val="en-US"/>
        </w:rPr>
        <w:t xml:space="preserve">Python </w:t>
      </w:r>
      <w:proofErr w:type="gramStart"/>
      <w:r>
        <w:rPr>
          <w:rFonts w:ascii="Times New Roman" w:hAnsi="Times New Roman" w:cs="Times New Roman"/>
          <w:i/>
          <w:iCs/>
          <w:sz w:val="32"/>
          <w:szCs w:val="32"/>
          <w:lang w:val="en-US"/>
        </w:rPr>
        <w:t>Modules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Pygame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Numpy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, Random, Math and Datetime</w:t>
      </w:r>
    </w:p>
    <w:p w14:paraId="26EDED89" w14:textId="77777777" w:rsidR="00DE3530" w:rsidRDefault="00DE3530">
      <w:pPr>
        <w:pStyle w:val="Heading3"/>
        <w:jc w:val="center"/>
        <w:rPr>
          <w:rFonts w:eastAsiaTheme="majorEastAsia"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10BE7105" w14:textId="77777777" w:rsidR="00DE3530" w:rsidRDefault="00A57A2A">
      <w:pPr>
        <w:pStyle w:val="Organization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  <w:lastRenderedPageBreak/>
        <w:t>Game Logo</w:t>
      </w:r>
    </w:p>
    <w:p w14:paraId="750294E5" w14:textId="77777777" w:rsidR="00DE3530" w:rsidRDefault="00DE3530">
      <w:pPr>
        <w:pStyle w:val="Organization"/>
        <w:jc w:val="center"/>
        <w:rPr>
          <w:color w:val="0D0D0D" w:themeColor="text1" w:themeTint="F2"/>
        </w:rPr>
      </w:pPr>
    </w:p>
    <w:p w14:paraId="7F170B5A" w14:textId="77777777" w:rsidR="00DE3530" w:rsidRDefault="00A57A2A">
      <w:pPr>
        <w:pStyle w:val="Organization"/>
        <w:jc w:val="center"/>
        <w:rPr>
          <w:color w:val="0D0D0D" w:themeColor="text1" w:themeTint="F2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6A1F805F" wp14:editId="558CAA0E">
            <wp:simplePos x="0" y="0"/>
            <wp:positionH relativeFrom="column">
              <wp:posOffset>72390</wp:posOffset>
            </wp:positionH>
            <wp:positionV relativeFrom="paragraph">
              <wp:posOffset>317500</wp:posOffset>
            </wp:positionV>
            <wp:extent cx="6501130" cy="6501130"/>
            <wp:effectExtent l="0" t="0" r="13970" b="139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1B66C5" w14:textId="77777777" w:rsidR="00DE3530" w:rsidRDefault="00DE3530"/>
    <w:p w14:paraId="60425CC5" w14:textId="77777777" w:rsidR="00DE3530" w:rsidRDefault="00DE3530"/>
    <w:p w14:paraId="6CEDDD29" w14:textId="77777777" w:rsidR="00DE3530" w:rsidRDefault="00DE3530">
      <w:pPr>
        <w:jc w:val="center"/>
        <w:rPr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000000" w:themeColor="text1"/>
            <w:left w:val="single" w:sz="18" w:space="24" w:color="000000" w:themeColor="text1"/>
            <w:bottom w:val="single" w:sz="18" w:space="24" w:color="000000" w:themeColor="text1"/>
            <w:right w:val="single" w:sz="18" w:space="24" w:color="000000" w:themeColor="text1"/>
          </w:pgBorders>
          <w:cols w:space="708"/>
          <w:docGrid w:linePitch="360"/>
        </w:sectPr>
      </w:pPr>
    </w:p>
    <w:p w14:paraId="7C4A67CD" w14:textId="77777777" w:rsidR="00DE3530" w:rsidRDefault="00A57A2A">
      <w:pPr>
        <w:pStyle w:val="Heading3"/>
        <w:jc w:val="center"/>
        <w:rPr>
          <w:bCs/>
          <w:i/>
          <w:iCs/>
          <w:sz w:val="56"/>
          <w:szCs w:val="56"/>
          <w:u w:val="single"/>
        </w:rPr>
      </w:pPr>
      <w:r>
        <w:rPr>
          <w:rFonts w:eastAsiaTheme="majorEastAsia"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lastRenderedPageBreak/>
        <w:t>Project Overview</w:t>
      </w:r>
    </w:p>
    <w:p w14:paraId="4D7D11B1" w14:textId="77777777" w:rsidR="00DE3530" w:rsidRDefault="00A57A2A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PingPong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- A project made by Dev </w:t>
      </w:r>
      <w:proofErr w:type="spellStart"/>
      <w:r>
        <w:rPr>
          <w:rFonts w:ascii="Times New Roman" w:hAnsi="Times New Roman" w:cs="Times New Roman"/>
          <w:sz w:val="32"/>
          <w:szCs w:val="32"/>
        </w:rPr>
        <w:t>Radadia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and Dheer Banker</w:t>
      </w:r>
    </w:p>
    <w:p w14:paraId="521C94A2" w14:textId="77777777" w:rsidR="00DE3530" w:rsidRDefault="00DE3530">
      <w:pPr>
        <w:rPr>
          <w:rFonts w:ascii="Times New Roman" w:hAnsi="Times New Roman" w:cs="Times New Roman"/>
          <w:sz w:val="32"/>
          <w:szCs w:val="32"/>
        </w:rPr>
      </w:pPr>
    </w:p>
    <w:p w14:paraId="2D7EE2D2" w14:textId="77777777" w:rsidR="00DE3530" w:rsidRDefault="00A57A2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ascii="Times New Roman" w:hAnsi="Times New Roman" w:cs="Times New Roman"/>
          <w:sz w:val="32"/>
          <w:szCs w:val="32"/>
        </w:rPr>
        <w:t>–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 xml:space="preserve">   </w:t>
      </w:r>
      <w:r>
        <w:rPr>
          <w:rFonts w:ascii="Times New Roman" w:hAnsi="Times New Roman" w:cs="Times New Roman"/>
          <w:sz w:val="32"/>
          <w:szCs w:val="32"/>
          <w:lang w:val="en-US"/>
        </w:rPr>
        <w:t>‘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>1 Player’ and ‘2 Players’ with</w:t>
      </w:r>
      <w:r>
        <w:rPr>
          <w:rFonts w:ascii="Times New Roman" w:hAnsi="Times New Roman" w:cs="Times New Roman"/>
          <w:sz w:val="32"/>
          <w:szCs w:val="32"/>
        </w:rPr>
        <w:t xml:space="preserve"> a smooth, intuitive gameplay.</w:t>
      </w:r>
    </w:p>
    <w:p w14:paraId="77D04F34" w14:textId="77777777" w:rsidR="00DE3530" w:rsidRDefault="00DE3530">
      <w:pPr>
        <w:rPr>
          <w:rFonts w:ascii="Times New Roman" w:hAnsi="Times New Roman" w:cs="Times New Roman"/>
          <w:sz w:val="32"/>
          <w:szCs w:val="32"/>
        </w:rPr>
      </w:pPr>
    </w:p>
    <w:p w14:paraId="0D7B7195" w14:textId="77777777" w:rsidR="00DE3530" w:rsidRDefault="00A57A2A">
      <w:pPr>
        <w:numPr>
          <w:ilvl w:val="0"/>
          <w:numId w:val="17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t xml:space="preserve">Salient </w:t>
      </w:r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t>Features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  <w:proofErr w:type="gramEnd"/>
    </w:p>
    <w:p w14:paraId="53C125FD" w14:textId="77777777" w:rsidR="00DE3530" w:rsidRDefault="00DE3530">
      <w:pPr>
        <w:rPr>
          <w:rFonts w:ascii="Times New Roman" w:hAnsi="Times New Roman" w:cs="Times New Roman"/>
          <w:sz w:val="32"/>
          <w:szCs w:val="32"/>
        </w:rPr>
      </w:pPr>
    </w:p>
    <w:p w14:paraId="33DB31FA" w14:textId="77777777" w:rsidR="00DE3530" w:rsidRDefault="00A57A2A">
      <w:pPr>
        <w:pStyle w:val="ListParagraph"/>
        <w:numPr>
          <w:ilvl w:val="0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project is divided into 6 packages:</w:t>
      </w:r>
    </w:p>
    <w:p w14:paraId="7B192034" w14:textId="77777777" w:rsidR="00DE3530" w:rsidRDefault="00DE3530">
      <w:pPr>
        <w:pStyle w:val="ListParagraph"/>
        <w:spacing w:line="360" w:lineRule="auto"/>
        <w:ind w:left="363"/>
        <w:rPr>
          <w:rFonts w:ascii="Times New Roman" w:hAnsi="Times New Roman" w:cs="Times New Roman"/>
          <w:sz w:val="32"/>
          <w:szCs w:val="32"/>
        </w:rPr>
      </w:pPr>
    </w:p>
    <w:p w14:paraId="0DF569AC" w14:textId="77777777" w:rsidR="00DE3530" w:rsidRDefault="00A57A2A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 w14:paraId="1AE3ABDA" w14:textId="77777777" w:rsidR="00DE3530" w:rsidRDefault="00A57A2A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ascii="Times New Roman" w:hAnsi="Times New Roman" w:cs="Times New Roman"/>
          <w:sz w:val="32"/>
          <w:szCs w:val="32"/>
        </w:rPr>
        <w:t xml:space="preserve"> – Contains the images used in the project</w:t>
      </w:r>
    </w:p>
    <w:p w14:paraId="2B447ECC" w14:textId="77777777" w:rsidR="00DE3530" w:rsidRDefault="00A57A2A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ascii="Times New Roman" w:hAnsi="Times New Roman" w:cs="Times New Roman"/>
          <w:sz w:val="32"/>
          <w:szCs w:val="32"/>
        </w:rPr>
        <w:t xml:space="preserve"> – Contains the screen-wise strings, resources </w:t>
      </w:r>
      <w:r>
        <w:rPr>
          <w:rFonts w:ascii="Times New Roman" w:hAnsi="Times New Roman" w:cs="Times New Roman"/>
          <w:sz w:val="32"/>
          <w:szCs w:val="32"/>
        </w:rPr>
        <w:t xml:space="preserve">and font styles used in </w:t>
      </w:r>
      <w:proofErr w:type="spellStart"/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</w:t>
      </w:r>
      <w:proofErr w:type="spellEnd"/>
      <w:r>
        <w:rPr>
          <w:rFonts w:ascii="Times New Roman" w:hAnsi="Times New Roman" w:cs="Times New Roman"/>
          <w:sz w:val="32"/>
          <w:szCs w:val="32"/>
        </w:rPr>
        <w:t>the project</w:t>
      </w:r>
    </w:p>
    <w:p w14:paraId="7DC11F36" w14:textId="77777777" w:rsidR="00DE3530" w:rsidRDefault="00A57A2A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ascii="Times New Roman" w:hAnsi="Times New Roman" w:cs="Times New Roman"/>
          <w:sz w:val="32"/>
          <w:szCs w:val="32"/>
        </w:rPr>
        <w:t xml:space="preserve">– Contains the code governing every screen in the project, </w:t>
      </w:r>
      <w:proofErr w:type="spellStart"/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aaaaaaaaa</w:t>
      </w:r>
      <w:proofErr w:type="spellEnd"/>
      <w:r>
        <w:rPr>
          <w:rFonts w:ascii="Times New Roman" w:hAnsi="Times New Roman" w:cs="Times New Roman"/>
          <w:sz w:val="32"/>
          <w:szCs w:val="32"/>
        </w:rPr>
        <w:t>with a module for every screen</w:t>
      </w:r>
    </w:p>
    <w:p w14:paraId="74D76947" w14:textId="77777777" w:rsidR="00DE3530" w:rsidRDefault="00A57A2A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ascii="Times New Roman" w:hAnsi="Times New Roman" w:cs="Times New Roman"/>
          <w:sz w:val="32"/>
          <w:szCs w:val="32"/>
        </w:rPr>
        <w:t xml:space="preserve"> – Contains the sounds used in the project</w:t>
      </w:r>
    </w:p>
    <w:p w14:paraId="06EEC301" w14:textId="77777777" w:rsidR="00DE3530" w:rsidRDefault="00A57A2A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ascii="Times New Roman" w:hAnsi="Times New Roman" w:cs="Times New Roman"/>
          <w:sz w:val="32"/>
          <w:szCs w:val="32"/>
        </w:rPr>
        <w:t xml:space="preserve">– Contains the different </w:t>
      </w:r>
      <w:proofErr w:type="spellStart"/>
      <w:r>
        <w:rPr>
          <w:rFonts w:ascii="Times New Roman" w:hAnsi="Times New Roman" w:cs="Times New Roman"/>
          <w:sz w:val="32"/>
          <w:szCs w:val="32"/>
        </w:rPr>
        <w:t>pygame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drawables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that have been </w:t>
      </w:r>
      <w:proofErr w:type="spellStart"/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</w:t>
      </w:r>
      <w:proofErr w:type="spellEnd"/>
      <w:r>
        <w:rPr>
          <w:rFonts w:ascii="Times New Roman" w:hAnsi="Times New Roman" w:cs="Times New Roman"/>
          <w:sz w:val="32"/>
          <w:szCs w:val="32"/>
        </w:rPr>
        <w:t>used in the project</w:t>
      </w:r>
    </w:p>
    <w:p w14:paraId="10BBBABC" w14:textId="77777777" w:rsidR="00DE3530" w:rsidRDefault="00DE3530">
      <w:pPr>
        <w:pStyle w:val="ListParagraph"/>
        <w:spacing w:line="360" w:lineRule="auto"/>
        <w:ind w:left="1083"/>
        <w:rPr>
          <w:rFonts w:ascii="Times New Roman" w:hAnsi="Times New Roman" w:cs="Times New Roman"/>
          <w:sz w:val="32"/>
          <w:szCs w:val="32"/>
        </w:rPr>
      </w:pPr>
    </w:p>
    <w:p w14:paraId="0CF768B6" w14:textId="77777777" w:rsidR="00DE3530" w:rsidRDefault="00A57A2A">
      <w:pPr>
        <w:pStyle w:val="ListParagraph"/>
        <w:numPr>
          <w:ilvl w:val="0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All the GUI Elements in the project are developed solely using </w:t>
      </w:r>
      <w:proofErr w:type="spellStart"/>
      <w:r>
        <w:rPr>
          <w:rFonts w:ascii="Times New Roman" w:hAnsi="Times New Roman" w:cs="Times New Roman"/>
          <w:sz w:val="32"/>
          <w:szCs w:val="32"/>
        </w:rPr>
        <w:t>pygame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from scratch, in order to keep the GUI consistent throughout the application</w:t>
      </w:r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0A78BA41" w14:textId="77777777" w:rsidR="00DE3530" w:rsidRDefault="00DE3530">
      <w:pPr>
        <w:pStyle w:val="ListParagraph"/>
        <w:spacing w:line="360" w:lineRule="auto"/>
        <w:ind w:left="363"/>
        <w:rPr>
          <w:rFonts w:ascii="Times New Roman" w:hAnsi="Times New Roman" w:cs="Times New Roman"/>
          <w:sz w:val="32"/>
          <w:szCs w:val="32"/>
        </w:rPr>
      </w:pPr>
    </w:p>
    <w:p w14:paraId="548E0290" w14:textId="77777777" w:rsidR="00DE3530" w:rsidRDefault="00A57A2A">
      <w:pPr>
        <w:pStyle w:val="ListParagraph"/>
        <w:numPr>
          <w:ilvl w:val="0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project also incl</w:t>
      </w:r>
      <w:r>
        <w:rPr>
          <w:rFonts w:ascii="Times New Roman" w:hAnsi="Times New Roman" w:cs="Times New Roman"/>
          <w:sz w:val="32"/>
          <w:szCs w:val="32"/>
        </w:rPr>
        <w:t>udes various sounds in it, which are played when a button is clicked, or when the ball bounces with the paddle or the wall, etc.</w:t>
      </w:r>
    </w:p>
    <w:p w14:paraId="67053BEE" w14:textId="77777777" w:rsidR="00DE3530" w:rsidRDefault="00DE3530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4ED90FB2" w14:textId="77777777" w:rsidR="00DE3530" w:rsidRDefault="00A57A2A">
      <w:pPr>
        <w:pStyle w:val="ListParagraph"/>
        <w:numPr>
          <w:ilvl w:val="0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There are a total of 6 screens in the </w:t>
      </w:r>
      <w:proofErr w:type="gramStart"/>
      <w:r>
        <w:rPr>
          <w:rFonts w:ascii="Times New Roman" w:hAnsi="Times New Roman" w:cs="Times New Roman"/>
          <w:sz w:val="32"/>
          <w:szCs w:val="32"/>
        </w:rPr>
        <w:t>project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  <w:proofErr w:type="gramEnd"/>
    </w:p>
    <w:p w14:paraId="783C11A0" w14:textId="77777777" w:rsidR="00DE3530" w:rsidRDefault="00DE3530">
      <w:pPr>
        <w:pStyle w:val="ListParagraph"/>
        <w:spacing w:line="360" w:lineRule="auto"/>
        <w:ind w:left="363"/>
        <w:rPr>
          <w:rFonts w:ascii="Times New Roman" w:hAnsi="Times New Roman" w:cs="Times New Roman"/>
          <w:sz w:val="32"/>
          <w:szCs w:val="32"/>
        </w:rPr>
      </w:pPr>
    </w:p>
    <w:p w14:paraId="337D31E5" w14:textId="77777777" w:rsidR="00DE3530" w:rsidRDefault="00A57A2A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proofErr w:type="spellStart"/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</w:t>
      </w:r>
      <w:proofErr w:type="spellEnd"/>
      <w:r>
        <w:rPr>
          <w:rFonts w:ascii="Times New Roman" w:hAnsi="Times New Roman" w:cs="Times New Roman"/>
          <w:sz w:val="32"/>
          <w:szCs w:val="32"/>
        </w:rPr>
        <w:t>the game</w:t>
      </w:r>
    </w:p>
    <w:p w14:paraId="64EFE0F3" w14:textId="77777777" w:rsidR="00DE3530" w:rsidRDefault="00A57A2A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ascii="Times New Roman" w:hAnsi="Times New Roman" w:cs="Times New Roman"/>
          <w:sz w:val="32"/>
          <w:szCs w:val="32"/>
        </w:rPr>
        <w:t xml:space="preserve"> – The main screen that has options to go to the other </w:t>
      </w:r>
      <w:proofErr w:type="spellStart"/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aaaaaaaaaaaaa</w:t>
      </w:r>
      <w:proofErr w:type="spellEnd"/>
      <w:r>
        <w:rPr>
          <w:rFonts w:ascii="Times New Roman" w:hAnsi="Times New Roman" w:cs="Times New Roman"/>
          <w:sz w:val="32"/>
          <w:szCs w:val="32"/>
        </w:rPr>
        <w:t>screens</w:t>
      </w:r>
    </w:p>
    <w:p w14:paraId="6195C469" w14:textId="77777777" w:rsidR="00DE3530" w:rsidRDefault="00A57A2A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– The screen where players can enter their names and </w:t>
      </w:r>
      <w:proofErr w:type="spellStart"/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aaaaaaaaaaaaaaa</w:t>
      </w:r>
      <w:proofErr w:type="spellEnd"/>
      <w:r>
        <w:rPr>
          <w:rFonts w:ascii="Times New Roman" w:hAnsi="Times New Roman" w:cs="Times New Roman"/>
          <w:sz w:val="32"/>
          <w:szCs w:val="32"/>
        </w:rPr>
        <w:t>choose th</w:t>
      </w:r>
      <w:r>
        <w:rPr>
          <w:rFonts w:ascii="Times New Roman" w:hAnsi="Times New Roman" w:cs="Times New Roman"/>
          <w:sz w:val="32"/>
          <w:szCs w:val="32"/>
        </w:rPr>
        <w:t>eir paddle colours</w:t>
      </w:r>
    </w:p>
    <w:p w14:paraId="499CCCD5" w14:textId="77777777" w:rsidR="00DE3530" w:rsidRDefault="00A57A2A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ascii="Times New Roman" w:hAnsi="Times New Roman" w:cs="Times New Roman"/>
          <w:sz w:val="32"/>
          <w:szCs w:val="32"/>
        </w:rPr>
        <w:t xml:space="preserve"> – The game screen, where the players can play</w:t>
      </w:r>
    </w:p>
    <w:p w14:paraId="1F6AD54F" w14:textId="77777777" w:rsidR="00DE3530" w:rsidRDefault="00A57A2A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ascii="Times New Roman" w:hAnsi="Times New Roman" w:cs="Times New Roman"/>
          <w:sz w:val="32"/>
          <w:szCs w:val="32"/>
        </w:rPr>
        <w:t xml:space="preserve"> – The screen which comes up when the game is paused, by </w:t>
      </w:r>
      <w:proofErr w:type="spellStart"/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pressing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ause</w:t>
      </w:r>
      <w:proofErr w:type="spellEnd"/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button</w:t>
      </w:r>
      <w:r>
        <w:rPr>
          <w:rFonts w:ascii="Times New Roman" w:hAnsi="Times New Roman" w:cs="Times New Roman"/>
          <w:sz w:val="32"/>
          <w:szCs w:val="32"/>
        </w:rPr>
        <w:t xml:space="preserve"> or </w:t>
      </w:r>
      <w:r>
        <w:rPr>
          <w:rFonts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 w14:paraId="6085E794" w14:textId="77777777" w:rsidR="00DE3530" w:rsidRDefault="00A57A2A">
      <w:pPr>
        <w:pStyle w:val="ListParagraph"/>
        <w:numPr>
          <w:ilvl w:val="1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EndGame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– The screen which declares the winner of the game that </w:t>
      </w:r>
      <w:proofErr w:type="spellStart"/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aaaaaaaaaaa</w:t>
      </w:r>
      <w:proofErr w:type="spellEnd"/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was just played</w:t>
      </w:r>
    </w:p>
    <w:p w14:paraId="0C11F53B" w14:textId="77777777" w:rsidR="00DE3530" w:rsidRDefault="00DE3530">
      <w:pPr>
        <w:pStyle w:val="ListParagraph"/>
        <w:spacing w:line="360" w:lineRule="auto"/>
        <w:ind w:left="1083"/>
        <w:rPr>
          <w:rFonts w:ascii="Times New Roman" w:hAnsi="Times New Roman" w:cs="Times New Roman"/>
          <w:sz w:val="32"/>
          <w:szCs w:val="32"/>
        </w:rPr>
      </w:pPr>
    </w:p>
    <w:p w14:paraId="27F99175" w14:textId="77777777" w:rsidR="00DE3530" w:rsidRDefault="00A57A2A">
      <w:pPr>
        <w:pStyle w:val="ListParagraph"/>
        <w:numPr>
          <w:ilvl w:val="0"/>
          <w:numId w:val="18"/>
        </w:numPr>
        <w:spacing w:line="360" w:lineRule="auto"/>
        <w:ind w:hanging="35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ascii="Times New Roman" w:hAnsi="Times New Roman" w:cs="Times New Roman"/>
          <w:sz w:val="32"/>
          <w:szCs w:val="32"/>
        </w:rPr>
        <w:t>”.</w:t>
      </w:r>
    </w:p>
    <w:p w14:paraId="2C4DF1BF" w14:textId="77777777" w:rsidR="00DE3530" w:rsidRDefault="00DE3530"/>
    <w:p w14:paraId="454007B9" w14:textId="77777777" w:rsidR="00DE3530" w:rsidRDefault="00DE3530"/>
    <w:p w14:paraId="44752E28" w14:textId="77777777" w:rsidR="00DE3530" w:rsidRDefault="00DE3530"/>
    <w:p w14:paraId="5E78883A" w14:textId="77777777" w:rsidR="00DE3530" w:rsidRDefault="00DE3530"/>
    <w:p w14:paraId="510EEECA" w14:textId="77777777" w:rsidR="00DE3530" w:rsidRDefault="00DE3530"/>
    <w:p w14:paraId="44EB8D6E" w14:textId="77777777" w:rsidR="00DE3530" w:rsidRDefault="00DE3530"/>
    <w:p w14:paraId="1B9D8AD5" w14:textId="77777777" w:rsidR="00DE3530" w:rsidRDefault="00DE3530"/>
    <w:p w14:paraId="05E3C701" w14:textId="77777777" w:rsidR="00DE3530" w:rsidRDefault="00DE3530"/>
    <w:p w14:paraId="0E5618A1" w14:textId="77777777" w:rsidR="00DE3530" w:rsidRDefault="00DE3530"/>
    <w:p w14:paraId="17FB92DC" w14:textId="77777777" w:rsidR="00DE3530" w:rsidRDefault="00DE3530"/>
    <w:p w14:paraId="293DC882" w14:textId="77777777" w:rsidR="00DE3530" w:rsidRDefault="00DE3530"/>
    <w:p w14:paraId="4241DAC0" w14:textId="77777777" w:rsidR="00DE3530" w:rsidRDefault="00DE3530"/>
    <w:p w14:paraId="7371C213" w14:textId="77777777" w:rsidR="00DE3530" w:rsidRDefault="00DE3530"/>
    <w:p w14:paraId="6E2F5A4C" w14:textId="77777777" w:rsidR="00DE3530" w:rsidRDefault="00A57A2A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Procedural Design</w:t>
      </w:r>
    </w:p>
    <w:p w14:paraId="29A7F824" w14:textId="77777777" w:rsidR="00DE3530" w:rsidRDefault="00DE3530"/>
    <w:p w14:paraId="2BE75186" w14:textId="77777777" w:rsidR="00DE3530" w:rsidRDefault="00A57A2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ascii="Times New Roman" w:hAnsi="Times New Roman" w:cs="Times New Roman"/>
          <w:sz w:val="32"/>
          <w:szCs w:val="32"/>
          <w:lang w:val="en-US"/>
        </w:rPr>
        <w:t>via a Python console.</w:t>
      </w:r>
    </w:p>
    <w:p w14:paraId="642F505A" w14:textId="77777777" w:rsidR="00DE3530" w:rsidRDefault="00DE3530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062A8243" w14:textId="77777777" w:rsidR="00DE3530" w:rsidRDefault="00A57A2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main screen appears, which has three </w:t>
      </w:r>
      <w:proofErr w:type="gramStart"/>
      <w:r>
        <w:rPr>
          <w:rFonts w:ascii="Times New Roman" w:hAnsi="Times New Roman" w:cs="Times New Roman"/>
          <w:sz w:val="32"/>
          <w:szCs w:val="32"/>
        </w:rPr>
        <w:t>options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:</w:t>
      </w:r>
      <w:proofErr w:type="gramEnd"/>
    </w:p>
    <w:p w14:paraId="27D3F798" w14:textId="77777777" w:rsidR="00DE3530" w:rsidRDefault="00DE3530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09CE3EFD" w14:textId="77777777" w:rsidR="00DE3530" w:rsidRDefault="00A57A2A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Start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Takes the user to the </w:t>
      </w:r>
      <w:r>
        <w:rPr>
          <w:rFonts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ascii="Times New Roman" w:hAnsi="Times New Roman" w:cs="Times New Roman"/>
          <w:sz w:val="32"/>
          <w:szCs w:val="32"/>
        </w:rPr>
        <w:t xml:space="preserve"> screen (details mentioned </w:t>
      </w:r>
      <w:proofErr w:type="spellStart"/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</w:t>
      </w:r>
      <w:proofErr w:type="spellEnd"/>
      <w:r>
        <w:rPr>
          <w:rFonts w:ascii="Times New Roman" w:hAnsi="Times New Roman" w:cs="Times New Roman"/>
          <w:sz w:val="32"/>
          <w:szCs w:val="32"/>
        </w:rPr>
        <w:t>below).</w:t>
      </w:r>
    </w:p>
    <w:p w14:paraId="48532F4D" w14:textId="77777777" w:rsidR="00DE3530" w:rsidRDefault="00A57A2A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About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Takes the user to the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screen, which contains </w:t>
      </w:r>
      <w:proofErr w:type="spellStart"/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</w:t>
      </w:r>
      <w:r>
        <w:rPr>
          <w:rFonts w:ascii="Times New Roman" w:hAnsi="Times New Roman" w:cs="Times New Roman"/>
          <w:sz w:val="32"/>
          <w:szCs w:val="32"/>
          <w:lang w:val="en-US"/>
        </w:rPr>
        <w:t>information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about the project and its basic controls.</w:t>
      </w:r>
    </w:p>
    <w:p w14:paraId="3A4A6A13" w14:textId="77777777" w:rsidR="00DE3530" w:rsidRDefault="00A57A2A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Quit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Exits the application.</w:t>
      </w:r>
    </w:p>
    <w:p w14:paraId="53D43138" w14:textId="77777777" w:rsidR="00DE3530" w:rsidRDefault="00DE3530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0E7114C7" w14:textId="77777777" w:rsidR="00DE3530" w:rsidRDefault="00A57A2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Player Names </w:t>
      </w:r>
      <w:proofErr w:type="gramStart"/>
      <w:r>
        <w:rPr>
          <w:rFonts w:ascii="Times New Roman" w:hAnsi="Times New Roman" w:cs="Times New Roman"/>
          <w:sz w:val="32"/>
          <w:szCs w:val="32"/>
        </w:rPr>
        <w:t>screen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Here, the players can set their respective names and </w:t>
      </w:r>
      <w:proofErr w:type="spellStart"/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aaaaaaaaaaaaaaaaaaaaa</w:t>
      </w:r>
      <w:proofErr w:type="spellEnd"/>
      <w:r>
        <w:rPr>
          <w:rFonts w:ascii="Times New Roman" w:hAnsi="Times New Roman" w:cs="Times New Roman"/>
          <w:sz w:val="32"/>
          <w:szCs w:val="32"/>
        </w:rPr>
        <w:t>choose their c</w:t>
      </w:r>
      <w:r>
        <w:rPr>
          <w:rFonts w:ascii="Times New Roman" w:hAnsi="Times New Roman" w:cs="Times New Roman"/>
          <w:sz w:val="32"/>
          <w:szCs w:val="32"/>
        </w:rPr>
        <w:t xml:space="preserve">olours (default White). From here they </w:t>
      </w:r>
      <w:proofErr w:type="spellStart"/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aaaaaaaaaaaaaaaaaaaaa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can either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to </w:t>
      </w:r>
      <w:proofErr w:type="spellStart"/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aaaaaaaaaaaaaaaaaaaaa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move to the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ascii="Times New Roman" w:hAnsi="Times New Roman" w:cs="Times New Roman"/>
          <w:sz w:val="32"/>
          <w:szCs w:val="32"/>
        </w:rPr>
        <w:t>screen.</w:t>
      </w:r>
    </w:p>
    <w:p w14:paraId="2336CB32" w14:textId="77777777" w:rsidR="00DE3530" w:rsidRDefault="00DE3530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081DF9C9" w14:textId="77777777" w:rsidR="00DE3530" w:rsidRDefault="00A57A2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Game </w:t>
      </w:r>
      <w:proofErr w:type="gramStart"/>
      <w:r>
        <w:rPr>
          <w:rFonts w:ascii="Times New Roman" w:hAnsi="Times New Roman" w:cs="Times New Roman"/>
          <w:sz w:val="32"/>
          <w:szCs w:val="32"/>
        </w:rPr>
        <w:t>screen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After an initial countdown from 3 to 1, the game starts.</w:t>
      </w:r>
    </w:p>
    <w:p w14:paraId="0104457A" w14:textId="77777777" w:rsidR="00DE3530" w:rsidRDefault="00A57A2A">
      <w:pPr>
        <w:pStyle w:val="ListParagraph"/>
        <w:ind w:left="0" w:firstLineChars="850" w:firstLine="2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Players </w:t>
      </w:r>
      <w:proofErr w:type="gramStart"/>
      <w:r>
        <w:rPr>
          <w:rFonts w:ascii="Times New Roman" w:hAnsi="Times New Roman" w:cs="Times New Roman"/>
          <w:sz w:val="32"/>
          <w:szCs w:val="32"/>
        </w:rPr>
        <w:t>can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  <w:proofErr w:type="gramEnd"/>
    </w:p>
    <w:p w14:paraId="1BEA084E" w14:textId="77777777" w:rsidR="00DE3530" w:rsidRDefault="00A57A2A">
      <w:pPr>
        <w:pStyle w:val="ListParagraph"/>
        <w:numPr>
          <w:ilvl w:val="4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</w:t>
      </w:r>
      <w:proofErr w:type="spellStart"/>
      <w:r>
        <w:rPr>
          <w:rFonts w:ascii="Times New Roman" w:hAnsi="Times New Roman" w:cs="Times New Roman"/>
          <w:sz w:val="32"/>
          <w:szCs w:val="32"/>
        </w:rPr>
        <w:t>ove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their padd</w:t>
      </w:r>
      <w:r>
        <w:rPr>
          <w:rFonts w:ascii="Times New Roman" w:hAnsi="Times New Roman" w:cs="Times New Roman"/>
          <w:sz w:val="32"/>
          <w:szCs w:val="32"/>
        </w:rPr>
        <w:t xml:space="preserve">les using the respective controls (mentioned in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ascii="Times New Roman" w:hAnsi="Times New Roman" w:cs="Times New Roman"/>
          <w:sz w:val="32"/>
          <w:szCs w:val="32"/>
          <w:lang w:val="en-US"/>
        </w:rPr>
        <w:t>screen)</w:t>
      </w:r>
    </w:p>
    <w:p w14:paraId="7C4D478A" w14:textId="77777777" w:rsidR="00DE3530" w:rsidRDefault="00A57A2A">
      <w:pPr>
        <w:pStyle w:val="ListParagraph"/>
        <w:numPr>
          <w:ilvl w:val="4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 w14:paraId="3BBE6F1C" w14:textId="77777777" w:rsidR="00DE3530" w:rsidRDefault="00A57A2A">
      <w:pPr>
        <w:pStyle w:val="ListParagraph"/>
        <w:numPr>
          <w:ilvl w:val="4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 w14:paraId="13B94BAF" w14:textId="77777777" w:rsidR="00DE3530" w:rsidRDefault="00DE3530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46992921" w14:textId="77777777" w:rsidR="00DE3530" w:rsidRDefault="00A57A2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screen 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Shows the current scores and has the options to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proofErr w:type="spellStart"/>
      <w:r>
        <w:rPr>
          <w:rFonts w:ascii="Times New Roman" w:hAnsi="Times New Roman" w:cs="Times New Roman"/>
          <w:b/>
          <w:bCs/>
          <w:color w:val="FFFFFF" w:themeColor="background1"/>
          <w:sz w:val="32"/>
          <w:szCs w:val="32"/>
          <w:lang w:val="en-US"/>
        </w:rPr>
        <w:t>aaaaaaaaaaaa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Return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to Main Menu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7CCBA56F" w14:textId="77777777" w:rsidR="00DE3530" w:rsidRDefault="00DE3530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2B969A59" w14:textId="77777777" w:rsidR="00DE3530" w:rsidRDefault="00A57A2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screen 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The screen which follows when the game ends, showing </w:t>
      </w:r>
      <w:proofErr w:type="spellStart"/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</w:rPr>
        <w:t>aaaaaaaaaaaaaaaaa</w:t>
      </w:r>
      <w:r>
        <w:rPr>
          <w:rFonts w:ascii="Times New Roman" w:hAnsi="Times New Roman" w:cs="Times New Roman"/>
          <w:sz w:val="32"/>
          <w:szCs w:val="32"/>
          <w:lang w:val="en-US"/>
        </w:rPr>
        <w:t>the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winner’s name, and the options to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proofErr w:type="spellStart"/>
      <w:r>
        <w:rPr>
          <w:rFonts w:ascii="Times New Roman" w:hAnsi="Times New Roman" w:cs="Times New Roman"/>
          <w:b/>
          <w:bCs/>
          <w:color w:val="FFFFFF" w:themeColor="background1"/>
          <w:sz w:val="32"/>
          <w:szCs w:val="32"/>
          <w:lang w:val="en-US"/>
        </w:rPr>
        <w:t>aaaaaaaaaaaa</w:t>
      </w:r>
      <w:r>
        <w:rPr>
          <w:rFonts w:ascii="Times New Roman" w:hAnsi="Times New Roman" w:cs="Times New Roman"/>
          <w:b/>
          <w:bCs/>
          <w:color w:val="FFFFFF" w:themeColor="background1"/>
          <w:sz w:val="32"/>
          <w:szCs w:val="32"/>
          <w:lang w:val="en-US"/>
        </w:rPr>
        <w:t>aaa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Return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to Main Menu,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4BAC0818" w14:textId="77777777" w:rsidR="00DE3530" w:rsidRDefault="00DE3530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21BF70AA" w14:textId="77777777" w:rsidR="00DE3530" w:rsidRDefault="00DE3530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4851EB78" w14:textId="77777777" w:rsidR="00DE3530" w:rsidRDefault="00DE3530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09C33FE7" w14:textId="77777777" w:rsidR="00DE3530" w:rsidRDefault="00DE3530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22772436" w14:textId="77777777" w:rsidR="00DE3530" w:rsidRDefault="00A57A2A"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0" distR="0" simplePos="0" relativeHeight="251660288" behindDoc="0" locked="0" layoutInCell="1" allowOverlap="1" wp14:anchorId="1064CA5C" wp14:editId="05B3D4C9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The possible screens and transitions are shown in the image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belo</w:t>
      </w:r>
      <w:proofErr w:type="spellEnd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 w14:paraId="4FB4F44C" w14:textId="77777777" w:rsidR="00DE3530" w:rsidRDefault="00A57A2A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lastRenderedPageBreak/>
        <w:t>Modules Used</w:t>
      </w:r>
    </w:p>
    <w:p w14:paraId="6C0CE8CA" w14:textId="77777777" w:rsidR="00DE3530" w:rsidRDefault="00DE3530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 w:rsidR="00DE3530">
          <w:pgSz w:w="11906" w:h="16838"/>
          <w:pgMar w:top="663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464B7DC6" w14:textId="77777777" w:rsidR="00DE3530" w:rsidRDefault="00A57A2A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i/>
          <w:iCs/>
          <w:sz w:val="56"/>
          <w:szCs w:val="56"/>
          <w:u w:val="single"/>
          <w:lang w:val="en-US"/>
        </w:rPr>
        <w:t xml:space="preserve">User-defined </w:t>
      </w:r>
      <w:r>
        <w:rPr>
          <w:rFonts w:ascii="Times New Roman" w:hAnsi="Times New Roman" w:cs="Times New Roman"/>
          <w:i/>
          <w:iCs/>
          <w:sz w:val="56"/>
          <w:szCs w:val="56"/>
          <w:u w:val="single"/>
          <w:lang w:val="en-US"/>
        </w:rPr>
        <w:t>Modules</w:t>
      </w:r>
    </w:p>
    <w:p w14:paraId="59250073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ai.fnn</w:t>
      </w:r>
      <w:proofErr w:type="spellEnd"/>
    </w:p>
    <w:p w14:paraId="7B8F2EB7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ai.functions</w:t>
      </w:r>
      <w:proofErr w:type="spellEnd"/>
      <w:proofErr w:type="gramEnd"/>
    </w:p>
    <w:p w14:paraId="3F0014BF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ai.qlearner</w:t>
      </w:r>
      <w:proofErr w:type="spellEnd"/>
      <w:proofErr w:type="gramEnd"/>
    </w:p>
    <w:p w14:paraId="0128BD61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r.about</w:t>
      </w:r>
      <w:proofErr w:type="spellEnd"/>
      <w:proofErr w:type="gramEnd"/>
    </w:p>
    <w:p w14:paraId="12F5EB7D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r.colors</w:t>
      </w:r>
      <w:proofErr w:type="spellEnd"/>
      <w:proofErr w:type="gramEnd"/>
    </w:p>
    <w:p w14:paraId="7F57C531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r.db_info</w:t>
      </w:r>
      <w:proofErr w:type="spellEnd"/>
    </w:p>
    <w:p w14:paraId="6534E9A3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r.endgame</w:t>
      </w:r>
      <w:proofErr w:type="spellEnd"/>
      <w:proofErr w:type="gramEnd"/>
    </w:p>
    <w:p w14:paraId="39F40BF9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r.font_size</w:t>
      </w:r>
      <w:proofErr w:type="spellEnd"/>
    </w:p>
    <w:p w14:paraId="627C2FAA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r.game</w:t>
      </w:r>
      <w:proofErr w:type="spellEnd"/>
      <w:proofErr w:type="gramEnd"/>
    </w:p>
    <w:p w14:paraId="513D6F4A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r.main</w:t>
      </w:r>
      <w:proofErr w:type="spellEnd"/>
      <w:proofErr w:type="gramEnd"/>
    </w:p>
    <w:p w14:paraId="3CE33E41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r.pause</w:t>
      </w:r>
      <w:proofErr w:type="spellEnd"/>
      <w:proofErr w:type="gramEnd"/>
    </w:p>
    <w:p w14:paraId="74D80B51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r.playernames</w:t>
      </w:r>
      <w:proofErr w:type="spellEnd"/>
      <w:proofErr w:type="gramEnd"/>
    </w:p>
    <w:p w14:paraId="1F371C1D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screens.about</w:t>
      </w:r>
      <w:proofErr w:type="spellEnd"/>
      <w:proofErr w:type="gramEnd"/>
    </w:p>
    <w:p w14:paraId="203E376A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screens.endgame</w:t>
      </w:r>
      <w:proofErr w:type="spellEnd"/>
      <w:proofErr w:type="gramEnd"/>
    </w:p>
    <w:p w14:paraId="0DE09DCD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screens.game</w:t>
      </w:r>
      <w:proofErr w:type="spellEnd"/>
      <w:proofErr w:type="gramEnd"/>
    </w:p>
    <w:p w14:paraId="7D126F1A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screens.main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>_menu</w:t>
      </w:r>
      <w:proofErr w:type="spellEnd"/>
    </w:p>
    <w:p w14:paraId="473D2A09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screens.pause</w:t>
      </w:r>
      <w:proofErr w:type="spellEnd"/>
      <w:proofErr w:type="gramEnd"/>
    </w:p>
    <w:p w14:paraId="10828333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screens.playernames</w:t>
      </w:r>
      <w:proofErr w:type="spellEnd"/>
      <w:proofErr w:type="gramEnd"/>
    </w:p>
    <w:p w14:paraId="79EFEC87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sprites.Ball</w:t>
      </w:r>
      <w:proofErr w:type="spellEnd"/>
      <w:proofErr w:type="gramEnd"/>
    </w:p>
    <w:p w14:paraId="0451EF4F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sprites.Border</w:t>
      </w:r>
      <w:proofErr w:type="spellEnd"/>
      <w:proofErr w:type="gramEnd"/>
    </w:p>
    <w:p w14:paraId="56564B57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sprites.Button</w:t>
      </w:r>
      <w:proofErr w:type="spellEnd"/>
      <w:proofErr w:type="gramEnd"/>
    </w:p>
    <w:p w14:paraId="479537CD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sprites.Label</w:t>
      </w:r>
      <w:proofErr w:type="spellEnd"/>
      <w:proofErr w:type="gramEnd"/>
    </w:p>
    <w:p w14:paraId="428A7C3A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sprites.Paddle</w:t>
      </w:r>
      <w:proofErr w:type="spellEnd"/>
      <w:proofErr w:type="gramEnd"/>
    </w:p>
    <w:p w14:paraId="55CCA538" w14:textId="77777777" w:rsidR="00DE3530" w:rsidRDefault="00A57A2A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sprites.PauseButton</w:t>
      </w:r>
      <w:proofErr w:type="spellEnd"/>
      <w:proofErr w:type="gramEnd"/>
    </w:p>
    <w:p w14:paraId="26EB419E" w14:textId="77777777" w:rsidR="00DE3530" w:rsidRDefault="00A57A2A">
      <w:pPr>
        <w:numPr>
          <w:ilvl w:val="0"/>
          <w:numId w:val="20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sprites.Textbox</w:t>
      </w:r>
      <w:proofErr w:type="spellEnd"/>
      <w:proofErr w:type="gramEnd"/>
    </w:p>
    <w:p w14:paraId="2A410FEF" w14:textId="77777777" w:rsidR="00DE3530" w:rsidRDefault="00A57A2A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i/>
          <w:iCs/>
          <w:sz w:val="56"/>
          <w:szCs w:val="56"/>
          <w:u w:val="single"/>
          <w:lang w:val="en-US"/>
        </w:rPr>
        <w:t>Built-In Modules</w:t>
      </w:r>
    </w:p>
    <w:p w14:paraId="1D0D0CE2" w14:textId="77777777" w:rsidR="00DE3530" w:rsidRDefault="00A57A2A">
      <w:pPr>
        <w:numPr>
          <w:ilvl w:val="0"/>
          <w:numId w:val="21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pygame</w:t>
      </w:r>
      <w:proofErr w:type="spellEnd"/>
    </w:p>
    <w:p w14:paraId="18B3F167" w14:textId="77777777" w:rsidR="00DE3530" w:rsidRDefault="00A57A2A">
      <w:pPr>
        <w:numPr>
          <w:ilvl w:val="0"/>
          <w:numId w:val="21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numpy</w:t>
      </w:r>
      <w:proofErr w:type="spellEnd"/>
    </w:p>
    <w:p w14:paraId="4A40B1D7" w14:textId="77777777" w:rsidR="00DE3530" w:rsidRDefault="00A57A2A">
      <w:pPr>
        <w:numPr>
          <w:ilvl w:val="0"/>
          <w:numId w:val="21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random</w:t>
      </w:r>
    </w:p>
    <w:p w14:paraId="2EF37281" w14:textId="77777777" w:rsidR="00DE3530" w:rsidRDefault="00A57A2A">
      <w:pPr>
        <w:numPr>
          <w:ilvl w:val="0"/>
          <w:numId w:val="21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math</w:t>
      </w:r>
    </w:p>
    <w:p w14:paraId="4C7C79D5" w14:textId="77777777" w:rsidR="00DE3530" w:rsidRDefault="00A57A2A">
      <w:pPr>
        <w:numPr>
          <w:ilvl w:val="0"/>
          <w:numId w:val="21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datetime</w:t>
      </w:r>
    </w:p>
    <w:p w14:paraId="5E5AB858" w14:textId="77777777" w:rsidR="00DE3530" w:rsidRDefault="00DE35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95EEB3F" w14:textId="77777777" w:rsidR="00DE3530" w:rsidRDefault="00DE3530">
      <w:pPr>
        <w:rPr>
          <w:rFonts w:ascii="Times New Roman" w:hAnsi="Times New Roman" w:cs="Times New Roman"/>
          <w:sz w:val="32"/>
          <w:szCs w:val="32"/>
          <w:lang w:val="en-US"/>
        </w:rPr>
        <w:sectPr w:rsidR="00DE3530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num="2" w:sep="1" w:space="427"/>
          <w:docGrid w:linePitch="360"/>
        </w:sectPr>
      </w:pPr>
    </w:p>
    <w:p w14:paraId="2973C394" w14:textId="77777777" w:rsidR="00DE3530" w:rsidRDefault="00A57A2A"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lastRenderedPageBreak/>
        <w:t>Functions Used</w:t>
      </w:r>
    </w:p>
    <w:p w14:paraId="5922C9A0" w14:textId="77777777" w:rsidR="00DE3530" w:rsidRDefault="00DE3530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 w14:paraId="269DD632" w14:textId="77777777" w:rsidR="00DE3530" w:rsidRDefault="00DE3530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425"/>
          <w:docGrid w:linePitch="360"/>
        </w:sectPr>
      </w:pPr>
    </w:p>
    <w:p w14:paraId="102EF231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main</w:t>
      </w:r>
    </w:p>
    <w:p w14:paraId="740DF3DA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start_menu</w:t>
      </w:r>
      <w:proofErr w:type="spellEnd"/>
    </w:p>
    <w:p w14:paraId="5650D8EC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player_details</w:t>
      </w:r>
      <w:proofErr w:type="spellEnd"/>
    </w:p>
    <w:p w14:paraId="769EB0C5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start_game</w:t>
      </w:r>
      <w:proofErr w:type="spellEnd"/>
    </w:p>
    <w:p w14:paraId="40F06A01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pause_game</w:t>
      </w:r>
      <w:proofErr w:type="spellEnd"/>
    </w:p>
    <w:p w14:paraId="621F8CB1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launch_endgame</w:t>
      </w:r>
      <w:proofErr w:type="spellEnd"/>
    </w:p>
    <w:p w14:paraId="6F654474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launch_about</w:t>
      </w:r>
      <w:proofErr w:type="spellEnd"/>
    </w:p>
    <w:p w14:paraId="1B001466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/>
          <w:sz w:val="32"/>
          <w:szCs w:val="32"/>
          <w:lang w:val="en-US"/>
        </w:rPr>
        <w:t>initiateConnection</w:t>
      </w:r>
      <w:proofErr w:type="spellEnd"/>
    </w:p>
    <w:p w14:paraId="6D1B4313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/>
          <w:sz w:val="32"/>
          <w:szCs w:val="32"/>
          <w:lang w:val="en-US"/>
        </w:rPr>
        <w:t>createDatabase</w:t>
      </w:r>
      <w:proofErr w:type="spellEnd"/>
    </w:p>
    <w:p w14:paraId="49E92EAE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saveGameInstance</w:t>
      </w:r>
      <w:proofErr w:type="spellEnd"/>
    </w:p>
    <w:p w14:paraId="11B0AFF1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compute_oup</w:t>
      </w:r>
      <w:proofErr w:type="spellEnd"/>
    </w:p>
    <w:p w14:paraId="425A6527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reset</w:t>
      </w:r>
    </w:p>
    <w:p w14:paraId="20E75047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setBias</w:t>
      </w:r>
      <w:proofErr w:type="spellEnd"/>
    </w:p>
    <w:p w14:paraId="64FF75BA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setWeights</w:t>
      </w:r>
      <w:proofErr w:type="spellEnd"/>
    </w:p>
    <w:p w14:paraId="37545AC7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f</w:t>
      </w:r>
    </w:p>
    <w:p w14:paraId="3A2B67F3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fp</w:t>
      </w:r>
      <w:proofErr w:type="spellEnd"/>
    </w:p>
    <w:p w14:paraId="2E3F9F15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updateIntent</w:t>
      </w:r>
      <w:proofErr w:type="spellEnd"/>
    </w:p>
    <w:p w14:paraId="59C6BF3F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quadraticCostDerivative</w:t>
      </w:r>
      <w:proofErr w:type="spellEnd"/>
    </w:p>
    <w:p w14:paraId="38A3ACD4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createBrainArray</w:t>
      </w:r>
      <w:proofErr w:type="spellEnd"/>
    </w:p>
    <w:p w14:paraId="7A2A0BCA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loadMemory</w:t>
      </w:r>
      <w:proofErr w:type="spellEnd"/>
    </w:p>
    <w:p w14:paraId="3A134F3A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getIntent</w:t>
      </w:r>
      <w:proofErr w:type="spellEnd"/>
    </w:p>
    <w:p w14:paraId="11D32DE1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__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init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__</w:t>
      </w:r>
    </w:p>
    <w:p w14:paraId="6D93C0FD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show_menu</w:t>
      </w:r>
      <w:proofErr w:type="spellEnd"/>
    </w:p>
    <w:p w14:paraId="585FA936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showAbout</w:t>
      </w:r>
      <w:proofErr w:type="spellEnd"/>
    </w:p>
    <w:p w14:paraId="68EB6DD5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setAboutText</w:t>
      </w:r>
      <w:proofErr w:type="spellEnd"/>
    </w:p>
    <w:p w14:paraId="2AE16FD4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setDisplay</w:t>
      </w:r>
      <w:proofErr w:type="spellEnd"/>
    </w:p>
    <w:p w14:paraId="258BDDA0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PlayerNames</w:t>
      </w:r>
      <w:proofErr w:type="spellEnd"/>
    </w:p>
    <w:p w14:paraId="01C21327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handleColorClick</w:t>
      </w:r>
      <w:proofErr w:type="spellEnd"/>
    </w:p>
    <w:p w14:paraId="0D657259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getPlayer1Name</w:t>
      </w:r>
    </w:p>
    <w:p w14:paraId="07E07623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getColor1</w:t>
      </w:r>
    </w:p>
    <w:p w14:paraId="4920D0DD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getPlayer2Name</w:t>
      </w:r>
    </w:p>
    <w:p w14:paraId="0AF99850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getColor2</w:t>
      </w:r>
    </w:p>
    <w:p w14:paraId="2454E95D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setColorButtons</w:t>
      </w:r>
      <w:proofErr w:type="spellEnd"/>
    </w:p>
    <w:p w14:paraId="68896661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playersReset</w:t>
      </w:r>
      <w:proofErr w:type="spellEnd"/>
    </w:p>
    <w:p w14:paraId="7A299005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</w:t>
      </w:r>
      <w:r>
        <w:rPr>
          <w:rFonts w:ascii="Times New Roman" w:hAnsi="Times New Roman" w:cs="Times New Roman"/>
          <w:sz w:val="32"/>
          <w:szCs w:val="32"/>
          <w:lang w:val="en-US"/>
        </w:rPr>
        <w:t>ameReset</w:t>
      </w:r>
      <w:proofErr w:type="spellEnd"/>
    </w:p>
    <w:p w14:paraId="27870887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collides</w:t>
      </w:r>
    </w:p>
    <w:p w14:paraId="025EEE80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</w:t>
      </w:r>
    </w:p>
    <w:p w14:paraId="0EF0549B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countdown</w:t>
      </w:r>
    </w:p>
    <w:p w14:paraId="34EA8951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setGameObjective</w:t>
      </w:r>
      <w:proofErr w:type="spellEnd"/>
    </w:p>
    <w:p w14:paraId="24A2AC17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setMovables</w:t>
      </w:r>
      <w:proofErr w:type="spellEnd"/>
    </w:p>
    <w:p w14:paraId="0FB0A2A9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setPaddleMargin</w:t>
      </w:r>
      <w:proofErr w:type="spellEnd"/>
    </w:p>
    <w:p w14:paraId="065CD8A2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setPaddleSpeed</w:t>
      </w:r>
      <w:proofErr w:type="spellEnd"/>
    </w:p>
    <w:p w14:paraId="32EF6AE9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setBallResetMargin</w:t>
      </w:r>
      <w:proofErr w:type="spellEnd"/>
    </w:p>
    <w:p w14:paraId="25E53EFE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setBounceBias</w:t>
      </w:r>
      <w:proofErr w:type="spellEnd"/>
    </w:p>
    <w:p w14:paraId="66AE61A6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setPlayer1Name</w:t>
      </w:r>
    </w:p>
    <w:p w14:paraId="4AE5132B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setPlayer2Name</w:t>
      </w:r>
    </w:p>
    <w:p w14:paraId="511D27BF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setBounceAcceleration</w:t>
      </w:r>
      <w:proofErr w:type="spellEnd"/>
    </w:p>
    <w:p w14:paraId="668A9D08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setPlayerColors</w:t>
      </w:r>
      <w:proofErr w:type="spellEnd"/>
    </w:p>
    <w:p w14:paraId="6EB72328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getWinnerColor</w:t>
      </w:r>
      <w:proofErr w:type="spellEnd"/>
    </w:p>
    <w:p w14:paraId="02CC9AEA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getWinnerName</w:t>
      </w:r>
      <w:proofErr w:type="spellEnd"/>
    </w:p>
    <w:p w14:paraId="7E5FAD57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getLoserName</w:t>
      </w:r>
      <w:proofErr w:type="spellEnd"/>
    </w:p>
    <w:p w14:paraId="3789D480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getScores</w:t>
      </w:r>
      <w:proofErr w:type="spellEnd"/>
    </w:p>
    <w:p w14:paraId="3DAA00A7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getFinalScores</w:t>
      </w:r>
      <w:proofErr w:type="spellEnd"/>
    </w:p>
    <w:p w14:paraId="3DE7CB74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pause_game</w:t>
      </w:r>
      <w:proofErr w:type="spellEnd"/>
    </w:p>
    <w:p w14:paraId="0074F13E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setScores</w:t>
      </w:r>
      <w:proofErr w:type="spellEnd"/>
    </w:p>
    <w:p w14:paraId="215791AC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setWinnerColor</w:t>
      </w:r>
      <w:proofErr w:type="spellEnd"/>
    </w:p>
    <w:p w14:paraId="377C252A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setWinnerName</w:t>
      </w:r>
      <w:proofErr w:type="spellEnd"/>
    </w:p>
    <w:p w14:paraId="30AA8BA5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showEndScreen</w:t>
      </w:r>
      <w:proofErr w:type="spellEnd"/>
    </w:p>
    <w:p w14:paraId="19BC10C3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bounce</w:t>
      </w:r>
    </w:p>
    <w:p w14:paraId="5EDBB7D1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same_dir</w:t>
      </w:r>
      <w:proofErr w:type="spellEnd"/>
    </w:p>
    <w:p w14:paraId="2E27C8DC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crossed</w:t>
      </w:r>
    </w:p>
    <w:p w14:paraId="47516408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ballReset</w:t>
      </w:r>
      <w:proofErr w:type="spellEnd"/>
    </w:p>
    <w:p w14:paraId="18776505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update</w:t>
      </w:r>
    </w:p>
    <w:p w14:paraId="376B29B0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setResetMargin</w:t>
      </w:r>
      <w:proofErr w:type="spellEnd"/>
    </w:p>
    <w:p w14:paraId="252B199C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setBallSpeed</w:t>
      </w:r>
      <w:proofErr w:type="spellEnd"/>
    </w:p>
    <w:p w14:paraId="018232E4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getXSpeed</w:t>
      </w:r>
      <w:proofErr w:type="spellEnd"/>
    </w:p>
    <w:p w14:paraId="7AE717A9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moveUp</w:t>
      </w:r>
      <w:proofErr w:type="spellEnd"/>
    </w:p>
    <w:p w14:paraId="0E83AF80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moveDown</w:t>
      </w:r>
      <w:proofErr w:type="spellEnd"/>
    </w:p>
    <w:p w14:paraId="6CF07F50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rectangle</w:t>
      </w:r>
    </w:p>
    <w:p w14:paraId="61511AA5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draw</w:t>
      </w:r>
    </w:p>
    <w:p w14:paraId="7F780C12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test_surface</w:t>
      </w:r>
      <w:proofErr w:type="spellEnd"/>
    </w:p>
    <w:p w14:paraId="3B741077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image</w:t>
      </w:r>
    </w:p>
    <w:p w14:paraId="6EA87DDE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rect</w:t>
      </w:r>
      <w:proofErr w:type="spellEnd"/>
    </w:p>
    <w:p w14:paraId="50F1A948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setHighlightable</w:t>
      </w:r>
      <w:proofErr w:type="spellEnd"/>
    </w:p>
    <w:p w14:paraId="61F7FDE7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stayHighlighted</w:t>
      </w:r>
      <w:proofErr w:type="spellEnd"/>
    </w:p>
    <w:p w14:paraId="01D48374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staysHighlighted</w:t>
      </w:r>
      <w:proofErr w:type="spellEnd"/>
    </w:p>
    <w:p w14:paraId="50C3A845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getTextRgb</w:t>
      </w:r>
      <w:proofErr w:type="spellEnd"/>
    </w:p>
    <w:p w14:paraId="7D1B4292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handle_event</w:t>
      </w:r>
      <w:proofErr w:type="spellEnd"/>
    </w:p>
    <w:p w14:paraId="19D5D447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define_event</w:t>
      </w:r>
      <w:proofErr w:type="spellEnd"/>
    </w:p>
    <w:p w14:paraId="3B3D5760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getText</w:t>
      </w:r>
      <w:proofErr w:type="spellEnd"/>
    </w:p>
    <w:p w14:paraId="3B4DBE77" w14:textId="77777777" w:rsidR="00DE3530" w:rsidRDefault="00A57A2A">
      <w:pPr>
        <w:numPr>
          <w:ilvl w:val="0"/>
          <w:numId w:val="22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 w:rsidR="00DE3530">
          <w:type w:val="continuous"/>
          <w:pgSz w:w="11906" w:h="16838"/>
          <w:pgMar w:top="720" w:right="720" w:bottom="663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num="2" w:sep="1" w:space="720" w:equalWidth="0">
            <w:col w:w="5021" w:space="425"/>
            <w:col w:w="5020"/>
          </w:cols>
          <w:docGrid w:linePitch="36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setText</w:t>
      </w:r>
      <w:proofErr w:type="spellEnd"/>
    </w:p>
    <w:p w14:paraId="3090A4BD" w14:textId="77777777" w:rsidR="00DE3530" w:rsidRDefault="00A57A2A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lastRenderedPageBreak/>
        <w:t>Source Code</w:t>
      </w:r>
    </w:p>
    <w:p w14:paraId="380CA168" w14:textId="77777777" w:rsidR="00DE3530" w:rsidRDefault="00DE3530">
      <w:pP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</w:rPr>
      </w:pPr>
    </w:p>
    <w:p w14:paraId="5798D5D7" w14:textId="77777777" w:rsidR="00DE3530" w:rsidRDefault="00A57A2A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T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he Game.py</w:t>
      </w:r>
    </w:p>
    <w:p w14:paraId="1D5088C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359AF9F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import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pygame</w:t>
      </w:r>
      <w:proofErr w:type="spellEnd"/>
    </w:p>
    <w:p w14:paraId="1573D51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7C1B55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from </w:t>
      </w:r>
      <w:r>
        <w:rPr>
          <w:rFonts w:ascii="Times New Roman" w:hAnsi="Times New Roman"/>
          <w:sz w:val="32"/>
          <w:szCs w:val="32"/>
          <w:lang w:val="en-US"/>
        </w:rPr>
        <w:t>datetime import datetime</w:t>
      </w:r>
    </w:p>
    <w:p w14:paraId="7D5654A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3FA24D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from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enum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import Enum</w:t>
      </w:r>
    </w:p>
    <w:p w14:paraId="5E634EE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2D6B9D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import r</w:t>
      </w:r>
    </w:p>
    <w:p w14:paraId="22A3BF8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EF84D4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import screens</w:t>
      </w:r>
    </w:p>
    <w:p w14:paraId="16B97A7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49B901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import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mysql.connector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 as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scon</w:t>
      </w:r>
      <w:proofErr w:type="spellEnd"/>
    </w:p>
    <w:p w14:paraId="3EF3243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0C1EAE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def 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main(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7A5CDF2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global game,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main_menu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player_names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pause_screen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endgame_screen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about_screen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db_con</w:t>
      </w:r>
      <w:proofErr w:type="spellEnd"/>
    </w:p>
    <w:p w14:paraId="57EAC3F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pygame.mixer.pre_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22050, -16, 1, 512)</w:t>
      </w:r>
    </w:p>
    <w:p w14:paraId="646C0BD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pygame.init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200EB9F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pygame.mixer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.quit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70009BB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pygame.mixer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.init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(22050, -16, 1, 512)</w:t>
      </w:r>
    </w:p>
    <w:p w14:paraId="626349D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pygame.display.set_caption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r.main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.r_title_label_txt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1613E4E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441C6DE" w14:textId="77777777" w:rsidR="00DE3530" w:rsidRDefault="00A57A2A">
      <w:pPr>
        <w:spacing w:line="240" w:lineRule="auto"/>
        <w:ind w:firstLine="640"/>
        <w:rPr>
          <w:rFonts w:ascii="Times New Roman" w:hAnsi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/>
          <w:sz w:val="32"/>
          <w:szCs w:val="32"/>
          <w:lang w:val="en-US"/>
        </w:rPr>
        <w:t>default_bg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pygame.image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.load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("image\\bg_default.jpg")</w:t>
      </w:r>
    </w:p>
    <w:p w14:paraId="3A76EEAB" w14:textId="77777777" w:rsidR="00DE3530" w:rsidRDefault="00DE3530">
      <w:pPr>
        <w:spacing w:line="240" w:lineRule="auto"/>
        <w:ind w:firstLine="640"/>
        <w:rPr>
          <w:rFonts w:ascii="Times New Roman" w:hAnsi="Times New Roman"/>
          <w:sz w:val="32"/>
          <w:szCs w:val="32"/>
          <w:lang w:val="en-US"/>
        </w:rPr>
      </w:pPr>
    </w:p>
    <w:p w14:paraId="7FAEDC8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screen 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pygame.display.set_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mode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r.game.SCREEN_WIDTH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r.game.SCREEN_HEIGHT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),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pygame.FULLSCREEN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7250038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lastRenderedPageBreak/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Screen.MENU</w:t>
      </w:r>
      <w:proofErr w:type="spellEnd"/>
    </w:p>
    <w:p w14:paraId="02A4716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99FD6D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game=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</w:t>
      </w:r>
      <w:r>
        <w:rPr>
          <w:rFonts w:ascii="Times New Roman" w:hAnsi="Times New Roman"/>
          <w:sz w:val="32"/>
          <w:szCs w:val="32"/>
          <w:lang w:val="en-US"/>
        </w:rPr>
        <w:t>reens.game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.GameScreen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(screen, 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r.game.SCREEN_WIDTH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r.game.SCREEN_HEIGHT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),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r.colors.BLACK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r.colors.WHITE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r.game.SCORE_MARGIN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r.game.FPS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040195B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game.setPaddleMargin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r.game.PADDLE_MARGIN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4BD9E42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game.setPaddleSpeed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r.game.PADDLE_SPEED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01126F0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game.setBallResetMar</w:t>
      </w:r>
      <w:r>
        <w:rPr>
          <w:rFonts w:ascii="Times New Roman" w:hAnsi="Times New Roman"/>
          <w:sz w:val="32"/>
          <w:szCs w:val="32"/>
          <w:lang w:val="en-US"/>
        </w:rPr>
        <w:t>gin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r.game.BALL_RESET_Y_MARGIN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3B39541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game.setBounceBias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r.game.PADDLE_BOUNCE_BIAS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215C420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game.setBounceAcceleration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r.game.BALL_BOUNCE_ACC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6B5D46D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game.setGameObjective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r.game.game_obj_txt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74740A4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game.setMovables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r.game.BALL_HEIGHT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r.game.PADDLE_WIDTH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r.game.PA</w:t>
      </w:r>
      <w:r>
        <w:rPr>
          <w:rFonts w:ascii="Times New Roman" w:hAnsi="Times New Roman"/>
          <w:sz w:val="32"/>
          <w:szCs w:val="32"/>
          <w:lang w:val="en-US"/>
        </w:rPr>
        <w:t>DDLE_HEIGHT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),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r.colors.WHITE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r.colors.WHITE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22BA89E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94A1DF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main_menu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screens.main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_menu.MainMenuScreen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(screen,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r.main.r_title_label_txt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r.game.SCREEN_WIDTH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r.game.SCREEN_HEIGHT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),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r.colors.BLACK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r.colors.WHITE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bg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default_bg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5B6D6B6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0FBDDE8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player_names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screens.playernames.PlayerNamesScreen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(screen,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r.playernames.playe</w:t>
      </w:r>
      <w:r>
        <w:rPr>
          <w:rFonts w:ascii="Times New Roman" w:hAnsi="Times New Roman"/>
          <w:sz w:val="32"/>
          <w:szCs w:val="32"/>
          <w:lang w:val="en-US"/>
        </w:rPr>
        <w:t>rnames_label_txt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r.playernames.p_label_txt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r.playernames.ai_label_txt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r.playernames.p1_label_txt, r.playernames.p2_label_txt,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r.playernames.name_label_txt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r.game.SCREEN_WIDTH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r.game.SCREEN_HEIGHT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),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r.colors.BLACK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r.colors.WHITE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bg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default_bg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020EBCE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0A71DE4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pause_screen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screens.pause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.PauseScreen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(screen,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r.pause.paused_label_txt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r.game.SCREEN_WIDTH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r.game.SCREEN_HEIGHT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),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r.colors.BLACK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r.colors.WHITE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bg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default_bg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4D694D5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endgame_screen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screens.endgame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.EndgameScreen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(screen,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r.endgame.win_statement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r.game.S</w:t>
      </w:r>
      <w:r>
        <w:rPr>
          <w:rFonts w:ascii="Times New Roman" w:hAnsi="Times New Roman"/>
          <w:sz w:val="32"/>
          <w:szCs w:val="32"/>
          <w:lang w:val="en-US"/>
        </w:rPr>
        <w:t>CREEN_WIDTH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r.game.SCREEN_HEIGHT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),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r.colors.BLACK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bg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default_bg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5BC9FE7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about_screen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screens.about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.AboutScreen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(screen,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r.about.text_about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r.game.SCREEN_WIDTH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r.game.SCREEN_HEIGHT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),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r.colors.BLACK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r.colors.WHITE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bg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default_bg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6F34A27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14919F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initiateConnection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7C7568FF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3F4A0A2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while True:</w:t>
      </w:r>
    </w:p>
    <w:p w14:paraId="16745C6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Screen.MENU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090993E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start_menu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(screen)</w:t>
      </w:r>
    </w:p>
    <w:p w14:paraId="4F7C503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F1D865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Screen.PLAYER1:</w:t>
      </w:r>
    </w:p>
    <w:p w14:paraId="5AB7EBA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player1_details(screen)</w:t>
      </w:r>
    </w:p>
    <w:p w14:paraId="5CD8787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791CD9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Screen.PLAYERS2:</w:t>
      </w:r>
    </w:p>
    <w:p w14:paraId="2F89C0D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game_s</w:t>
      </w:r>
      <w:r>
        <w:rPr>
          <w:rFonts w:ascii="Times New Roman" w:hAnsi="Times New Roman"/>
          <w:sz w:val="32"/>
          <w:szCs w:val="32"/>
          <w:lang w:val="en-US"/>
        </w:rPr>
        <w:t>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players2_details(screen)</w:t>
      </w:r>
    </w:p>
    <w:p w14:paraId="52B8235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D2FB62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Screen.PLAYGAME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2A6B432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FFBA19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Start_Time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datetime.now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).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strftime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("%H:%M:%S")</w:t>
      </w:r>
    </w:p>
    <w:p w14:paraId="237395D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</w:p>
    <w:p w14:paraId="2449487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start_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game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screen, game)</w:t>
      </w:r>
    </w:p>
    <w:p w14:paraId="2A6E609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Screen.PAUSE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677B51E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</w:t>
      </w:r>
      <w:r>
        <w:rPr>
          <w:rFonts w:ascii="Times New Roman" w:hAnsi="Times New Roman"/>
          <w:sz w:val="32"/>
          <w:szCs w:val="32"/>
          <w:lang w:val="en-US"/>
        </w:rPr>
        <w:t>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pause_game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(screen)</w:t>
      </w:r>
    </w:p>
    <w:p w14:paraId="0101B96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</w:p>
    <w:p w14:paraId="3A31630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Screen.ENDGAME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13B0E48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Date 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datetime.now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).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strftime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("%Y-%m-%d")</w:t>
      </w:r>
    </w:p>
    <w:p w14:paraId="043AE97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</w:p>
    <w:p w14:paraId="631AD0A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End_Time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datetime.now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).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strftime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("%H:%M:%S")</w:t>
      </w:r>
    </w:p>
    <w:p w14:paraId="16C32B0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</w:p>
    <w:p w14:paraId="585754C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Winner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game.getWinnerName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295C6C4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Loser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game.getLoserName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59B3922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Winner_Score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Loser_Score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game.getFinalScores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58FB97C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lastRenderedPageBreak/>
        <w:t xml:space="preserve">            </w:t>
      </w:r>
    </w:p>
    <w:p w14:paraId="46FA4F1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saveGameInstanc</w:t>
      </w:r>
      <w:r>
        <w:rPr>
          <w:rFonts w:ascii="Times New Roman" w:hAnsi="Times New Roman"/>
          <w:sz w:val="32"/>
          <w:szCs w:val="32"/>
          <w:lang w:val="en-US"/>
        </w:rPr>
        <w:t>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Date,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Start_Time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End_Time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Winner,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Winner_Score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Loser,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Loser_Score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0BB8D5C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4CED5A5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launch_endgame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(screen)</w:t>
      </w:r>
    </w:p>
    <w:p w14:paraId="48B0179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686077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Screen.ABOUT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7ED8897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launch_about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(screen)</w:t>
      </w:r>
    </w:p>
    <w:p w14:paraId="541E670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D637EC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Screen.QUIT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5D03DFE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db_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con.close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78B1768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pygame.quit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4B1E3D6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    return</w:t>
      </w:r>
    </w:p>
    <w:p w14:paraId="6225FF77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6C665C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def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start_menu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(screen):</w:t>
      </w:r>
    </w:p>
    <w:p w14:paraId="643B4C3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main_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menu.show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_menu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51E7104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game.gameReset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28674B4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screens.main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_menu.CB_QUIT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1DBFCF7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</w:t>
      </w:r>
      <w:r>
        <w:rPr>
          <w:rFonts w:ascii="Times New Roman" w:hAnsi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Screen.QUIT</w:t>
      </w:r>
      <w:proofErr w:type="spellEnd"/>
    </w:p>
    <w:p w14:paraId="6285E41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screens.main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_menu.CB_1PLAYER:</w:t>
      </w:r>
    </w:p>
    <w:p w14:paraId="458B14A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Screen.PLAYER1</w:t>
      </w:r>
    </w:p>
    <w:p w14:paraId="03A31DA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screens.main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_menu.CB_2PLAYERS:</w:t>
      </w:r>
    </w:p>
    <w:p w14:paraId="23B5A69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Screen.PLAYERS2</w:t>
      </w:r>
    </w:p>
    <w:p w14:paraId="0AC4288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screens.main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_menu.CB_ABOUT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22527AD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Screen.ABOUT</w:t>
      </w:r>
      <w:proofErr w:type="spellEnd"/>
    </w:p>
    <w:p w14:paraId="513F306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0030659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Screen.QUIT</w:t>
      </w:r>
      <w:proofErr w:type="spellEnd"/>
    </w:p>
    <w:p w14:paraId="5BB51B1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4DDDB3D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def player1_details(screen):</w:t>
      </w:r>
    </w:p>
    <w:p w14:paraId="4D4885C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=player_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names.Player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1_Name()</w:t>
      </w:r>
    </w:p>
    <w:p w14:paraId="72414B9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4DFD6B9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screens.playernames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.CB_PLAY_AI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0E167A2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game.setPlayer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1Name(</w:t>
      </w:r>
      <w:r>
        <w:rPr>
          <w:rFonts w:ascii="Times New Roman" w:hAnsi="Times New Roman"/>
          <w:sz w:val="32"/>
          <w:szCs w:val="32"/>
          <w:lang w:val="en-US"/>
        </w:rPr>
        <w:t>player_names.getPlayer1Name())</w:t>
      </w:r>
    </w:p>
    <w:p w14:paraId="0F59A16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game.setPlayer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2Name(player_names.getPlayer2Name())</w:t>
      </w:r>
    </w:p>
    <w:p w14:paraId="7C92E2A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game.enableAi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2A0F38B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game.setMovables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r.game.BALL_HEIGHT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r.game.PADDLE_WIDTH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r.game.PADDLE_HEIGHT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), player_names.getColor1(), player_names.getColor2())</w:t>
      </w:r>
    </w:p>
    <w:p w14:paraId="250019C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Screen.PLAYGAME</w:t>
      </w:r>
      <w:proofErr w:type="spellEnd"/>
    </w:p>
    <w:p w14:paraId="0FEAAC5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screens.playernames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.CB_RETURN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38E2111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Screen.MENU</w:t>
      </w:r>
      <w:proofErr w:type="spellEnd"/>
    </w:p>
    <w:p w14:paraId="53B5B15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Screen.QUIT</w:t>
      </w:r>
      <w:proofErr w:type="spellEnd"/>
    </w:p>
    <w:p w14:paraId="7C61FDBF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65074B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def players2_details(screen):</w:t>
      </w:r>
    </w:p>
    <w:p w14:paraId="679B1CF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=player_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names.Players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2_Names()</w:t>
      </w:r>
    </w:p>
    <w:p w14:paraId="44B2692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0B78AC9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screens.playernames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.CB_PL</w:t>
      </w:r>
      <w:r>
        <w:rPr>
          <w:rFonts w:ascii="Times New Roman" w:hAnsi="Times New Roman"/>
          <w:sz w:val="32"/>
          <w:szCs w:val="32"/>
          <w:lang w:val="en-US"/>
        </w:rPr>
        <w:t>AY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2F82429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game.setPlayer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1Name(player_names.getPlayer1Name())</w:t>
      </w:r>
    </w:p>
    <w:p w14:paraId="3341B95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game.setPlayer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2Name(player_names.getPlayer2Name())</w:t>
      </w:r>
    </w:p>
    <w:p w14:paraId="7B6FABD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game.setMovables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r.game.BALL_HEIGHT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r.game.PADDLE_WIDTH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r.game.PADDLE_HEIGHT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), player_names.getColor1(), player_names.getCo</w:t>
      </w:r>
      <w:r>
        <w:rPr>
          <w:rFonts w:ascii="Times New Roman" w:hAnsi="Times New Roman"/>
          <w:sz w:val="32"/>
          <w:szCs w:val="32"/>
          <w:lang w:val="en-US"/>
        </w:rPr>
        <w:t>lor2())</w:t>
      </w:r>
    </w:p>
    <w:p w14:paraId="06217A7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game.disableAi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4D648CE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Screen.PLAYGAME</w:t>
      </w:r>
      <w:proofErr w:type="spellEnd"/>
    </w:p>
    <w:p w14:paraId="257DAFE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screens.playernames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.CB_RETURN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61D185F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Screen.MENU</w:t>
      </w:r>
      <w:proofErr w:type="spellEnd"/>
    </w:p>
    <w:p w14:paraId="3E0DEB5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370942F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Screen.QUIT</w:t>
      </w:r>
      <w:proofErr w:type="spellEnd"/>
    </w:p>
    <w:p w14:paraId="7959DA1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0710633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def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start_game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screen,game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1ABB447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game.play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1D3E835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0242637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screens.game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.CB_PAUSE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47EEE6E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Screen.PAUSE</w:t>
      </w:r>
      <w:proofErr w:type="spellEnd"/>
    </w:p>
    <w:p w14:paraId="331C425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elif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screens.game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.CB_ENDGAME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5E2A1D6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Screen.ENDGAME</w:t>
      </w:r>
      <w:proofErr w:type="spellEnd"/>
    </w:p>
    <w:p w14:paraId="10B801A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elif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screens.game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.CB_RETURN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7E23D40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Screen.MENU</w:t>
      </w:r>
      <w:proofErr w:type="spellEnd"/>
    </w:p>
    <w:p w14:paraId="3F892BF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elif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screens.game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.CB_QUIT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0C696C0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Screen.QUIT</w:t>
      </w:r>
      <w:proofErr w:type="spellEnd"/>
    </w:p>
    <w:p w14:paraId="4362A16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</w:p>
    <w:p w14:paraId="39D6201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Screen.MENU</w:t>
      </w:r>
      <w:proofErr w:type="spellEnd"/>
    </w:p>
    <w:p w14:paraId="6699027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7017F3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def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pause_game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(screen):</w:t>
      </w:r>
    </w:p>
    <w:p w14:paraId="2F79C92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global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game,pause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_screen</w:t>
      </w:r>
      <w:proofErr w:type="spellEnd"/>
    </w:p>
    <w:p w14:paraId="6E26C02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FA6499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pause_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screen.setScores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game.getScores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())</w:t>
      </w:r>
    </w:p>
    <w:p w14:paraId="09632E1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pause_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screen.pause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_game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3CEC976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B78285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</w:t>
      </w:r>
      <w:r>
        <w:rPr>
          <w:rFonts w:ascii="Times New Roman" w:hAnsi="Times New Roman"/>
          <w:sz w:val="32"/>
          <w:szCs w:val="32"/>
          <w:lang w:val="en-US"/>
        </w:rPr>
        <w:t>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screens.pause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.CB_QUIT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2BB0BC7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Screen.QUIT</w:t>
      </w:r>
      <w:proofErr w:type="spellEnd"/>
    </w:p>
    <w:p w14:paraId="363A1A4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screens.pause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.CB_PLAY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6E0F373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Screen.PLAYGAME</w:t>
      </w:r>
      <w:proofErr w:type="spellEnd"/>
    </w:p>
    <w:p w14:paraId="58C5100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screens.game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.CB_RETURN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1B0452B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Screen.MENU</w:t>
      </w:r>
      <w:proofErr w:type="spellEnd"/>
    </w:p>
    <w:p w14:paraId="0FE68B4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A79F73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Screen.MENU</w:t>
      </w:r>
      <w:proofErr w:type="spellEnd"/>
    </w:p>
    <w:p w14:paraId="540EADD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22FB9F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def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launch_endgame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(screen):</w:t>
      </w:r>
    </w:p>
    <w:p w14:paraId="0BFD2C2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global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endgame_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screen,game</w:t>
      </w:r>
      <w:proofErr w:type="spellEnd"/>
      <w:proofErr w:type="gramEnd"/>
    </w:p>
    <w:p w14:paraId="0A942A6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12AFDB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endgame_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screen.setWinnerName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game.getWinnerName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())</w:t>
      </w:r>
    </w:p>
    <w:p w14:paraId="195448F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endgame_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screen.setWinnerColor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game.getWinnerColor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())</w:t>
      </w:r>
    </w:p>
    <w:p w14:paraId="517F424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A1F94B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endgame_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screen.showEndScreen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4899C77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screens.endgame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.CB_PLA</w:t>
      </w:r>
      <w:r>
        <w:rPr>
          <w:rFonts w:ascii="Times New Roman" w:hAnsi="Times New Roman"/>
          <w:sz w:val="32"/>
          <w:szCs w:val="32"/>
          <w:lang w:val="en-US"/>
        </w:rPr>
        <w:t>Y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4E84F70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Screen.PLAYGAME</w:t>
      </w:r>
      <w:proofErr w:type="spellEnd"/>
    </w:p>
    <w:p w14:paraId="5E06354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screens.endgame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.CB_RETURN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2F373EF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Screen.MENU</w:t>
      </w:r>
      <w:proofErr w:type="spellEnd"/>
    </w:p>
    <w:p w14:paraId="757820F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screens.pause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.CB_QUIT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1C9662C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Screen.QUIT</w:t>
      </w:r>
      <w:proofErr w:type="spellEnd"/>
    </w:p>
    <w:p w14:paraId="5058304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23FFDC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Screen.MENU</w:t>
      </w:r>
      <w:proofErr w:type="spellEnd"/>
    </w:p>
    <w:p w14:paraId="4BF7EF7F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01ABAF0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def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launch_about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(screen):</w:t>
      </w:r>
    </w:p>
    <w:p w14:paraId="326796B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global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about_screen</w:t>
      </w:r>
      <w:proofErr w:type="spellEnd"/>
    </w:p>
    <w:p w14:paraId="4B0D89C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16C6B7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/>
          <w:sz w:val="32"/>
          <w:szCs w:val="32"/>
          <w:lang w:val="en-US"/>
        </w:rPr>
        <w:t xml:space="preserve">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about_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screen.showAbout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1763A6F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5086F4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screens.about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.CB_RETURN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0FA1B6B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Screen.MENU</w:t>
      </w:r>
      <w:proofErr w:type="spellEnd"/>
    </w:p>
    <w:p w14:paraId="49EB154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new_screen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screens.about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.CB_QUIT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5A9BD7E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Screen.QUIT</w:t>
      </w:r>
      <w:proofErr w:type="spellEnd"/>
    </w:p>
    <w:p w14:paraId="27B6789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E3DBB4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Screen.MENU</w:t>
      </w:r>
      <w:proofErr w:type="spellEnd"/>
    </w:p>
    <w:p w14:paraId="4146A55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4E4252A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initiateConnection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6168914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global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db_con</w:t>
      </w:r>
      <w:proofErr w:type="spellEnd"/>
    </w:p>
    <w:p w14:paraId="039B144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try:</w:t>
      </w:r>
    </w:p>
    <w:p w14:paraId="6F65074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lastRenderedPageBreak/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db_con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scon.connect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(host=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r.db_info.HostName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user=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r.db_info.UserName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passwd=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r.db_info.Password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database=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r.db_info.DatabaseName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11D5572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except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scon.errors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.ProgrammingError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407D791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print(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"No database found, initiating it no</w:t>
      </w:r>
      <w:r>
        <w:rPr>
          <w:rFonts w:ascii="Times New Roman" w:hAnsi="Times New Roman"/>
          <w:sz w:val="32"/>
          <w:szCs w:val="32"/>
          <w:lang w:val="en-US"/>
        </w:rPr>
        <w:t>w")</w:t>
      </w:r>
    </w:p>
    <w:p w14:paraId="289A4B5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createDatabase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4249B52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finally:</w:t>
      </w:r>
    </w:p>
    <w:p w14:paraId="20B783D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db_con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scon.connect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(host=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r.db_info.HostName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user=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r.db_info.UserName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passwd=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r.db_info.Password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database=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r.db_info.DatabaseName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3B4AA84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    </w:t>
      </w:r>
    </w:p>
    <w:p w14:paraId="3A2764D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createDatabase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1454884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db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scon.connect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(host=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r.db_info.HostName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user=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r.db_info.UserName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passwd=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r.db_info.Password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09FC4B5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db.cursor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().execute(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r.db_info.Q_CREATE_PONGDATA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2EE3B3C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db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scon.connect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(host=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r.db_info.HostName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user=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r.db_info.UserName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passwd=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r.db_info.Password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database=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r.db_info.DatabaseName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7075C63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db.cursor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().execute(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r.db_info.Q_CREATE_GAMESTATS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7141364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6DCBC14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db.close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3CC2439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03A6E0E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saveGameInstance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date,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startTime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endTime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winnerName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winnerScore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loserName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loserScore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340DCAF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global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db_con</w:t>
      </w:r>
      <w:proofErr w:type="spellEnd"/>
    </w:p>
    <w:p w14:paraId="10312F0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query=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r.db_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info.Q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_ADD_GAME_DATA.format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(date</w:t>
      </w:r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startTime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endTime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winnerName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winnerScore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loserName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loserScore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49E6786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9A53B1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db_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con.cursor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().execute(query)</w:t>
      </w:r>
    </w:p>
    <w:p w14:paraId="42D7D17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db_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con.commit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6C8CB23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class 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Screen(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Enum):</w:t>
      </w:r>
    </w:p>
    <w:p w14:paraId="6C9D502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QUIT=-1</w:t>
      </w:r>
    </w:p>
    <w:p w14:paraId="6A18CB4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MENU=0</w:t>
      </w:r>
    </w:p>
    <w:p w14:paraId="543C087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PLAYGAME=1</w:t>
      </w:r>
    </w:p>
    <w:p w14:paraId="1E1C84C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lastRenderedPageBreak/>
        <w:t xml:space="preserve">    PAUSE=2</w:t>
      </w:r>
    </w:p>
    <w:p w14:paraId="471DD8A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ENDGAME=3</w:t>
      </w:r>
    </w:p>
    <w:p w14:paraId="5F0E224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PLAYER1=4</w:t>
      </w:r>
    </w:p>
    <w:p w14:paraId="3C4648A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PLAYERS2=5</w:t>
      </w:r>
    </w:p>
    <w:p w14:paraId="6F5CF07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ABOUT=6</w:t>
      </w:r>
    </w:p>
    <w:p w14:paraId="5B83383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40F739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if __name__=="__main__":</w:t>
      </w:r>
    </w:p>
    <w:p w14:paraId="6FD31045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    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main(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0F2416CA" w14:textId="77777777" w:rsidR="00DE3530" w:rsidRDefault="00DE3530">
      <w:pPr>
        <w:spacing w:line="240" w:lineRule="auto"/>
        <w:rPr>
          <w:lang w:val="en-US"/>
        </w:rPr>
        <w:sectPr w:rsidR="00DE3530">
          <w:pgSz w:w="11906" w:h="16838"/>
          <w:pgMar w:top="720" w:right="720" w:bottom="493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768AF043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ai._</w:t>
      </w:r>
      <w:proofErr w:type="gramEnd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_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init</w:t>
      </w:r>
      <w:proofErr w:type="spellEnd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__</w:t>
      </w:r>
    </w:p>
    <w:p w14:paraId="4B3032F9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 w14:paraId="1320656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/>
          <w:sz w:val="32"/>
          <w:szCs w:val="32"/>
          <w:lang w:val="en-US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 import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fnn</w:t>
      </w:r>
      <w:proofErr w:type="spellEnd"/>
    </w:p>
    <w:p w14:paraId="5CDE1BC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/>
          <w:sz w:val="32"/>
          <w:szCs w:val="32"/>
          <w:lang w:val="en-US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 import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qlearner</w:t>
      </w:r>
      <w:proofErr w:type="spellEnd"/>
    </w:p>
    <w:p w14:paraId="4FDD279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245AF50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/>
        </w:rPr>
        <w:t>__all__=['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fnn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','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qlearner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']</w:t>
      </w:r>
    </w:p>
    <w:p w14:paraId="766384DF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ai.fnn</w:t>
      </w:r>
      <w:proofErr w:type="spellEnd"/>
    </w:p>
    <w:p w14:paraId="62ED661B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 w14:paraId="487306D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#F</w:t>
      </w:r>
      <w:r>
        <w:rPr>
          <w:rFonts w:ascii="Times New Roman" w:hAnsi="Times New Roman"/>
          <w:sz w:val="32"/>
          <w:szCs w:val="32"/>
          <w:lang w:val="en-US"/>
        </w:rPr>
        <w:t>eedForward Neural Network</w:t>
      </w:r>
    </w:p>
    <w:p w14:paraId="7FD9D7D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import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numpy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as np</w:t>
      </w:r>
    </w:p>
    <w:p w14:paraId="633B4C3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import random</w:t>
      </w:r>
    </w:p>
    <w:p w14:paraId="74E7E1D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/>
          <w:sz w:val="32"/>
          <w:szCs w:val="32"/>
          <w:lang w:val="en-US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 import functions</w:t>
      </w:r>
    </w:p>
    <w:p w14:paraId="7ECF418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012BF9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class 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FNN(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1A4E2B4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__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_(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self,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num_neurons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, activation=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functions.sigmoid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()):</w:t>
      </w:r>
    </w:p>
    <w:p w14:paraId="43DF07A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self.num_neurons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num_neurons</w:t>
      </w:r>
      <w:proofErr w:type="spellEnd"/>
    </w:p>
    <w:p w14:paraId="5E3568B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self.num_layers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len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num_neurons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</w:t>
      </w:r>
    </w:p>
    <w:p w14:paraId="41FFD0A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self.acfunc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=activation</w:t>
      </w:r>
    </w:p>
    <w:p w14:paraId="0DF5A1F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self.reset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()</w:t>
      </w:r>
    </w:p>
    <w:p w14:paraId="23544DA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433412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 xml:space="preserve">def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compute_oup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self,inp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6D5848D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tmpinp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inp</w:t>
      </w:r>
      <w:proofErr w:type="spellEnd"/>
    </w:p>
    <w:p w14:paraId="6EEE624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 xml:space="preserve">for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bi,wei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 in zip(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self.bias,self.weights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4A3DFED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tmpinp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self.acfunc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.f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(np.dot(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wei,tmpinp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)+bi)</w:t>
      </w:r>
    </w:p>
    <w:p w14:paraId="4767248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 xml:space="preserve">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tmpinp</w:t>
      </w:r>
      <w:proofErr w:type="spellEnd"/>
    </w:p>
    <w:p w14:paraId="5AF00F8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46907D6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reset(self):</w:t>
      </w:r>
    </w:p>
    <w:p w14:paraId="30274CE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self.bias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=[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np.random.randn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(size,1) for size in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self.num_neurons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[1:]]</w:t>
      </w:r>
    </w:p>
    <w:p w14:paraId="6EBD2EA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self.weights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=[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np.random.randn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(size2,size1)/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np.sqrt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(size1) for size1,size2 in zip(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self.num_neurons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[:-1],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self.num_neurons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[1:])]</w:t>
      </w:r>
    </w:p>
    <w:p w14:paraId="6AB296A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</w:p>
    <w:p w14:paraId="6049648B" w14:textId="77777777" w:rsidR="00DE3530" w:rsidRDefault="00A57A2A">
      <w:pPr>
        <w:spacing w:line="240" w:lineRule="auto"/>
        <w:ind w:firstLine="720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def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setBias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self,bias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7AA3225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self.bias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=bias</w:t>
      </w:r>
    </w:p>
    <w:p w14:paraId="5F68D7B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4277FC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 xml:space="preserve">def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setWeights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self,weights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0A5E1DB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  <w:sectPr w:rsidR="00DE3530">
          <w:pgSz w:w="11906" w:h="16838"/>
          <w:pgMar w:top="720" w:right="720" w:bottom="493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self.weights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=weights</w:t>
      </w:r>
    </w:p>
    <w:p w14:paraId="57A7755C" w14:textId="77777777" w:rsidR="00DE3530" w:rsidRDefault="00A57A2A">
      <w:pPr>
        <w:spacing w:line="240" w:lineRule="auto"/>
        <w:jc w:val="center"/>
        <w:rPr>
          <w:rFonts w:ascii="Times New Roman" w:hAnsi="Times New Roman"/>
          <w:b/>
          <w:bCs/>
          <w:i/>
          <w:iCs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/>
          <w:b/>
          <w:bCs/>
          <w:i/>
          <w:iCs/>
          <w:sz w:val="32"/>
          <w:szCs w:val="32"/>
          <w:lang w:val="en-US"/>
        </w:rPr>
        <w:lastRenderedPageBreak/>
        <w:t>ai.functions</w:t>
      </w:r>
      <w:proofErr w:type="spellEnd"/>
      <w:proofErr w:type="gramEnd"/>
    </w:p>
    <w:p w14:paraId="4E4E2FE0" w14:textId="77777777" w:rsidR="00DE3530" w:rsidRDefault="00DE3530">
      <w:pPr>
        <w:spacing w:line="240" w:lineRule="auto"/>
        <w:jc w:val="center"/>
        <w:rPr>
          <w:rFonts w:ascii="Times New Roman" w:hAnsi="Times New Roman"/>
          <w:b/>
          <w:bCs/>
          <w:i/>
          <w:iCs/>
          <w:sz w:val="32"/>
          <w:szCs w:val="32"/>
          <w:lang w:val="en-US"/>
        </w:rPr>
      </w:pPr>
    </w:p>
    <w:p w14:paraId="288F7BF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import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numpy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as np</w:t>
      </w:r>
    </w:p>
    <w:p w14:paraId="2393998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class 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sigmoid(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7075D85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f(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self,z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73F9449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return 1.0/(1.0+np.exp(-z))</w:t>
      </w:r>
    </w:p>
    <w:p w14:paraId="3CC93DA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 xml:space="preserve">def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fp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self,z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0F501A8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 xml:space="preserve">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self.f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(z)*(1.0-self.f(z))</w:t>
      </w:r>
    </w:p>
    <w:p w14:paraId="0F173AA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0931478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class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elu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42919E0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__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__(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self,alpha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6768047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self.alpha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=alpha</w:t>
      </w:r>
    </w:p>
    <w:p w14:paraId="1C7F996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f(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self,z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662DC8C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 xml:space="preserve"># return z if z&gt;=0 else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self.alpha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*(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np.exp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(z)-1)</w:t>
      </w:r>
    </w:p>
    <w:p w14:paraId="057C86D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 xml:space="preserve">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np.where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(z&gt;0,z,self.alpha*(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np.exp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(z)-1))</w:t>
      </w:r>
    </w:p>
    <w:p w14:paraId="154E767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 xml:space="preserve">def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fp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self,z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7E23BD8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 xml:space="preserve"># return 1 if z&gt;0 else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self.alpha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*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np.exp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(z)</w:t>
      </w:r>
    </w:p>
    <w:p w14:paraId="3C2B898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 xml:space="preserve">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np.where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(z&gt;0,1,self.alpha*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np.exp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(z))</w:t>
      </w:r>
    </w:p>
    <w:p w14:paraId="6D483957" w14:textId="77777777" w:rsidR="00DE3530" w:rsidRDefault="00A57A2A">
      <w:pPr>
        <w:spacing w:line="240" w:lineRule="auto"/>
        <w:jc w:val="center"/>
        <w:rPr>
          <w:rFonts w:ascii="Times New Roman" w:hAnsi="Times New Roman"/>
          <w:b/>
          <w:bCs/>
          <w:i/>
          <w:iCs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/>
          <w:b/>
          <w:bCs/>
          <w:i/>
          <w:iCs/>
          <w:sz w:val="32"/>
          <w:szCs w:val="32"/>
          <w:lang w:val="en-US"/>
        </w:rPr>
        <w:lastRenderedPageBreak/>
        <w:t>ai.qlearner</w:t>
      </w:r>
      <w:proofErr w:type="spellEnd"/>
      <w:proofErr w:type="gramEnd"/>
    </w:p>
    <w:p w14:paraId="06CCA004" w14:textId="77777777" w:rsidR="00DE3530" w:rsidRDefault="00DE3530">
      <w:pPr>
        <w:spacing w:line="240" w:lineRule="auto"/>
        <w:jc w:val="center"/>
        <w:rPr>
          <w:rFonts w:ascii="Times New Roman" w:hAnsi="Times New Roman"/>
          <w:b/>
          <w:bCs/>
          <w:i/>
          <w:iCs/>
          <w:sz w:val="32"/>
          <w:szCs w:val="32"/>
          <w:lang w:val="en-US"/>
        </w:rPr>
      </w:pPr>
    </w:p>
    <w:p w14:paraId="7323720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import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numpy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as np</w:t>
      </w:r>
    </w:p>
    <w:p w14:paraId="31DA2F5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import random</w:t>
      </w:r>
    </w:p>
    <w:p w14:paraId="1A56EA7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from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ai.fnn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import *</w:t>
      </w:r>
    </w:p>
    <w:p w14:paraId="136D59C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from ai import functions</w:t>
      </w:r>
    </w:p>
    <w:p w14:paraId="651A07E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32ACFB6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class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QLearner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3134C4B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>def __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_(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self,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num_actions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input_size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):</w:t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</w:p>
    <w:p w14:paraId="506C038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self.num_actions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num_actions</w:t>
      </w:r>
      <w:proofErr w:type="spellEnd"/>
    </w:p>
    <w:p w14:paraId="5ACFA0A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self.input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_size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input_size</w:t>
      </w:r>
      <w:proofErr w:type="spellEnd"/>
    </w:p>
    <w:p w14:paraId="6A537F0F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03E527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self.brain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= FNN([input_size,100,100,num_actions],activation=functions.elu(1.0))</w:t>
      </w:r>
    </w:p>
    <w:p w14:paraId="11EE8E47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07D4F49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 xml:space="preserve">def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updateIntent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self,state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0FB8F51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biggest=-1000.0</w:t>
      </w:r>
    </w:p>
    <w:p w14:paraId="459E525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newAction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=0</w:t>
      </w:r>
    </w:p>
    <w:p w14:paraId="65C979D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D53393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qvals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self.brain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.c</w:t>
      </w:r>
      <w:r>
        <w:rPr>
          <w:rFonts w:ascii="Times New Roman" w:hAnsi="Times New Roman"/>
          <w:sz w:val="32"/>
          <w:szCs w:val="32"/>
          <w:lang w:val="en-US"/>
        </w:rPr>
        <w:t>ompute_oup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self.createBrainArray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(state))</w:t>
      </w:r>
    </w:p>
    <w:p w14:paraId="7CC5E6B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4F30D31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for action in range(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self.num_actions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1F20219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 xml:space="preserve">if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qvals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[action][0]&gt;biggest:</w:t>
      </w:r>
    </w:p>
    <w:p w14:paraId="2EB60CE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biggest=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qvals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[action][0]</w:t>
      </w:r>
    </w:p>
    <w:p w14:paraId="1918D7D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newAction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=action</w:t>
      </w:r>
    </w:p>
    <w:p w14:paraId="691D7DF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B7565C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self.intent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newAction</w:t>
      </w:r>
      <w:proofErr w:type="spellEnd"/>
    </w:p>
    <w:p w14:paraId="51CEA4B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F90D78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 xml:space="preserve">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quadraticCostDerivative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self, good,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almostgood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72A8CC2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lastRenderedPageBreak/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 xml:space="preserve">return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almostgood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-good</w:t>
      </w:r>
    </w:p>
    <w:p w14:paraId="50ACCEE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08A72E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 xml:space="preserve">def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createBrainArray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self,state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):</w:t>
      </w:r>
    </w:p>
    <w:p w14:paraId="2A679D0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 xml:space="preserve">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np.asarray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([[state[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]] for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in range(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self.input_size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)])</w:t>
      </w:r>
    </w:p>
    <w:p w14:paraId="63FEFDF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4861B4F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 xml:space="preserve">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loadMemory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self, identifier):</w:t>
      </w:r>
    </w:p>
    <w:p w14:paraId="67681F1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b=None</w:t>
      </w:r>
    </w:p>
    <w:p w14:paraId="207E0B3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w=None</w:t>
      </w:r>
    </w:p>
    <w:p w14:paraId="1E808CC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try:</w:t>
      </w:r>
    </w:p>
    <w:p w14:paraId="44A6762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w=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np.load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(identifier+"_w.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npy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",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allow_pickle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=True)</w:t>
      </w:r>
    </w:p>
    <w:p w14:paraId="4110972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b=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np.load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/>
        </w:rPr>
        <w:t>(ident</w:t>
      </w:r>
      <w:r>
        <w:rPr>
          <w:rFonts w:ascii="Times New Roman" w:hAnsi="Times New Roman"/>
          <w:sz w:val="32"/>
          <w:szCs w:val="32"/>
          <w:lang w:val="en-US"/>
        </w:rPr>
        <w:t>ifier+"_b.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npy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",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allow_pickle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=True)</w:t>
      </w:r>
    </w:p>
    <w:p w14:paraId="3483A83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 xml:space="preserve">except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IOError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:</w:t>
      </w:r>
    </w:p>
    <w:p w14:paraId="39D8C87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print(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"No memory/bad memory found, creating fresh ones...\n")</w:t>
      </w:r>
    </w:p>
    <w:p w14:paraId="4C8EE3C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>return</w:t>
      </w:r>
    </w:p>
    <w:p w14:paraId="20C4463F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4C79E4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self.brain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.setBias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(b)</w:t>
      </w:r>
    </w:p>
    <w:p w14:paraId="190FD6E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self.brain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.setWeights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(w)</w:t>
      </w:r>
    </w:p>
    <w:p w14:paraId="0FB3E58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ab/>
        <w:t xml:space="preserve">def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getIntent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(self):</w:t>
      </w:r>
    </w:p>
    <w:p w14:paraId="03788FA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/>
        </w:rPr>
        <w:tab/>
      </w:r>
      <w:r>
        <w:rPr>
          <w:rFonts w:ascii="Times New Roman" w:hAnsi="Times New Roman"/>
          <w:sz w:val="32"/>
          <w:szCs w:val="32"/>
          <w:lang w:val="en-US"/>
        </w:rPr>
        <w:tab/>
        <w:t xml:space="preserve">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/>
        </w:rPr>
        <w:t>self.intent</w:t>
      </w:r>
      <w:proofErr w:type="spellEnd"/>
      <w:proofErr w:type="gramEnd"/>
    </w:p>
    <w:p w14:paraId="432BFB4B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r.__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init</w:t>
      </w:r>
      <w:proofErr w:type="spellEnd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__</w:t>
      </w:r>
    </w:p>
    <w:p w14:paraId="09544F3B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02703BE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/>
          <w:sz w:val="32"/>
          <w:szCs w:val="32"/>
          <w:lang w:val="en-US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 import game</w:t>
      </w:r>
    </w:p>
    <w:p w14:paraId="26B648C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/>
          <w:sz w:val="32"/>
          <w:szCs w:val="32"/>
          <w:lang w:val="en-US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 import main</w:t>
      </w:r>
    </w:p>
    <w:p w14:paraId="3A1402C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/>
          <w:sz w:val="32"/>
          <w:szCs w:val="32"/>
          <w:lang w:val="en-US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 import endgame</w:t>
      </w:r>
    </w:p>
    <w:p w14:paraId="2CBB1AA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/>
          <w:sz w:val="32"/>
          <w:szCs w:val="32"/>
          <w:lang w:val="en-US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 import colors</w:t>
      </w:r>
    </w:p>
    <w:p w14:paraId="20FB5A4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/>
          <w:sz w:val="32"/>
          <w:szCs w:val="32"/>
          <w:lang w:val="en-US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 import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font_size</w:t>
      </w:r>
      <w:proofErr w:type="spellEnd"/>
    </w:p>
    <w:p w14:paraId="65C24FA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/>
          <w:sz w:val="32"/>
          <w:szCs w:val="32"/>
          <w:lang w:val="en-US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 import pause</w:t>
      </w:r>
    </w:p>
    <w:p w14:paraId="6A774E1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/>
          <w:sz w:val="32"/>
          <w:szCs w:val="32"/>
          <w:lang w:val="en-US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 import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playernames</w:t>
      </w:r>
      <w:proofErr w:type="spellEnd"/>
    </w:p>
    <w:p w14:paraId="7DFB31E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/>
          <w:sz w:val="32"/>
          <w:szCs w:val="32"/>
          <w:lang w:val="en-US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/>
          <w:sz w:val="32"/>
          <w:szCs w:val="32"/>
          <w:lang w:val="en-US"/>
        </w:rPr>
        <w:t>import about</w:t>
      </w:r>
    </w:p>
    <w:p w14:paraId="28B54BB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/>
          <w:sz w:val="32"/>
          <w:szCs w:val="32"/>
          <w:lang w:val="en-US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 xml:space="preserve"> import 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db_info</w:t>
      </w:r>
      <w:proofErr w:type="spellEnd"/>
    </w:p>
    <w:p w14:paraId="4E25C61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A2DB681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/>
        </w:rPr>
        <w:t>__all__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=[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'main', 'game', 'endgame', 'colors', '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', 'pause', '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playernames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', 'about', '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db_info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']</w:t>
      </w:r>
    </w:p>
    <w:p w14:paraId="66BF2B48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r.about</w:t>
      </w:r>
      <w:proofErr w:type="spellEnd"/>
      <w:proofErr w:type="gramEnd"/>
    </w:p>
    <w:p w14:paraId="4EEC60BE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D482EF7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text_about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="This is a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Pygame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-Based Class-12 Project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made by Dev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Radadia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and Dheer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Banker.\n\n\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nControls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>-\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nW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and S : To move Left paddle Up and Down\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nUp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and Down (Arrows) : To move Right paddle Up and Down\n\n\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nSet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your name, choose your paddle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colour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, and PLAY ON !!! "</w:t>
      </w:r>
    </w:p>
    <w:p w14:paraId="353EA0AF" w14:textId="77777777" w:rsidR="00DE3530" w:rsidRDefault="00DE3530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3EA72314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txt_return_btn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="Return to Main Menu"</w:t>
      </w:r>
    </w:p>
    <w:p w14:paraId="2CF99760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r.colors</w:t>
      </w:r>
      <w:proofErr w:type="spellEnd"/>
      <w:proofErr w:type="gramEnd"/>
    </w:p>
    <w:p w14:paraId="7E3100EF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38FDC078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BLACK = (0,0,0)</w:t>
      </w:r>
    </w:p>
    <w:p w14:paraId="79CD87F1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WHITE = (255,255,255)</w:t>
      </w:r>
    </w:p>
    <w:p w14:paraId="5CE52C46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BLUE = (19,244,239)</w:t>
      </w:r>
    </w:p>
    <w:p w14:paraId="5EE05FDB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PINK = (240,0,255)</w:t>
      </w:r>
    </w:p>
    <w:p w14:paraId="60CA3A03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GREEN = (104,255,0)</w:t>
      </w:r>
    </w:p>
    <w:p w14:paraId="49205CAE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YELLOW = (250,255,0)</w:t>
      </w:r>
    </w:p>
    <w:p w14:paraId="79906602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RED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=(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>255,0,92)</w:t>
      </w:r>
    </w:p>
    <w:p w14:paraId="33A66306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GOLD = (255,215,0)</w:t>
      </w:r>
    </w:p>
    <w:p w14:paraId="1131A03E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>SILVER = (192,192,192)</w:t>
      </w:r>
    </w:p>
    <w:p w14:paraId="37DD33CE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r.db_info</w:t>
      </w:r>
      <w:proofErr w:type="spellEnd"/>
    </w:p>
    <w:p w14:paraId="3C19320A" w14:textId="77777777" w:rsidR="00DE3530" w:rsidRDefault="00DE3530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2DA1790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/>
          <w:sz w:val="32"/>
          <w:szCs w:val="32"/>
          <w:lang w:val="en-US"/>
        </w:rPr>
        <w:t>HostName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"localhost"</w:t>
      </w:r>
    </w:p>
    <w:p w14:paraId="26ADFC9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/>
          <w:sz w:val="32"/>
          <w:szCs w:val="32"/>
          <w:lang w:val="en-US"/>
        </w:rPr>
        <w:t>UserName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"root"</w:t>
      </w:r>
    </w:p>
    <w:p w14:paraId="7BC09D1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Password = "password"</w:t>
      </w:r>
      <w:r>
        <w:rPr>
          <w:rFonts w:ascii="Times New Roman" w:hAnsi="Times New Roman"/>
          <w:sz w:val="32"/>
          <w:szCs w:val="32"/>
          <w:lang w:val="en-US"/>
        </w:rPr>
        <w:tab/>
        <w:t># Enter your MySQL Password here</w:t>
      </w:r>
    </w:p>
    <w:p w14:paraId="2756C8C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/>
          <w:sz w:val="32"/>
          <w:szCs w:val="32"/>
          <w:lang w:val="en-US"/>
        </w:rPr>
        <w:t>DatabaseName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"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PongData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"</w:t>
      </w:r>
    </w:p>
    <w:p w14:paraId="4761634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E2A13E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/>
          <w:sz w:val="32"/>
          <w:szCs w:val="32"/>
          <w:lang w:val="en-US"/>
        </w:rPr>
        <w:t>TableName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"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GameStats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"</w:t>
      </w:r>
    </w:p>
    <w:p w14:paraId="2F4A437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4F0BB94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C_ID = </w:t>
      </w:r>
      <w:r>
        <w:rPr>
          <w:rFonts w:ascii="Times New Roman" w:hAnsi="Times New Roman"/>
          <w:sz w:val="32"/>
          <w:szCs w:val="32"/>
          <w:lang w:val="en-US"/>
        </w:rPr>
        <w:t>"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GameId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"</w:t>
      </w:r>
    </w:p>
    <w:p w14:paraId="0FD07CD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C_DATE = "Date"</w:t>
      </w:r>
    </w:p>
    <w:p w14:paraId="4C53057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C_START = "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Game_Start_Time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"</w:t>
      </w:r>
    </w:p>
    <w:p w14:paraId="2805CEF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C_END = "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Game_End_Time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"</w:t>
      </w:r>
    </w:p>
    <w:p w14:paraId="01E1DC0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C_WINNER = "Winner"</w:t>
      </w:r>
    </w:p>
    <w:p w14:paraId="50C2F3E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C_WSCORE = "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Winner_Score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"</w:t>
      </w:r>
    </w:p>
    <w:p w14:paraId="6212B17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C_LOSER = "Loser"</w:t>
      </w:r>
    </w:p>
    <w:p w14:paraId="022F11F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C_LSCORE = "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Loser_Score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"</w:t>
      </w:r>
    </w:p>
    <w:p w14:paraId="62D06A7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7090891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Q_CREATE_PONGDATA = "CREATE DATABASE "+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DatabaseName</w:t>
      </w:r>
      <w:proofErr w:type="spellEnd"/>
    </w:p>
    <w:p w14:paraId="73E7CA2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Q_CREATE_GAMESTATS = "CREATE TABLE "+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TableName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+"("+C_ID+" INT AUTO_INCREMENT PRIMARY KEY, "+C_DATE+" DATE, "+C_START+" TIME, "+C_END+" TIME, "+C_WINNER+" VARCHAR(32), "+C_WSCORE+" INTEGER, "+C_LOSER+" VARCHAR(32), "+C_LSCORE+" INTEGER)"</w:t>
      </w:r>
    </w:p>
    <w:p w14:paraId="1E437784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Q_ADD_GAME_DATA = "INSERT INTO "+</w:t>
      </w:r>
      <w:proofErr w:type="spellStart"/>
      <w:r>
        <w:rPr>
          <w:rFonts w:ascii="Times New Roman" w:hAnsi="Times New Roman"/>
          <w:sz w:val="32"/>
          <w:szCs w:val="32"/>
          <w:lang w:val="en-US"/>
        </w:rPr>
        <w:t>TableName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>+" ("+C_DATE+"</w:t>
      </w:r>
      <w:r>
        <w:rPr>
          <w:rFonts w:ascii="Times New Roman" w:hAnsi="Times New Roman"/>
          <w:sz w:val="32"/>
          <w:szCs w:val="32"/>
          <w:lang w:val="en-US"/>
        </w:rPr>
        <w:t>, "+C_START+","+C_END+", "+C_WINNER+", "+C_WSCORE+", "+C_LOSER+", "+C_LSCORE+") VALUES ('{}', '{}', '{}', '{}', {}, '{}', {})"</w:t>
      </w:r>
    </w:p>
    <w:p w14:paraId="1D4CB6BB" w14:textId="77777777" w:rsidR="00DE3530" w:rsidRDefault="00DE3530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 w14:paraId="230AEB1E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 w14:paraId="74EAA6CD" w14:textId="77777777" w:rsidR="00DE3530" w:rsidRDefault="00DE3530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690DFC8F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r.endgame</w:t>
      </w:r>
      <w:proofErr w:type="spellEnd"/>
      <w:proofErr w:type="gramEnd"/>
    </w:p>
    <w:p w14:paraId="589EDDFA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61B6AC77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win_statement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=" Wins!" </w:t>
      </w:r>
    </w:p>
    <w:p w14:paraId="3803399B" w14:textId="77777777" w:rsidR="00DE3530" w:rsidRDefault="00DE3530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6EC5CA1F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play_again_btn_txt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="Play Again"</w:t>
      </w:r>
    </w:p>
    <w:p w14:paraId="34E7E6CC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return_to_mainmenu_button_txt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= "Return to Main Menu"</w:t>
      </w:r>
    </w:p>
    <w:p w14:paraId="3F8DEA5D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quit_button_txt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= "Quit”</w:t>
      </w:r>
    </w:p>
    <w:p w14:paraId="4264CBD9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r.font_size</w:t>
      </w:r>
      <w:proofErr w:type="spellEnd"/>
    </w:p>
    <w:p w14:paraId="2FED2A69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3880CB2C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xxxs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= 20</w:t>
      </w:r>
    </w:p>
    <w:p w14:paraId="3FFF2655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xxs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= 30</w:t>
      </w:r>
    </w:p>
    <w:p w14:paraId="3A6E726E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xs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= 40</w:t>
      </w:r>
    </w:p>
    <w:p w14:paraId="3A28C0DA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 = 50</w:t>
      </w:r>
    </w:p>
    <w:p w14:paraId="487B2B55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 = 60</w:t>
      </w:r>
    </w:p>
    <w:p w14:paraId="383A484D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 = 80</w:t>
      </w:r>
    </w:p>
    <w:p w14:paraId="2EF48572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xl = 100</w:t>
      </w:r>
    </w:p>
    <w:p w14:paraId="75B02739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xxl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= 120</w:t>
      </w:r>
    </w:p>
    <w:p w14:paraId="01DDBA7C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xxxl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= 1</w:t>
      </w:r>
      <w:r>
        <w:rPr>
          <w:rFonts w:ascii="Times New Roman" w:hAnsi="Times New Roman" w:cs="Times New Roman"/>
          <w:sz w:val="32"/>
          <w:szCs w:val="32"/>
          <w:lang w:val="en-US"/>
        </w:rPr>
        <w:t>35</w:t>
      </w:r>
    </w:p>
    <w:p w14:paraId="3247D56E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xxxxl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= 200</w:t>
      </w:r>
    </w:p>
    <w:p w14:paraId="08D3A127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r.game</w:t>
      </w:r>
      <w:proofErr w:type="spellEnd"/>
      <w:proofErr w:type="gramEnd"/>
    </w:p>
    <w:p w14:paraId="39DA0486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7BEC5AB9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BLACK = (0,0,0)</w:t>
      </w:r>
    </w:p>
    <w:p w14:paraId="35616770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WHITE = (255,255,255)</w:t>
      </w:r>
    </w:p>
    <w:p w14:paraId="74CA13D1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BLUE = (106, 159, 181)</w:t>
      </w:r>
    </w:p>
    <w:p w14:paraId="07673ADB" w14:textId="77777777" w:rsidR="00DE3530" w:rsidRDefault="00DE3530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1E4995D6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FPS = 60</w:t>
      </w:r>
    </w:p>
    <w:p w14:paraId="08060804" w14:textId="77777777" w:rsidR="00DE3530" w:rsidRDefault="00DE3530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6A6E29B0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SCREEN_WIDTH = 900</w:t>
      </w:r>
    </w:p>
    <w:p w14:paraId="1F423389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SCREEN_HEIGHT = 670</w:t>
      </w:r>
    </w:p>
    <w:p w14:paraId="49BFC624" w14:textId="77777777" w:rsidR="00DE3530" w:rsidRDefault="00DE3530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5D2135D5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SCORE_MARGIN = 70</w:t>
      </w:r>
    </w:p>
    <w:p w14:paraId="5E1B15A7" w14:textId="77777777" w:rsidR="00DE3530" w:rsidRDefault="00DE3530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501A8960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PADDLE_WIDTH = 12</w:t>
      </w:r>
    </w:p>
    <w:p w14:paraId="2514FC52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PADDLE_HEIGHT = 120</w:t>
      </w:r>
    </w:p>
    <w:p w14:paraId="3120A477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PADDLE_MARGIN = 20</w:t>
      </w:r>
    </w:p>
    <w:p w14:paraId="4C52386E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PADDLE_BOUNCE_BIAS = 60</w:t>
      </w:r>
    </w:p>
    <w:p w14:paraId="094BAD94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PADDLE_SPEED = 15</w:t>
      </w:r>
    </w:p>
    <w:p w14:paraId="374EC389" w14:textId="77777777" w:rsidR="00DE3530" w:rsidRDefault="00DE3530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63B01E28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BALL_WIDTH = 21</w:t>
      </w:r>
    </w:p>
    <w:p w14:paraId="7681D7FE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BALL_HEIGHT = 21</w:t>
      </w:r>
    </w:p>
    <w:p w14:paraId="6E4827F4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BALL_RESET_Y_MARGIN = 50</w:t>
      </w:r>
    </w:p>
    <w:p w14:paraId="61319F12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BALL_BOUNCE_ACC = 1.05</w:t>
      </w:r>
    </w:p>
    <w:p w14:paraId="47B050E0" w14:textId="77777777" w:rsidR="00DE3530" w:rsidRDefault="00DE3530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521B8B53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game_obj_txt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= "Race to 10"</w:t>
      </w:r>
    </w:p>
    <w:p w14:paraId="05BCC2DA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r.main</w:t>
      </w:r>
      <w:proofErr w:type="spellEnd"/>
      <w:proofErr w:type="gramEnd"/>
    </w:p>
    <w:p w14:paraId="358BD48D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065F745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r_title_label_txt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=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"Ping-Pong"</w:t>
      </w:r>
    </w:p>
    <w:p w14:paraId="72CBE7EE" w14:textId="77777777" w:rsidR="00DE3530" w:rsidRDefault="00DE3530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138D9BCF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r_start_button_txt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= "Start"</w:t>
      </w:r>
    </w:p>
    <w:p w14:paraId="3A9F21E7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r_quit_button_txt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= "Quit"</w:t>
      </w:r>
    </w:p>
    <w:p w14:paraId="05E45C42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r_about_button_txt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= "About”</w:t>
      </w:r>
    </w:p>
    <w:p w14:paraId="24B41271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r.pause</w:t>
      </w:r>
      <w:proofErr w:type="spellEnd"/>
      <w:proofErr w:type="gramEnd"/>
    </w:p>
    <w:p w14:paraId="2B3430F3" w14:textId="77777777" w:rsidR="00DE3530" w:rsidRDefault="00DE3530">
      <w:pPr>
        <w:spacing w:line="240" w:lineRule="auto"/>
        <w:jc w:val="center"/>
        <w:rPr>
          <w:lang w:val="en-US"/>
        </w:rPr>
      </w:pPr>
    </w:p>
    <w:p w14:paraId="0C46A117" w14:textId="77777777" w:rsidR="00DE3530" w:rsidRDefault="00A57A2A">
      <w:pPr>
        <w:spacing w:line="240" w:lineRule="auto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paused_label_txt</w:t>
      </w:r>
      <w:proofErr w:type="spellEnd"/>
      <w:r>
        <w:rPr>
          <w:sz w:val="32"/>
          <w:szCs w:val="32"/>
          <w:lang w:val="en-US"/>
        </w:rPr>
        <w:t xml:space="preserve"> = "PAUSED"</w:t>
      </w:r>
    </w:p>
    <w:p w14:paraId="0C9E956C" w14:textId="77777777" w:rsidR="00DE3530" w:rsidRDefault="00DE3530">
      <w:pPr>
        <w:spacing w:line="240" w:lineRule="auto"/>
        <w:rPr>
          <w:sz w:val="32"/>
          <w:szCs w:val="32"/>
          <w:lang w:val="en-US"/>
        </w:rPr>
      </w:pPr>
    </w:p>
    <w:p w14:paraId="3AD70E33" w14:textId="77777777" w:rsidR="00DE3530" w:rsidRDefault="00A57A2A">
      <w:pPr>
        <w:spacing w:line="240" w:lineRule="auto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resume_button_txt</w:t>
      </w:r>
      <w:proofErr w:type="spellEnd"/>
      <w:r>
        <w:rPr>
          <w:sz w:val="32"/>
          <w:szCs w:val="32"/>
          <w:lang w:val="en-US"/>
        </w:rPr>
        <w:t xml:space="preserve"> = "Resume"</w:t>
      </w:r>
    </w:p>
    <w:p w14:paraId="67489CAE" w14:textId="77777777" w:rsidR="00DE3530" w:rsidRDefault="00A57A2A">
      <w:pPr>
        <w:spacing w:line="240" w:lineRule="auto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return_to_mainmenu_button_txt</w:t>
      </w:r>
      <w:proofErr w:type="spellEnd"/>
      <w:r>
        <w:rPr>
          <w:sz w:val="32"/>
          <w:szCs w:val="32"/>
          <w:lang w:val="en-US"/>
        </w:rPr>
        <w:t xml:space="preserve"> = "</w:t>
      </w:r>
      <w:r>
        <w:rPr>
          <w:sz w:val="32"/>
          <w:szCs w:val="32"/>
          <w:lang w:val="en-US"/>
        </w:rPr>
        <w:t>Return to Main Menu"</w:t>
      </w:r>
    </w:p>
    <w:p w14:paraId="67AFBD77" w14:textId="77777777" w:rsidR="00DE3530" w:rsidRDefault="00A57A2A">
      <w:pPr>
        <w:spacing w:line="240" w:lineRule="auto"/>
        <w:rPr>
          <w:sz w:val="32"/>
          <w:szCs w:val="32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proofErr w:type="spellStart"/>
      <w:r>
        <w:rPr>
          <w:sz w:val="32"/>
          <w:szCs w:val="32"/>
          <w:lang w:val="en-US"/>
        </w:rPr>
        <w:t>quit_button_txt</w:t>
      </w:r>
      <w:proofErr w:type="spellEnd"/>
      <w:r>
        <w:rPr>
          <w:sz w:val="32"/>
          <w:szCs w:val="32"/>
          <w:lang w:val="en-US"/>
        </w:rPr>
        <w:t xml:space="preserve"> = "Quit"</w:t>
      </w:r>
    </w:p>
    <w:p w14:paraId="5C045A8A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lastRenderedPageBreak/>
        <w:t>r.playernames</w:t>
      </w:r>
      <w:proofErr w:type="spellEnd"/>
      <w:proofErr w:type="gramEnd"/>
    </w:p>
    <w:p w14:paraId="2E1257F2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 w14:paraId="10C4A36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/>
          <w:sz w:val="32"/>
          <w:szCs w:val="32"/>
          <w:lang w:val="en-US"/>
        </w:rPr>
        <w:t>playernames_label_txt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"Player Names"</w:t>
      </w:r>
    </w:p>
    <w:p w14:paraId="62BD5AA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154B369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p1_label_txt = "Player 1"</w:t>
      </w:r>
    </w:p>
    <w:p w14:paraId="0179559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r>
        <w:rPr>
          <w:rFonts w:ascii="Times New Roman" w:hAnsi="Times New Roman"/>
          <w:sz w:val="32"/>
          <w:szCs w:val="32"/>
          <w:lang w:val="en-US"/>
        </w:rPr>
        <w:t>p2_label_txt = "Player 2"</w:t>
      </w:r>
    </w:p>
    <w:p w14:paraId="26D5071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557E3F5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/>
          <w:sz w:val="32"/>
          <w:szCs w:val="32"/>
          <w:lang w:val="en-US"/>
        </w:rPr>
        <w:t>name_label_txt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"</w:t>
      </w:r>
      <w:proofErr w:type="gramStart"/>
      <w:r>
        <w:rPr>
          <w:rFonts w:ascii="Times New Roman" w:hAnsi="Times New Roman"/>
          <w:sz w:val="32"/>
          <w:szCs w:val="32"/>
          <w:lang w:val="en-US"/>
        </w:rPr>
        <w:t>Name :</w:t>
      </w:r>
      <w:proofErr w:type="gramEnd"/>
      <w:r>
        <w:rPr>
          <w:rFonts w:ascii="Times New Roman" w:hAnsi="Times New Roman"/>
          <w:sz w:val="32"/>
          <w:szCs w:val="32"/>
          <w:lang w:val="en-US"/>
        </w:rPr>
        <w:t>"</w:t>
      </w:r>
    </w:p>
    <w:p w14:paraId="6751029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29DC9D4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/>
          <w:sz w:val="32"/>
          <w:szCs w:val="32"/>
          <w:lang w:val="en-US"/>
        </w:rPr>
        <w:t>color_blue_label_txt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"Blue"</w:t>
      </w:r>
    </w:p>
    <w:p w14:paraId="0F8A07B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/>
          <w:sz w:val="32"/>
          <w:szCs w:val="32"/>
          <w:lang w:val="en-US"/>
        </w:rPr>
        <w:t>color_green_label_txt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"Green"</w:t>
      </w:r>
    </w:p>
    <w:p w14:paraId="3D56619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/>
          <w:sz w:val="32"/>
          <w:szCs w:val="32"/>
          <w:lang w:val="en-US"/>
        </w:rPr>
        <w:t>color_yellow_label_txt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"Yellow"</w:t>
      </w:r>
    </w:p>
    <w:p w14:paraId="35EB294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/>
          <w:sz w:val="32"/>
          <w:szCs w:val="32"/>
          <w:lang w:val="en-US"/>
        </w:rPr>
        <w:t>color_pink_label_txt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"Pink"</w:t>
      </w:r>
    </w:p>
    <w:p w14:paraId="199BB54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/>
          <w:sz w:val="32"/>
          <w:szCs w:val="32"/>
          <w:lang w:val="en-US"/>
        </w:rPr>
        <w:t>color_red_label_txt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"Red"</w:t>
      </w:r>
    </w:p>
    <w:p w14:paraId="058643E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</w:p>
    <w:p w14:paraId="0AE6D57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/>
          <w:sz w:val="32"/>
          <w:szCs w:val="32"/>
          <w:lang w:val="en-US"/>
        </w:rPr>
        <w:t>return_to_mainmenu_button_txt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"Return to Main Menu"</w:t>
      </w:r>
    </w:p>
    <w:p w14:paraId="5498486A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proofErr w:type="spellStart"/>
      <w:r>
        <w:rPr>
          <w:rFonts w:ascii="Times New Roman" w:hAnsi="Times New Roman"/>
          <w:sz w:val="32"/>
          <w:szCs w:val="32"/>
          <w:lang w:val="en-US"/>
        </w:rPr>
        <w:t>enter_button_txt</w:t>
      </w:r>
      <w:proofErr w:type="spellEnd"/>
      <w:r>
        <w:rPr>
          <w:rFonts w:ascii="Times New Roman" w:hAnsi="Times New Roman"/>
          <w:sz w:val="32"/>
          <w:szCs w:val="32"/>
          <w:lang w:val="en-US"/>
        </w:rPr>
        <w:t xml:space="preserve"> = "Enter"</w:t>
      </w:r>
    </w:p>
    <w:p w14:paraId="711EF2F5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screens._</w:t>
      </w:r>
      <w:proofErr w:type="gramEnd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t>_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t>init</w:t>
      </w:r>
      <w:proofErr w:type="spellEnd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t>__</w:t>
      </w:r>
    </w:p>
    <w:p w14:paraId="4B5B82C9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10B5348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game</w:t>
      </w:r>
    </w:p>
    <w:p w14:paraId="12AC30C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pause</w:t>
      </w:r>
    </w:p>
    <w:p w14:paraId="72D7013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endgame</w:t>
      </w:r>
    </w:p>
    <w:p w14:paraId="3D55FE5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main_menu</w:t>
      </w:r>
      <w:proofErr w:type="spellEnd"/>
    </w:p>
    <w:p w14:paraId="270BDA9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playernames</w:t>
      </w:r>
      <w:proofErr w:type="spellEnd"/>
    </w:p>
    <w:p w14:paraId="0CCD1A5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about</w:t>
      </w:r>
    </w:p>
    <w:p w14:paraId="337916E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770BA2B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 w:eastAsia="zh-CN"/>
        </w:rPr>
        <w:t>__all__ = ['game', 'pause', 'endgame', '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main_menu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', '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playernames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', 'about']</w:t>
      </w:r>
    </w:p>
    <w:p w14:paraId="4AA2CF13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screens.about</w:t>
      </w:r>
      <w:proofErr w:type="spellEnd"/>
      <w:proofErr w:type="gramEnd"/>
    </w:p>
    <w:p w14:paraId="62EEE25E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016F218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import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</w:t>
      </w:r>
      <w:proofErr w:type="spellEnd"/>
    </w:p>
    <w:p w14:paraId="1F6597F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import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pygame.freetype</w:t>
      </w:r>
      <w:proofErr w:type="spellEnd"/>
      <w:proofErr w:type="gramEnd"/>
    </w:p>
    <w:p w14:paraId="17840F3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04780B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sprites.Border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1221A74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sprites.Label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301A8F1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sprites.Button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05F0C98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16F841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</w:t>
      </w:r>
    </w:p>
    <w:p w14:paraId="2E2BA74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BBDDDE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CB_RETURN=0</w:t>
      </w:r>
    </w:p>
    <w:p w14:paraId="1DF6133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CB_QUIT=-1</w:t>
      </w:r>
    </w:p>
    <w:p w14:paraId="044ADFC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7775F6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class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AboutScreen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499406A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__init_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_(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self,screen,abouttext,screen_dimen,bg_color,fg_color,fontsize=r.font_size.xxs,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=None):</w:t>
      </w:r>
    </w:p>
    <w:p w14:paraId="4ECF0CE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=screen</w:t>
      </w:r>
    </w:p>
    <w:p w14:paraId="782EDF8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screen_dimen</w:t>
      </w:r>
      <w:proofErr w:type="spellEnd"/>
    </w:p>
    <w:p w14:paraId="3941D6D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bg_color</w:t>
      </w:r>
      <w:proofErr w:type="spellEnd"/>
    </w:p>
    <w:p w14:paraId="2DDBFB1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self.fg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fg_color</w:t>
      </w:r>
      <w:proofErr w:type="spellEnd"/>
    </w:p>
    <w:p w14:paraId="6B3CFE1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self.abouttext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abouttext</w:t>
      </w:r>
      <w:proofErr w:type="spellEnd"/>
    </w:p>
    <w:p w14:paraId="1DECBCE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</w:t>
      </w:r>
      <w:proofErr w:type="spellEnd"/>
    </w:p>
    <w:p w14:paraId="1E17D03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29AE5A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self.font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font.Font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None,fontsize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5B6A240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self.clock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pygame.time.Clock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11F5A00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709D55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self.setDisplay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6F4A0A1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6715FD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showAbout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46763BA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exitw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=False</w:t>
      </w:r>
    </w:p>
    <w:p w14:paraId="40DA73B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7971B3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buttons=[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self.return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</w:t>
      </w:r>
    </w:p>
    <w:p w14:paraId="1AFBC2A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766766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while not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exitw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40DA089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=False</w:t>
      </w:r>
    </w:p>
    <w:p w14:paraId="07877BC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event in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pygame.event.get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73A3E6E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event.type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pygame.QUIT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71DEA19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exitw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=True</w:t>
      </w:r>
    </w:p>
    <w:p w14:paraId="04EAA83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C</w:t>
      </w:r>
      <w:r>
        <w:rPr>
          <w:rFonts w:ascii="Times New Roman" w:hAnsi="Times New Roman"/>
          <w:sz w:val="32"/>
          <w:szCs w:val="32"/>
          <w:lang w:val="en-US" w:eastAsia="zh-CN"/>
        </w:rPr>
        <w:t>B_QUIT</w:t>
      </w:r>
    </w:p>
    <w:p w14:paraId="394488B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event.type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pygame.MOUSEBUTTONUP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and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event.button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== 1:</w:t>
      </w:r>
    </w:p>
    <w:p w14:paraId="153DD7E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True</w:t>
      </w:r>
    </w:p>
    <w:p w14:paraId="0090A9B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8CA869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keys=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pygame.key.get_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pressed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1C9993B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AC592E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keys[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_ESCAPE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]:</w:t>
      </w:r>
    </w:p>
    <w:p w14:paraId="18A1683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return CB_RETURN</w:t>
      </w:r>
    </w:p>
    <w:p w14:paraId="03278D4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F629B7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.fill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24F37F4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C65824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is not None:</w:t>
      </w:r>
    </w:p>
    <w:p w14:paraId="4D42E6C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,(0,0))</w:t>
      </w:r>
    </w:p>
    <w:p w14:paraId="1A9D5BF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1DD87C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button in buttons:</w:t>
      </w:r>
    </w:p>
    <w:p w14:paraId="4AAF3CA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button.update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</w:t>
      </w:r>
      <w:r>
        <w:rPr>
          <w:rFonts w:ascii="Times New Roman" w:hAnsi="Times New Roman"/>
          <w:sz w:val="32"/>
          <w:szCs w:val="32"/>
          <w:lang w:val="en-US" w:eastAsia="zh-CN"/>
        </w:rPr>
        <w:t>mouse.get_pos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(),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3FB6BE9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is not None:</w:t>
      </w:r>
    </w:p>
    <w:p w14:paraId="60B989B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</w:p>
    <w:p w14:paraId="48E5A89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2D81AB0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28A32C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Border(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6ACA1DC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border.rectangle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66E6662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FEA3CB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self.aboutLabel.draw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4827073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C4C128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pygame.display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.flip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2D6EDD0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122C45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self.clock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.tick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(30)</w:t>
      </w:r>
    </w:p>
    <w:p w14:paraId="7DD3132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593697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setAboutText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self,abouttext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23418BB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self.abouttext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abouttext</w:t>
      </w:r>
      <w:proofErr w:type="spellEnd"/>
    </w:p>
    <w:p w14:paraId="2498C52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self.aboutLabel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=Label(self.scr</w:t>
      </w:r>
      <w:r>
        <w:rPr>
          <w:rFonts w:ascii="Times New Roman" w:hAnsi="Times New Roman"/>
          <w:sz w:val="32"/>
          <w:szCs w:val="32"/>
          <w:lang w:val="en-US" w:eastAsia="zh-CN"/>
        </w:rPr>
        <w:t>een,pygame.Rect(40,40,self.screen_dimen[0]-80,self.screen_dimen[1]-80),self.fg_color,self.bg_color,self.font,text=self.abouttext,lineSpacing=6)</w:t>
      </w:r>
    </w:p>
    <w:p w14:paraId="13CFC6A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503CC1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setDisplay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1DB900F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self.return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_btn=Button((self.screen_dimen[0]-220,self.screen_dimen[1]-40), </w:t>
      </w:r>
    </w:p>
    <w:p w14:paraId="5D660A0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text=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r.about.txt_return_btn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</w:p>
    <w:p w14:paraId="2E9C48C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r.font_size.xxs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</w:p>
    <w:p w14:paraId="3CA19D2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</w:p>
    <w:p w14:paraId="1F17330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self.fg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</w:p>
    <w:p w14:paraId="580DFE3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action=CB_RETURN)</w:t>
      </w:r>
    </w:p>
    <w:p w14:paraId="2BDE804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self.setAboutText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self.abouttext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11EC5779" w14:textId="77777777" w:rsidR="00DE3530" w:rsidRDefault="00DE3530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DE3530">
          <w:pgSz w:w="11906" w:h="16838"/>
          <w:pgMar w:top="720" w:right="720" w:bottom="55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32E48676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screens.endgame</w:t>
      </w:r>
      <w:proofErr w:type="spellEnd"/>
      <w:proofErr w:type="gramEnd"/>
    </w:p>
    <w:p w14:paraId="04073DFA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24E162E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import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</w:t>
      </w:r>
      <w:proofErr w:type="spellEnd"/>
    </w:p>
    <w:p w14:paraId="759B416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02818C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sprites.Border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7D4C665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sprites.Label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76FEC05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sprites.Button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2626A8C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4265B1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</w:t>
      </w:r>
    </w:p>
    <w:p w14:paraId="3E80ADE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99BA9F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CB_RETURN = 0</w:t>
      </w:r>
    </w:p>
    <w:p w14:paraId="13D4540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CB_PAUSE = 1</w:t>
      </w:r>
    </w:p>
    <w:p w14:paraId="53A86E9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CB_ENDGAME = 2</w:t>
      </w:r>
    </w:p>
    <w:p w14:paraId="7FA6FC0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CB_QUIT = -1</w:t>
      </w:r>
    </w:p>
    <w:p w14:paraId="441F97B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CB_PLAY = 4</w:t>
      </w:r>
    </w:p>
    <w:p w14:paraId="0B0B6AF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012933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class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EndgameScreen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73A7766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A7564A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_(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screen, win,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r.font_size.xxl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=None):</w:t>
      </w:r>
    </w:p>
    <w:p w14:paraId="04A3D0A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screen</w:t>
      </w:r>
    </w:p>
    <w:p w14:paraId="1B88A37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screen_dimen</w:t>
      </w:r>
      <w:proofErr w:type="spellEnd"/>
    </w:p>
    <w:p w14:paraId="63F3A4F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bg_color</w:t>
      </w:r>
      <w:proofErr w:type="spellEnd"/>
    </w:p>
    <w:p w14:paraId="150C229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self.win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win</w:t>
      </w:r>
    </w:p>
    <w:p w14:paraId="0D98080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self.font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font.Font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("r\\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font_styles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\Courier Bold.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ttf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",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1C7889C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self.winnerName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""</w:t>
      </w:r>
    </w:p>
    <w:p w14:paraId="57494DB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self.winnerColor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r.colors.WHITE</w:t>
      </w:r>
      <w:proofErr w:type="spellEnd"/>
    </w:p>
    <w:p w14:paraId="32380DF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</w:t>
      </w:r>
      <w:proofErr w:type="spellEnd"/>
    </w:p>
    <w:p w14:paraId="2B7CD9C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self.setDisplay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6FBB9CB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B77976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setWinnerColor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winnerColor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05F9427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</w:t>
      </w:r>
      <w:r>
        <w:rPr>
          <w:rFonts w:ascii="Times New Roman" w:hAnsi="Times New Roman"/>
          <w:sz w:val="32"/>
          <w:szCs w:val="32"/>
          <w:lang w:val="en-US" w:eastAsia="zh-CN"/>
        </w:rPr>
        <w:t>rColor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winnerColor</w:t>
      </w:r>
      <w:proofErr w:type="spellEnd"/>
    </w:p>
    <w:p w14:paraId="46785BA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125FD50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_label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Button(</w:t>
      </w:r>
    </w:p>
    <w:p w14:paraId="017C477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=(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r.game.SCREEN_WIDTH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/2, 100),</w:t>
      </w:r>
    </w:p>
    <w:p w14:paraId="17CE2C2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r.font_size.xxl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5B805CB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66718C3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self.winnerColor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2D1D174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self.winnerName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501233C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6559AD0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3C503E9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self.win_label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(225, 185,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self.winnerColor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self.font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text=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self.win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6D7EC8A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3E5852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setWinnerName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f,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winnerName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073280E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self.winnerName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winnerName</w:t>
      </w:r>
      <w:proofErr w:type="spellEnd"/>
    </w:p>
    <w:p w14:paraId="37875C2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5EE64BC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_label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Button(</w:t>
      </w:r>
    </w:p>
    <w:p w14:paraId="43F52F4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=(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r.game.SCREEN_WIDTH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/2, 100),</w:t>
      </w:r>
    </w:p>
    <w:p w14:paraId="3023ED3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r.font_size.xxl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6D5148A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625DF6E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</w:t>
      </w:r>
      <w:r>
        <w:rPr>
          <w:rFonts w:ascii="Times New Roman" w:hAnsi="Times New Roman"/>
          <w:sz w:val="32"/>
          <w:szCs w:val="32"/>
          <w:lang w:val="en-US" w:eastAsia="zh-CN"/>
        </w:rPr>
        <w:t>winnerColor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49D6D97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self.winnerName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526144E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789D453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4475D72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self.win_label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(225, 185,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self.winnerColor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self.font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text=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self.win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77CCC52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5B4EB1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showEndScreen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08AAF37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_label.setHighlightable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(False)</w:t>
      </w:r>
    </w:p>
    <w:p w14:paraId="214B2BF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buttons = [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_label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self.play_btn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self.return_to_mainmenu_btn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self.quit_btn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</w:t>
      </w:r>
    </w:p>
    <w:p w14:paraId="5BE1A53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A8C726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while True:</w:t>
      </w:r>
    </w:p>
    <w:p w14:paraId="790D5BB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False</w:t>
      </w:r>
    </w:p>
    <w:p w14:paraId="108553C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event in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pygame.event.get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65EBC55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event.type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pygame.QUIT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20FEA8D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CB_QUIT</w:t>
      </w:r>
    </w:p>
    <w:p w14:paraId="649F50A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event.type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pygame.MOUSEBUTTONUP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and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event.button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== 1:</w:t>
      </w:r>
    </w:p>
    <w:p w14:paraId="4EE745F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True</w:t>
      </w:r>
    </w:p>
    <w:p w14:paraId="19738F9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1574CB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.fill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r.colors.BLACK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0D262A2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C2BB35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is not None:</w:t>
      </w:r>
    </w:p>
    <w:p w14:paraId="038C1D8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,(0,0))</w:t>
      </w:r>
    </w:p>
    <w:p w14:paraId="3154E0F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</w:p>
    <w:p w14:paraId="2046AED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button in buttons:</w:t>
      </w:r>
    </w:p>
    <w:p w14:paraId="52AF620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button.update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pygame.mouse.get_pos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2D4FE9B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is not None:</w:t>
      </w:r>
    </w:p>
    <w:p w14:paraId="6DC6D55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</w:p>
    <w:p w14:paraId="7FF2869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1621A2E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3722D6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Border(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6E4409C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border.rectangle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4337F6D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504ED4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keys=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pygame.key.get_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pressed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390F4A2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keys[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_ESCAPE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]:</w:t>
      </w:r>
    </w:p>
    <w:p w14:paraId="1A9BBA9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return CB_QUIT     </w:t>
      </w:r>
    </w:p>
    <w:p w14:paraId="635119B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self.win_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3953DDB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16E833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pygame.display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.flip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67AC898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124005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setDisplay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3D2EDC3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self.play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 Button(</w:t>
      </w:r>
    </w:p>
    <w:p w14:paraId="49C2B0B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r.game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.SCREEN_WIDTH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/2,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390),</w:t>
      </w:r>
    </w:p>
    <w:p w14:paraId="4D02906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r.font_size.m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7669DE0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5676EDD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2B8EEF0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r.endgame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.play_again_btn_txt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2573BF0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CB_PLAY</w:t>
      </w:r>
    </w:p>
    <w:p w14:paraId="6475065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7881801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self.return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_to_mainmenu_btn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Button(</w:t>
      </w:r>
    </w:p>
    <w:p w14:paraId="1B1CB51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r.game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.SCREEN_WIDTH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/2, 490), </w:t>
      </w:r>
    </w:p>
    <w:p w14:paraId="375B59F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r.font_size.m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46973E2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333968A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3C71288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r.endgame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.retur</w:t>
      </w:r>
      <w:r>
        <w:rPr>
          <w:rFonts w:ascii="Times New Roman" w:hAnsi="Times New Roman"/>
          <w:sz w:val="32"/>
          <w:szCs w:val="32"/>
          <w:lang w:val="en-US" w:eastAsia="zh-CN"/>
        </w:rPr>
        <w:t>n_to_mainmenu_button_txt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5C2DD7E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CB_RETURN</w:t>
      </w:r>
    </w:p>
    <w:p w14:paraId="65BFBC1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079F80A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self.quit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Button(</w:t>
      </w:r>
    </w:p>
    <w:p w14:paraId="0D17F07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r.game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.SCREEN_WIDTH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/2, 590),</w:t>
      </w:r>
    </w:p>
    <w:p w14:paraId="6A70147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r.font_size.m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68CDE4E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3DD383A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766E82A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r.endgame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.quit_button_txt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0897D4A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CB_QUIT,</w:t>
      </w:r>
    </w:p>
    <w:p w14:paraId="43C4FDB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7746AF38" w14:textId="77777777" w:rsidR="00DE3530" w:rsidRDefault="00DE3530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DE3530">
          <w:pgSz w:w="11906" w:h="16838"/>
          <w:pgMar w:top="720" w:right="720" w:bottom="437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6DBCF1B3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screens.game</w:t>
      </w:r>
      <w:proofErr w:type="spellEnd"/>
      <w:proofErr w:type="gramEnd"/>
    </w:p>
    <w:p w14:paraId="049151B3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55F7E24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import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</w:t>
      </w:r>
      <w:proofErr w:type="spellEnd"/>
    </w:p>
    <w:p w14:paraId="21B04B4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344D74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</w:t>
      </w:r>
      <w:r>
        <w:rPr>
          <w:rFonts w:ascii="Times New Roman" w:hAnsi="Times New Roman"/>
          <w:sz w:val="32"/>
          <w:szCs w:val="32"/>
          <w:lang w:val="en-US" w:eastAsia="zh-CN"/>
        </w:rPr>
        <w:t>rites.Border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0304B67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sprites.Paddle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66D9832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sprites.Ball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418919F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sprites.Label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43B5469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sprites.Button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1C62A58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sprites.PauseButton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0F74807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370071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ai.qlearner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7BCD560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F6AEFE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</w:t>
      </w:r>
    </w:p>
    <w:p w14:paraId="1481B61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F33C6B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r.main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105BD21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r.game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2D98AF1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58248F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CB_RETURN = 0</w:t>
      </w:r>
    </w:p>
    <w:p w14:paraId="02371C3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CB_PAUSE = 1</w:t>
      </w:r>
    </w:p>
    <w:p w14:paraId="1742C2C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CB_ENDGAME = 2</w:t>
      </w:r>
    </w:p>
    <w:p w14:paraId="773605E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CB_QUIT = -1</w:t>
      </w:r>
    </w:p>
    <w:p w14:paraId="6E8CA08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3F7CEA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IND_BVELX=0</w:t>
      </w:r>
    </w:p>
    <w:p w14:paraId="74BF0A7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IND_BVELY=1</w:t>
      </w:r>
    </w:p>
    <w:p w14:paraId="600193D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IND_BVELXP=10</w:t>
      </w:r>
    </w:p>
    <w:p w14:paraId="37911E2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IND_BVELYP=11</w:t>
      </w:r>
    </w:p>
    <w:p w14:paraId="553DCA5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IND_BPOSX=2</w:t>
      </w:r>
    </w:p>
    <w:p w14:paraId="3E87D96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IND_BPOSY=3</w:t>
      </w:r>
    </w:p>
    <w:p w14:paraId="7CABF29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>IND_BPOSXP=6</w:t>
      </w:r>
    </w:p>
    <w:p w14:paraId="6B85C70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IND_BPOSYP=7</w:t>
      </w:r>
    </w:p>
    <w:p w14:paraId="0631E28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IND_PPOSX=4</w:t>
      </w:r>
    </w:p>
    <w:p w14:paraId="42CB9C9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IND_PPOSY=5</w:t>
      </w:r>
    </w:p>
    <w:p w14:paraId="1844623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IND_PPOSXP=8</w:t>
      </w:r>
    </w:p>
    <w:p w14:paraId="1278CBB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IND_PPOSYP=9</w:t>
      </w:r>
    </w:p>
    <w:p w14:paraId="3F2D2A37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2B952E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I_UP=1</w:t>
      </w:r>
    </w:p>
    <w:p w14:paraId="5AAF2AD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I_DOWN=0</w:t>
      </w:r>
    </w:p>
    <w:p w14:paraId="0D0C0ED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2A13A0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fg_color_default</w:t>
      </w:r>
      <w:proofErr w:type="spellEnd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=(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255,255,255)</w:t>
      </w:r>
    </w:p>
    <w:p w14:paraId="1E3CBB3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AE6490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class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GameScreen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0F8C5F8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_(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screen,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score_margin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fps):</w:t>
      </w:r>
    </w:p>
    <w:p w14:paraId="173A34B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=screen</w:t>
      </w:r>
    </w:p>
    <w:p w14:paraId="2F04DC1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screen_dimen</w:t>
      </w:r>
      <w:proofErr w:type="spellEnd"/>
    </w:p>
    <w:p w14:paraId="687C647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bg_color</w:t>
      </w:r>
      <w:proofErr w:type="spellEnd"/>
    </w:p>
    <w:p w14:paraId="07277B6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self.fg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_co</w:t>
      </w:r>
      <w:r>
        <w:rPr>
          <w:rFonts w:ascii="Times New Roman" w:hAnsi="Times New Roman"/>
          <w:sz w:val="32"/>
          <w:szCs w:val="32"/>
          <w:lang w:val="en-US" w:eastAsia="zh-CN"/>
        </w:rPr>
        <w:t>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fg_color</w:t>
      </w:r>
      <w:proofErr w:type="spellEnd"/>
    </w:p>
    <w:p w14:paraId="10B60B8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self.score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score_margin</w:t>
      </w:r>
      <w:proofErr w:type="spellEnd"/>
    </w:p>
    <w:p w14:paraId="32E48C6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4EB809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self.fps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=fps</w:t>
      </w:r>
    </w:p>
    <w:p w14:paraId="59B1290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C7EC06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self.border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Border()</w:t>
      </w:r>
    </w:p>
    <w:p w14:paraId="25A86D1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96CCE7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1Name = "Player1"</w:t>
      </w:r>
    </w:p>
    <w:p w14:paraId="6E3961E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2Name = "Player2"</w:t>
      </w:r>
    </w:p>
    <w:p w14:paraId="2A6EB1D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73AA535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2ai = False</w:t>
      </w:r>
    </w:p>
    <w:p w14:paraId="684CD5B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self.ai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QLearner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2,12)</w:t>
      </w:r>
    </w:p>
    <w:p w14:paraId="66B00A3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self.ai</w:t>
      </w:r>
      <w:r>
        <w:rPr>
          <w:rFonts w:ascii="Times New Roman" w:hAnsi="Times New Roman"/>
          <w:sz w:val="32"/>
          <w:szCs w:val="32"/>
          <w:lang w:val="en-US" w:eastAsia="zh-CN"/>
        </w:rPr>
        <w:t>.loadMemory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("mem")</w:t>
      </w:r>
    </w:p>
    <w:p w14:paraId="0A851BC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F8675E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self.winnerName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"Winner"</w:t>
      </w:r>
    </w:p>
    <w:p w14:paraId="54671BD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self.winnerColor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fg_color_default</w:t>
      </w:r>
      <w:proofErr w:type="spellEnd"/>
    </w:p>
    <w:p w14:paraId="12A465B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7DF106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self.loserName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"Loser"</w:t>
      </w:r>
    </w:p>
    <w:p w14:paraId="5385CB2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ECED7A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self.winnerScore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0</w:t>
      </w:r>
    </w:p>
    <w:p w14:paraId="7033142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self.loserScore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0</w:t>
      </w:r>
    </w:p>
    <w:p w14:paraId="72980B4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DF4B1B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fg_color_default</w:t>
      </w:r>
      <w:proofErr w:type="spellEnd"/>
    </w:p>
    <w:p w14:paraId="3F5302D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fg_color_default</w:t>
      </w:r>
      <w:proofErr w:type="spellEnd"/>
    </w:p>
    <w:p w14:paraId="6E9FC20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1E33F9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self.game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_obj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""</w:t>
      </w:r>
    </w:p>
    <w:p w14:paraId="060A59FF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62B479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self.bounce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_acceleration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1</w:t>
      </w:r>
    </w:p>
    <w:p w14:paraId="5565F59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438B5D9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self.font1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font.Font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("r\\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font_styles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\Courier.ttf",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r.font_size.xxxxl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5491A15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self.font2 =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font.Font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("r\\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font_styles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\Courier Bold Italic.ttf",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r.font_size.xl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71E6CD9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self.font3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font.Font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None,r.font_size.l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3E69C49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AA6B6D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self.collideSound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pygame.mixer.Sound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('sound/bounce1.wav')</w:t>
      </w:r>
    </w:p>
    <w:p w14:paraId="68C0E02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self.crossedSound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pygame.mixer.Sound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('sound</w:t>
      </w:r>
      <w:r>
        <w:rPr>
          <w:rFonts w:ascii="Times New Roman" w:hAnsi="Times New Roman"/>
          <w:sz w:val="32"/>
          <w:szCs w:val="32"/>
          <w:lang w:val="en-US" w:eastAsia="zh-CN"/>
        </w:rPr>
        <w:t>/bounce2.wav')</w:t>
      </w:r>
    </w:p>
    <w:p w14:paraId="4A63D27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28E161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gameReset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4FF1672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self.score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 = 0</w:t>
      </w:r>
    </w:p>
    <w:p w14:paraId="7B0F79C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self.score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 = 0</w:t>
      </w:r>
    </w:p>
    <w:p w14:paraId="1BBF474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41EE21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self.paddle1.rect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.x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self.paddle_margin</w:t>
      </w:r>
      <w:proofErr w:type="spellEnd"/>
    </w:p>
    <w:p w14:paraId="7FD437A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self.paddle1.rect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.y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[1]//2 -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[1]//2 +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self.score_margin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//2</w:t>
      </w:r>
    </w:p>
    <w:p w14:paraId="0B684E27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B8AD61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self.paddle2.rect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.x = SCREEN_WIDTH - PADDLE_WIDTH - PADDLE_MARGIN</w:t>
      </w:r>
    </w:p>
    <w:p w14:paraId="58449C8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self.paddle2.rect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.y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[1]//2 -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[1]//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2 +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self.score_margin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//2</w:t>
      </w:r>
    </w:p>
    <w:p w14:paraId="5B35D54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B434C9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.ballReset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1FDE5A9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045C72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collides(self):</w:t>
      </w:r>
    </w:p>
    <w:p w14:paraId="7FF6899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self.ball.x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&lt;= self.paddle1.rect.x +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[0] and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self.ball.x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&gt;= self.paddle1.rect.x +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[0] -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self.ball.speed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*3) and 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self.ball.y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+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[1] &gt;= self.paddle1.rect.y and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self.ball.y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&lt;=self.paddle1.rect.y +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</w:t>
      </w:r>
      <w:r>
        <w:rPr>
          <w:rFonts w:ascii="Times New Roman" w:hAnsi="Times New Roman"/>
          <w:sz w:val="32"/>
          <w:szCs w:val="32"/>
          <w:lang w:val="en-US" w:eastAsia="zh-CN"/>
        </w:rPr>
        <w:t>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[1]):</w:t>
      </w:r>
    </w:p>
    <w:p w14:paraId="300894C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return 1</w:t>
      </w:r>
    </w:p>
    <w:p w14:paraId="5440A87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self.ball.x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&gt;= self.paddle2.rect.x -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self.ball.ball_dimen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[0] and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self.ball.x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&lt;= self.paddle2.rect.x -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self.ball.ball_dimen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[0] +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self.ball.speed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*3) and 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self.ball.y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+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 &gt;= self.paddle2.r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ect.y and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self.ball.y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&lt;=self.paddle2.rect.y +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[1]):</w:t>
      </w:r>
    </w:p>
    <w:p w14:paraId="4F8C38C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return 2</w:t>
      </w:r>
    </w:p>
    <w:p w14:paraId="516ABF5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0</w:t>
      </w:r>
    </w:p>
    <w:p w14:paraId="073B94C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3C62DF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play(self):</w:t>
      </w:r>
    </w:p>
    <w:p w14:paraId="34DD462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clock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pygame.time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.Clock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27D80FB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6DFD45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.setResetMargin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self.ball_reset_margin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73E301C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.setBounceBias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</w:t>
      </w:r>
      <w:r>
        <w:rPr>
          <w:rFonts w:ascii="Times New Roman" w:hAnsi="Times New Roman"/>
          <w:sz w:val="32"/>
          <w:szCs w:val="32"/>
          <w:lang w:val="en-US" w:eastAsia="zh-CN"/>
        </w:rPr>
        <w:t>lf.bounce_bias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66C7EAC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.update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1E87038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CA00C9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movingsprites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pygame.sprite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.Group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630FEAE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movingsprites.add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1)</w:t>
      </w:r>
    </w:p>
    <w:p w14:paraId="74B4596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movingsprites.add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2)</w:t>
      </w:r>
    </w:p>
    <w:p w14:paraId="45D7371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movingsprites.add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6C6A13E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C8A398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pausebtn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PauseButton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action = CB_PAUSE</w:t>
      </w:r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1DCD6A9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buttons = [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pausebtn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</w:t>
      </w:r>
    </w:p>
    <w:p w14:paraId="6C7E594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633C46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self.countdown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4B023B2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2FA4D0B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exit_window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False</w:t>
      </w:r>
    </w:p>
    <w:p w14:paraId="60E7CC2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78EEB0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while not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exit_window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00DC1C2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=False</w:t>
      </w:r>
    </w:p>
    <w:p w14:paraId="172FDFA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.fill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22A2DB7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5CCA172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event in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pygame.event.get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4FE6BD6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event.type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pygame.QUIT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61FCB0D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exit_window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True</w:t>
      </w:r>
    </w:p>
    <w:p w14:paraId="3619308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CB_QUIT</w:t>
      </w:r>
    </w:p>
    <w:p w14:paraId="7F68622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event.type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pygame.MOUSEBUTTONUP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and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event.button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== 1:</w:t>
      </w:r>
    </w:p>
    <w:p w14:paraId="628A05D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True</w:t>
      </w:r>
    </w:p>
    <w:p w14:paraId="6410338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C956AA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button in buttons:</w:t>
      </w:r>
    </w:p>
    <w:p w14:paraId="6B2973B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button.update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pygame.mouse.get_pos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304A092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is not None:</w:t>
      </w:r>
    </w:p>
    <w:p w14:paraId="234E01C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</w:p>
    <w:p w14:paraId="02A7C6C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</w:p>
    <w:p w14:paraId="798187B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793FBBD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self.border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.rectangle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1D16018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04614A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.update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4B9223E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40773BF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self.collides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 == 1:</w:t>
      </w:r>
    </w:p>
    <w:p w14:paraId="39453D2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self.collideSound.play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30484F7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diff = (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self.paddle1.rect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.y +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[1]/2) - 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self.ball.rect.y+self.ball_dimen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[1]/2)</w:t>
      </w:r>
    </w:p>
    <w:p w14:paraId="611CA46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.x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self.paddle_margin+self.paddle_dimen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[0] + 2</w:t>
      </w:r>
    </w:p>
    <w:p w14:paraId="22DCC58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.bounce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(diff)</w:t>
      </w:r>
    </w:p>
    <w:p w14:paraId="0A92EDB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self.ball.speed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*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self.bounce_acceleration</w:t>
      </w:r>
      <w:proofErr w:type="spellEnd"/>
    </w:p>
    <w:p w14:paraId="41B744C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</w:p>
    <w:p w14:paraId="2ED5527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self.collides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 == 2:</w:t>
      </w:r>
    </w:p>
    <w:p w14:paraId="48C97B7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self.collideSound.play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7492751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diff = (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self.paddle2.rect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.y +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[1]/2) - 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self.ball.rect.y+self.ball_dimen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[1]/2) </w:t>
      </w:r>
    </w:p>
    <w:p w14:paraId="31A2228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.x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[0] - 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self.paddle_margin+self.ball_dimen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[0]+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[0]+2)</w:t>
      </w:r>
    </w:p>
    <w:p w14:paraId="3412AF8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.bounce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(-diff)</w:t>
      </w:r>
    </w:p>
    <w:p w14:paraId="4BE4301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self.ball.speed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*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self.bounce_acceleration</w:t>
      </w:r>
      <w:proofErr w:type="spellEnd"/>
    </w:p>
    <w:p w14:paraId="0C15099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E1CD02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.crossed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//2):</w:t>
      </w:r>
    </w:p>
    <w:p w14:paraId="526A1EC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self.score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2+=1</w:t>
      </w:r>
    </w:p>
    <w:p w14:paraId="4C2C152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.crossed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[0]-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//2):</w:t>
      </w:r>
    </w:p>
    <w:p w14:paraId="523571D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self.score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1+=1</w:t>
      </w:r>
    </w:p>
    <w:p w14:paraId="675CD65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F9798E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keys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pygame.key.get_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pressed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25D1B2D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8C651D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B3EBBB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keys[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]:</w:t>
      </w:r>
    </w:p>
    <w:p w14:paraId="60B412D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self.paddle1.moveUp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7744180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keys[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]:</w:t>
      </w:r>
    </w:p>
    <w:p w14:paraId="0A5A8E6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self.paddle1.moveDown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4F16A2F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276E6D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f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2ai:</w:t>
      </w:r>
    </w:p>
    <w:p w14:paraId="1682FC1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self.ai.updateIntent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self.getGameState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())</w:t>
      </w:r>
    </w:p>
    <w:p w14:paraId="3A0E798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aimove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self.ai.getIntent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5858916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aimove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==I_UP:</w:t>
      </w:r>
    </w:p>
    <w:p w14:paraId="58CEC4B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self.paddle2.moveUp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0F5E092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aimove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==I_DOWN:</w:t>
      </w:r>
    </w:p>
    <w:p w14:paraId="259136F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self.paddle2.moveDown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4EF684D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else: </w:t>
      </w:r>
    </w:p>
    <w:p w14:paraId="6253D1A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keys[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]:</w:t>
      </w:r>
    </w:p>
    <w:p w14:paraId="449FA6F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self.paddle2.moveUp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3BD48E9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keys[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_DOWN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]:</w:t>
      </w:r>
    </w:p>
    <w:p w14:paraId="646F40A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self.paddle2.moveDown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</w:t>
      </w:r>
      <w:r>
        <w:rPr>
          <w:rFonts w:ascii="Times New Roman" w:hAnsi="Times New Roman"/>
          <w:sz w:val="32"/>
          <w:szCs w:val="32"/>
          <w:lang w:val="en-US" w:eastAsia="zh-CN"/>
        </w:rPr>
        <w:t>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1B0FFB9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F32CCA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keys[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_ESCAPE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]:</w:t>
      </w:r>
    </w:p>
    <w:p w14:paraId="6AE220D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exit_window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True</w:t>
      </w:r>
    </w:p>
    <w:p w14:paraId="0012FA2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self.gameReset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731465F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return CB_RETURN</w:t>
      </w:r>
    </w:p>
    <w:p w14:paraId="70998C5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DAA407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keys[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]:</w:t>
      </w:r>
    </w:p>
    <w:p w14:paraId="17782B7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return CB_PAUSE</w:t>
      </w:r>
    </w:p>
    <w:p w14:paraId="78282EF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89EEFE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movingsprites.update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44657A7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417ADA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pygame.draw.line(self.screen,r.colors.WHITE,[self.screen_dimen[0]//2,self.score_margin],[self.screen_dimen[0]//2,self.screen_dimen[1]],5)            pygame.draw.line(self.screen,r.colors.WHITE,[0,self.score_m</w:t>
      </w:r>
      <w:r>
        <w:rPr>
          <w:rFonts w:ascii="Times New Roman" w:hAnsi="Times New Roman"/>
          <w:sz w:val="32"/>
          <w:szCs w:val="32"/>
          <w:lang w:val="en-US" w:eastAsia="zh-CN"/>
        </w:rPr>
        <w:t>argin],[self.screen_dimen[0],self.score_margin],5)</w:t>
      </w:r>
    </w:p>
    <w:p w14:paraId="1B6E9127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BC34DB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movingsprites.draw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0E889F47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A5312C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text1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self.font3.render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(str(self.score1),1,r.colors.WHITE)</w:t>
      </w:r>
    </w:p>
    <w:p w14:paraId="500427A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(text1,(int(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[0]/4),10))</w:t>
      </w:r>
    </w:p>
    <w:p w14:paraId="4A72C0F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2F6252A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text2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self.font3.render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(str(self.score2),1,r.colors.WHITE)</w:t>
      </w:r>
    </w:p>
    <w:p w14:paraId="6A0A632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(text2,(3*int(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[0]/4),10))</w:t>
      </w:r>
    </w:p>
    <w:p w14:paraId="2B89D03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106998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self.score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 == 10 or self.score2 == 10:</w:t>
      </w:r>
    </w:p>
    <w:p w14:paraId="553D13C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self.crossedSound.play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232BBE0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if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self.score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 == 10:</w:t>
      </w:r>
    </w:p>
    <w:p w14:paraId="602640D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self.winnerName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self.p1Name</w:t>
      </w:r>
    </w:p>
    <w:p w14:paraId="3691CB8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self.winnerScore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self.score1</w:t>
      </w:r>
    </w:p>
    <w:p w14:paraId="1239AA9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self.loserName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self.p2Name</w:t>
      </w:r>
    </w:p>
    <w:p w14:paraId="49527E0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self.loserScore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self.score2</w:t>
      </w:r>
    </w:p>
    <w:p w14:paraId="7CB9D98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self.winnerColor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self.color1</w:t>
      </w:r>
    </w:p>
    <w:p w14:paraId="00DC4F4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self.score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 == 10:</w:t>
      </w:r>
    </w:p>
    <w:p w14:paraId="1EDAABF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self.winnerName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self.p2Name</w:t>
      </w:r>
    </w:p>
    <w:p w14:paraId="4603F3A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self.winnerScore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self.score2</w:t>
      </w:r>
    </w:p>
    <w:p w14:paraId="20A7399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self.loserName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self.p1Name</w:t>
      </w:r>
    </w:p>
    <w:p w14:paraId="4A59A8B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self.loserScore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self.score1</w:t>
      </w:r>
    </w:p>
    <w:p w14:paraId="6CA9E07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self.winnerColor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self.color2</w:t>
      </w:r>
    </w:p>
    <w:p w14:paraId="4C156F0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</w:p>
    <w:p w14:paraId="6D52318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self.gameReset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054389F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        </w:t>
      </w:r>
    </w:p>
    <w:p w14:paraId="0B0FEAD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ret</w:t>
      </w:r>
      <w:r>
        <w:rPr>
          <w:rFonts w:ascii="Times New Roman" w:hAnsi="Times New Roman"/>
          <w:sz w:val="32"/>
          <w:szCs w:val="32"/>
          <w:lang w:val="en-US" w:eastAsia="zh-CN"/>
        </w:rPr>
        <w:t>urn CB_ENDGAME</w:t>
      </w:r>
    </w:p>
    <w:p w14:paraId="7CB149D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869BF9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pygame.display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.flip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4BE8475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905D0F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clock.tick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self.fps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5F2F4177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2EF5DF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countdown(self):</w:t>
      </w:r>
    </w:p>
    <w:p w14:paraId="23F5214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clock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pygame.time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.Clock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0E0B6CE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675CA86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three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(380, 240,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</w:t>
      </w:r>
      <w:r>
        <w:rPr>
          <w:rFonts w:ascii="Times New Roman" w:hAnsi="Times New Roman"/>
          <w:sz w:val="32"/>
          <w:szCs w:val="32"/>
          <w:lang w:val="en-US" w:eastAsia="zh-CN"/>
        </w:rPr>
        <w:t>elf.font1, text="3")</w:t>
      </w:r>
    </w:p>
    <w:p w14:paraId="68B5B89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E77104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two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(380, 240,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self.font1, text="2")</w:t>
      </w:r>
    </w:p>
    <w:p w14:paraId="58B97AE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EAD698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one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(380, 240,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self.font1, tex</w:t>
      </w:r>
      <w:r>
        <w:rPr>
          <w:rFonts w:ascii="Times New Roman" w:hAnsi="Times New Roman"/>
          <w:sz w:val="32"/>
          <w:szCs w:val="32"/>
          <w:lang w:val="en-US" w:eastAsia="zh-CN"/>
        </w:rPr>
        <w:t>t="1")</w:t>
      </w:r>
    </w:p>
    <w:p w14:paraId="3DB5556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09B0F1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go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(285, 240,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self.font1, text="GO!")</w:t>
      </w:r>
    </w:p>
    <w:p w14:paraId="079EACB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D53B2C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game_objective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(145, 490,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self.font2, text=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self.game_obj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3EFE6A2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13AA5A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for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in range(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1,self.fps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*4+1):</w:t>
      </w:r>
    </w:p>
    <w:p w14:paraId="01F1781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.fill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2799F43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8398E6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self.border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.rectangle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3318383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33278E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game_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objective.draw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0255936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2804D3E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num = 4 -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//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self.fps</w:t>
      </w:r>
      <w:proofErr w:type="spellEnd"/>
    </w:p>
    <w:p w14:paraId="5C42E81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0DCEA5A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num == 1:</w:t>
      </w:r>
    </w:p>
    <w:p w14:paraId="4BB5D5B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go.draw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19D432A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elif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num == 2:</w:t>
      </w:r>
    </w:p>
    <w:p w14:paraId="7CA82FD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one.draw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5B3F6E7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elif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num == 3:</w:t>
      </w:r>
    </w:p>
    <w:p w14:paraId="2B7EC47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two.draw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3945051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elif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num == 4:</w:t>
      </w:r>
    </w:p>
    <w:p w14:paraId="27E2269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three.draw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29EF4EC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CAD7BD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pygame.display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.flip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06758BC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6680178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clock.tick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self.fps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)     </w:t>
      </w:r>
    </w:p>
    <w:p w14:paraId="5B126AE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C9C253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setGameObjective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game_obj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3D4C8E2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self.game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_obj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game_obj</w:t>
      </w:r>
      <w:proofErr w:type="spellEnd"/>
    </w:p>
    <w:p w14:paraId="3CF5C8E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C2A21B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setMovables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ball_radius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color1, color2):</w:t>
      </w:r>
    </w:p>
    <w:p w14:paraId="375D09E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paddle_dimen</w:t>
      </w:r>
      <w:proofErr w:type="spellEnd"/>
    </w:p>
    <w:p w14:paraId="0750DBC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1=color1</w:t>
      </w:r>
    </w:p>
    <w:p w14:paraId="440B148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2=color2</w:t>
      </w:r>
    </w:p>
    <w:p w14:paraId="781ED58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51F2AA7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ball_radius,ball_radius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6583160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70F2346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=Ball(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self.score_margin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16D2714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_group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pygame.sprite.Group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224F5F8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self.ball_group.add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5A103EC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C45C48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1=Paddle(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</w:t>
      </w:r>
      <w:r>
        <w:rPr>
          <w:rFonts w:ascii="Times New Roman" w:hAnsi="Times New Roman"/>
          <w:sz w:val="32"/>
          <w:szCs w:val="32"/>
          <w:lang w:val="en-US" w:eastAsia="zh-CN"/>
        </w:rPr>
        <w:t>ore_margin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self.color1)</w:t>
      </w:r>
    </w:p>
    <w:p w14:paraId="5B91D75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2=Paddle(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self.score_margin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self.color2)</w:t>
      </w:r>
    </w:p>
    <w:p w14:paraId="04FE41E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933F27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self.gameReset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48E9C97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BE305A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setPaddleMargin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paddle_margin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5F5D3B6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paddle_margin</w:t>
      </w:r>
      <w:proofErr w:type="spellEnd"/>
    </w:p>
    <w:p w14:paraId="16BBABF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8BFFCC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setPaddleS</w:t>
      </w:r>
      <w:r>
        <w:rPr>
          <w:rFonts w:ascii="Times New Roman" w:hAnsi="Times New Roman"/>
          <w:sz w:val="32"/>
          <w:szCs w:val="32"/>
          <w:lang w:val="en-US" w:eastAsia="zh-CN"/>
        </w:rPr>
        <w:t>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paddle_speed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3850B83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paddle_speed</w:t>
      </w:r>
      <w:proofErr w:type="spellEnd"/>
    </w:p>
    <w:p w14:paraId="0BB87EC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FE4A63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setBallResetMargin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ball_reset_margin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41C91A2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_reset_margin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ball_reset_margin</w:t>
      </w:r>
      <w:proofErr w:type="spellEnd"/>
    </w:p>
    <w:p w14:paraId="5AFCBD9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D01C33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setBounceBias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bounce_bias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37A9DBE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self.bounce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_bias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bounce_bias</w:t>
      </w:r>
      <w:proofErr w:type="spellEnd"/>
    </w:p>
    <w:p w14:paraId="0A663A7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EDD78E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setPlayer1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Name(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self, p1Name):</w:t>
      </w:r>
    </w:p>
    <w:p w14:paraId="61747DC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1Name=p1Name</w:t>
      </w:r>
    </w:p>
    <w:p w14:paraId="4D09194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711C5DA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setPlayer2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Name(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self, p2Name):</w:t>
      </w:r>
    </w:p>
    <w:p w14:paraId="6843040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2Name=p2Name</w:t>
      </w:r>
    </w:p>
    <w:p w14:paraId="6DFF3BC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3A4AE4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setBounceAcceleration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bounce_acceleration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0FBE151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self.bounce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_acceleration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bounce_acceleration</w:t>
      </w:r>
      <w:proofErr w:type="spellEnd"/>
    </w:p>
    <w:p w14:paraId="0A3BB14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F0BD04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setPlayerColors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self,color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1,color2):</w:t>
      </w:r>
    </w:p>
    <w:p w14:paraId="7342CA9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1=color1</w:t>
      </w:r>
    </w:p>
    <w:p w14:paraId="64634B5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2=color2</w:t>
      </w:r>
    </w:p>
    <w:p w14:paraId="504F0B5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3722F2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1=Paddle(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self.score_margin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self.color1)</w:t>
      </w:r>
    </w:p>
    <w:p w14:paraId="4E87569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2=Paddle(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self.score_margin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self.color2)</w:t>
      </w:r>
    </w:p>
    <w:p w14:paraId="3910AE07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FF1029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enableAi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6BFDD9C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2ai=True</w:t>
      </w:r>
    </w:p>
    <w:p w14:paraId="0497E56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524993D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disableAi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6BB961A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2ai=False</w:t>
      </w:r>
    </w:p>
    <w:p w14:paraId="41E3B5C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7C288F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getWinnerColor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5D0D192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self.winnerColor</w:t>
      </w:r>
      <w:proofErr w:type="spellEnd"/>
      <w:proofErr w:type="gramEnd"/>
    </w:p>
    <w:p w14:paraId="5A8A306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026FAD5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getWinnerName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1159DF3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self.winnerName</w:t>
      </w:r>
      <w:proofErr w:type="spellEnd"/>
      <w:proofErr w:type="gramEnd"/>
    </w:p>
    <w:p w14:paraId="3FD4F71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817B0A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getLoserName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6FE0D03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self.loserName</w:t>
      </w:r>
      <w:proofErr w:type="spellEnd"/>
      <w:proofErr w:type="gramEnd"/>
    </w:p>
    <w:p w14:paraId="1EA05D6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092C958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getScores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0E715D1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(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self.score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1,self.score2)</w:t>
      </w:r>
    </w:p>
    <w:p w14:paraId="2E0C4D2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8F80A2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getFinalScores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4EA9B30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self.winnerScore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self.loserScore</w:t>
      </w:r>
      <w:proofErr w:type="spellEnd"/>
    </w:p>
    <w:p w14:paraId="5F47383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A437F4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getGameState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1A777C1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=[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None for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in range(12)]</w:t>
      </w:r>
    </w:p>
    <w:p w14:paraId="74E09DB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BVELX]=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self.ball.getXSpeed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()/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[0]</w:t>
      </w:r>
    </w:p>
    <w:p w14:paraId="680FCFD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BVELY]=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self.ball.getYSpeed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()/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</w:t>
      </w:r>
    </w:p>
    <w:p w14:paraId="41A490D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BVELXP]=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(-new_state2[IND_BVELX])</w:t>
      </w:r>
    </w:p>
    <w:p w14:paraId="6154807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BVELYP]=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(-new_state2[IND_BVELY]</w:t>
      </w:r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01D1F7B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F197CE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BPOSX]=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self.ball.x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[0]</w:t>
      </w:r>
    </w:p>
    <w:p w14:paraId="3FD8833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BPOSY]=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self.ball.y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</w:t>
      </w:r>
    </w:p>
    <w:p w14:paraId="702E4CF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BPOSXP]=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1 - new_state2[IND_BPOSX]</w:t>
      </w:r>
    </w:p>
    <w:p w14:paraId="3B4B68D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BPOSYP]=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1 - new_state2[IND_BPOSY]</w:t>
      </w:r>
    </w:p>
    <w:p w14:paraId="5702A48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1B6F8CE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new_state2[IND_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PPOSX]=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self.paddle2.rect.x/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[0]</w:t>
      </w:r>
    </w:p>
    <w:p w14:paraId="217CCE3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PPOSY]=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self.paddle2.rect.y/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</w:t>
      </w:r>
    </w:p>
    <w:p w14:paraId="4C00B19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PPOSXP]=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1 - new_state2[IND_PPOSX]</w:t>
      </w:r>
    </w:p>
    <w:p w14:paraId="51AA710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new_state2[IND_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PPOSYP]=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1 - new_state2[IND_PPOSY]</w:t>
      </w:r>
    </w:p>
    <w:p w14:paraId="12BF251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49FD928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new_state2</w:t>
      </w:r>
    </w:p>
    <w:p w14:paraId="1FEB3C55" w14:textId="77777777" w:rsidR="00DE3530" w:rsidRDefault="00DE3530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1E7642F3" w14:textId="77777777" w:rsidR="00DE3530" w:rsidRDefault="00DE3530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39F3355A" w14:textId="77777777" w:rsidR="00DE3530" w:rsidRDefault="00DE3530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425285B4" w14:textId="77777777" w:rsidR="00DE3530" w:rsidRDefault="00DE3530">
      <w:pPr>
        <w:spacing w:line="240" w:lineRule="auto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72E01338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194E3A77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6925A917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64D4CA98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526D10FE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3D31D011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3B07F651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3B81489C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69CB5193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38056A7D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42D32171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38B6B256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t>screens.main</w:t>
      </w:r>
      <w:proofErr w:type="gramEnd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t>_menu</w:t>
      </w:r>
      <w:proofErr w:type="spellEnd"/>
    </w:p>
    <w:p w14:paraId="53E44F41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78C14B6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>iimport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</w:t>
      </w:r>
      <w:proofErr w:type="spellEnd"/>
    </w:p>
    <w:p w14:paraId="2A77742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import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pygame.freetype</w:t>
      </w:r>
      <w:proofErr w:type="spellEnd"/>
      <w:proofErr w:type="gramEnd"/>
    </w:p>
    <w:p w14:paraId="43AF069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C9D426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</w:t>
      </w:r>
    </w:p>
    <w:p w14:paraId="28081D17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A50C86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sprites.Border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682426F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sprites.Label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4DF71FD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sprites.Button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1C8CE2E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3E99E6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CB_1PLAYER = 1</w:t>
      </w:r>
    </w:p>
    <w:p w14:paraId="146F5B4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CB_2PLAYERS = 2</w:t>
      </w:r>
    </w:p>
    <w:p w14:paraId="0F0E1FB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CB_QUIT = -1</w:t>
      </w:r>
    </w:p>
    <w:p w14:paraId="2BE396A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CB_ABOUT = 7</w:t>
      </w:r>
    </w:p>
    <w:p w14:paraId="5517897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30088C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class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MainMenuScreen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468CBE4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_(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screen,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gamename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r.font_size.xxxl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=None):</w:t>
      </w:r>
    </w:p>
    <w:p w14:paraId="206D285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screen</w:t>
      </w:r>
    </w:p>
    <w:p w14:paraId="16B0EA4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screen_dimen</w:t>
      </w:r>
      <w:proofErr w:type="spellEnd"/>
    </w:p>
    <w:p w14:paraId="1C18250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bg_color</w:t>
      </w:r>
      <w:proofErr w:type="spellEnd"/>
    </w:p>
    <w:p w14:paraId="6551F7E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self.fg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fg_color</w:t>
      </w:r>
      <w:proofErr w:type="spellEnd"/>
    </w:p>
    <w:p w14:paraId="149F474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self.gamename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gamename</w:t>
      </w:r>
      <w:proofErr w:type="spellEnd"/>
    </w:p>
    <w:p w14:paraId="3D7D849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self.font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font.Font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("r\\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font_styles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\Courier Italic.ttf",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135592D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</w:t>
      </w:r>
      <w:proofErr w:type="spellEnd"/>
    </w:p>
    <w:p w14:paraId="54EF1C1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415A45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show_menu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7D4DFBA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game_name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(90, 1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00,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self.font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text=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self.gamename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33BC77C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Player1_btn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Button(</w:t>
      </w:r>
      <w:proofErr w:type="gramEnd"/>
    </w:p>
    <w:p w14:paraId="604D0BF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=(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r.game.SCREEN_WIDTH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/4, 430),</w:t>
      </w:r>
    </w:p>
    <w:p w14:paraId="06D05B9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r.font_size.m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02579D4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7639A7A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</w:t>
      </w:r>
      <w:r>
        <w:rPr>
          <w:rFonts w:ascii="Times New Roman" w:hAnsi="Times New Roman"/>
          <w:sz w:val="32"/>
          <w:szCs w:val="32"/>
          <w:lang w:val="en-US" w:eastAsia="zh-CN"/>
        </w:rPr>
        <w:t>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1CE26D7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text=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r.main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.r_1Player_txt,</w:t>
      </w:r>
    </w:p>
    <w:p w14:paraId="358F5CD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action=CB_1PLAYER,</w:t>
      </w:r>
    </w:p>
    <w:p w14:paraId="57EA0E7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493A651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Players2_btn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Button(</w:t>
      </w:r>
      <w:proofErr w:type="gramEnd"/>
    </w:p>
    <w:p w14:paraId="604600F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=(3*(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r.game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.SCREEN_WIDTH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/4), 430),</w:t>
      </w:r>
    </w:p>
    <w:p w14:paraId="78A0187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r.font_size.m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30D7561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500D6C9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2E0ADED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text=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r.main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.r_2Players_txt,</w:t>
      </w:r>
    </w:p>
    <w:p w14:paraId="721330E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action=CB_2PLAYERS,</w:t>
      </w:r>
    </w:p>
    <w:p w14:paraId="6548B9A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320644E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about_btn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</w:t>
      </w:r>
    </w:p>
    <w:p w14:paraId="358E55F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=(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r.game.SCREEN_WIDTH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/2, 515),</w:t>
      </w:r>
    </w:p>
    <w:p w14:paraId="3083DA5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r.font_size.m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4D5C02A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5DDE088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29FABAD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r.main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.r_about_button_txt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12DE13E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action=CB_ABOUT,</w:t>
      </w:r>
    </w:p>
    <w:p w14:paraId="6CAF852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2493EE0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quit_btn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Button(</w:t>
      </w:r>
      <w:proofErr w:type="gramEnd"/>
    </w:p>
    <w:p w14:paraId="5A1F59A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=(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r.game.SCREEN_WIDTH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/2, 600),</w:t>
      </w:r>
    </w:p>
    <w:p w14:paraId="7FC071E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r.font_size.m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14DF8BC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5F01524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50BEBF4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r.main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.r_quit_button_txt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40BD74F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action=CB_QUIT,</w:t>
      </w:r>
    </w:p>
    <w:p w14:paraId="3F3DF87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)</w:t>
      </w:r>
    </w:p>
    <w:p w14:paraId="4771859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691E803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buttons = [Player1_btn, Players2_btn,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about_btn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quit_btn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</w:t>
      </w:r>
    </w:p>
    <w:p w14:paraId="522A9F9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8385DB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while True:</w:t>
      </w:r>
    </w:p>
    <w:p w14:paraId="3570C9E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False</w:t>
      </w:r>
    </w:p>
    <w:p w14:paraId="42FE0C7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event in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pygame.event.get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2730120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event.type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pygame.MOUSEBUTTONUP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and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event.button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== 1:</w:t>
      </w:r>
    </w:p>
    <w:p w14:paraId="7A2FB11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True</w:t>
      </w:r>
    </w:p>
    <w:p w14:paraId="12A99B7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FBD210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.fill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r.game.BLACK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65A907B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09A198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is not None:</w:t>
      </w:r>
    </w:p>
    <w:p w14:paraId="52D30BC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,(0,0))</w:t>
      </w:r>
    </w:p>
    <w:p w14:paraId="05782ED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EAA65A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button in buttons:</w:t>
      </w:r>
    </w:p>
    <w:p w14:paraId="1A0B305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button.update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pygame.mouse.get_po</w:t>
      </w:r>
      <w:r>
        <w:rPr>
          <w:rFonts w:ascii="Times New Roman" w:hAnsi="Times New Roman"/>
          <w:sz w:val="32"/>
          <w:szCs w:val="32"/>
          <w:lang w:val="en-US" w:eastAsia="zh-CN"/>
        </w:rPr>
        <w:t>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3A4AE7C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is not None:</w:t>
      </w:r>
    </w:p>
    <w:p w14:paraId="66AB8E0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</w:p>
    <w:p w14:paraId="5E743AE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2C043E4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9D70B6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Border(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09DC684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border.rectangle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679A003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game_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name.draw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1A06A78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C54C6D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pygame.display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.flip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2B5C40A7" w14:textId="77777777" w:rsidR="00DE3530" w:rsidRDefault="00DE3530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DE3530">
          <w:pgSz w:w="11906" w:h="16838"/>
          <w:pgMar w:top="720" w:right="720" w:bottom="493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0D2922C2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screens.pause</w:t>
      </w:r>
      <w:proofErr w:type="spellEnd"/>
      <w:proofErr w:type="gramEnd"/>
    </w:p>
    <w:p w14:paraId="7E272904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3F5D75A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import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</w:t>
      </w:r>
      <w:proofErr w:type="spellEnd"/>
    </w:p>
    <w:p w14:paraId="7F77D44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31843C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</w:t>
      </w:r>
    </w:p>
    <w:p w14:paraId="44ECC697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A8B698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sprites.Border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615BE4E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sprites.Label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1D69B76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sprites.Button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7BAEC94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B6DA71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CB_RETURN = 0</w:t>
      </w:r>
    </w:p>
    <w:p w14:paraId="38AF79E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CB_PLAY = 4</w:t>
      </w:r>
    </w:p>
    <w:p w14:paraId="3EE4E32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CB_QUIT = -1</w:t>
      </w:r>
    </w:p>
    <w:p w14:paraId="6DEAD3D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4CCB67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class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PauseScreen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1C7FEBD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_(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screen, pause,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fontsize1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r.font_size.xxl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fontsize2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r.font_size.m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=None):</w:t>
      </w:r>
    </w:p>
    <w:p w14:paraId="728741F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screen</w:t>
      </w:r>
    </w:p>
    <w:p w14:paraId="49FA76A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screen_dimen</w:t>
      </w:r>
      <w:proofErr w:type="spellEnd"/>
    </w:p>
    <w:p w14:paraId="28A78B8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bg_color</w:t>
      </w:r>
      <w:proofErr w:type="spellEnd"/>
    </w:p>
    <w:p w14:paraId="3E9FF11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self.fg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fg_color</w:t>
      </w:r>
      <w:proofErr w:type="spellEnd"/>
    </w:p>
    <w:p w14:paraId="18EFCFC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self.pause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pause</w:t>
      </w:r>
    </w:p>
    <w:p w14:paraId="4303AEE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self.font1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font.Font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("r\\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font_styles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\Courier Italic.ttf", fontsize1)</w:t>
      </w:r>
    </w:p>
    <w:p w14:paraId="7F59E66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self.font2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font.Font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("r\\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font_styles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\Courier.ttf", fontsize2)</w:t>
      </w:r>
    </w:p>
    <w:p w14:paraId="36E8DB6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self.scores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(0,0)</w:t>
      </w:r>
    </w:p>
    <w:p w14:paraId="1E34E9B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self.setDisplay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6EF5C96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</w:t>
      </w:r>
      <w:proofErr w:type="spellEnd"/>
    </w:p>
    <w:p w14:paraId="663D0ED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4F6E7F5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pause_game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5D18A39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buttons = [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self.resume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self.quit_btn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self.return_to_mainmenu_btn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</w:t>
      </w:r>
    </w:p>
    <w:p w14:paraId="1547E5E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24B2B1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while True:</w:t>
      </w:r>
    </w:p>
    <w:p w14:paraId="18C1650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False</w:t>
      </w:r>
    </w:p>
    <w:p w14:paraId="4E4D9C8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event in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pygame.event.get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127BCA5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event.type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pygame.MOUSEBUTTONUP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and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</w:t>
      </w:r>
      <w:r>
        <w:rPr>
          <w:rFonts w:ascii="Times New Roman" w:hAnsi="Times New Roman"/>
          <w:sz w:val="32"/>
          <w:szCs w:val="32"/>
          <w:lang w:val="en-US" w:eastAsia="zh-CN"/>
        </w:rPr>
        <w:t>vent.button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== 1:</w:t>
      </w:r>
    </w:p>
    <w:p w14:paraId="320EC59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True</w:t>
      </w:r>
    </w:p>
    <w:p w14:paraId="7BBE5AE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</w:p>
    <w:p w14:paraId="50B38E6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.fill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r.game.BLACK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136B61A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198D57A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is not None:</w:t>
      </w:r>
    </w:p>
    <w:p w14:paraId="5E674B7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,(0,0))</w:t>
      </w:r>
    </w:p>
    <w:p w14:paraId="3BC648B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0DFF7A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button in buttons:</w:t>
      </w:r>
    </w:p>
    <w:p w14:paraId="6B2BDE5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button.update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pygame.mouse.get_pos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)                    </w:t>
      </w:r>
    </w:p>
    <w:p w14:paraId="0CFC827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is not None:</w:t>
      </w:r>
    </w:p>
    <w:p w14:paraId="4E25321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</w:p>
    <w:p w14:paraId="03FFA50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016ABD0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6E1C9C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keys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</w:t>
      </w:r>
      <w:r>
        <w:rPr>
          <w:rFonts w:ascii="Times New Roman" w:hAnsi="Times New Roman"/>
          <w:sz w:val="32"/>
          <w:szCs w:val="32"/>
          <w:lang w:val="en-US" w:eastAsia="zh-CN"/>
        </w:rPr>
        <w:t>ame.key.get_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pressed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4F07694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keys[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]:</w:t>
      </w:r>
    </w:p>
    <w:p w14:paraId="6A5FC4C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return CB_PLAY</w:t>
      </w:r>
    </w:p>
    <w:p w14:paraId="770BFDC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21370B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Border(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5ED809F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border.rectangle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2102979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7B7DDC9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self.pause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_label.draw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2685305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self.score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_label.draw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5E9BD07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pygame.display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.flip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1A99702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B70328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setDisplay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6A4E4A6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self.pause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_label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Label(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(230, 70,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self.font1, text=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self.pause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5888BBC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098151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self.score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</w:t>
      </w:r>
      <w:r>
        <w:rPr>
          <w:rFonts w:ascii="Times New Roman" w:hAnsi="Times New Roman"/>
          <w:sz w:val="32"/>
          <w:szCs w:val="32"/>
          <w:lang w:val="en-US" w:eastAsia="zh-CN"/>
        </w:rPr>
        <w:t>label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Label(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(360, 250,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self.font2, text=str(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self.scores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[0])+" : "+str(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self.scores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[1]))</w:t>
      </w:r>
    </w:p>
    <w:p w14:paraId="356DC06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E7A762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self.resume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Button(</w:t>
      </w:r>
    </w:p>
    <w:p w14:paraId="4B14588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r.game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.SCREEN_WIDTH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/2, 385),</w:t>
      </w:r>
    </w:p>
    <w:p w14:paraId="6694945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r.font_size.m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6D0AFBD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596CFA3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44C8F5C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r.pause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.resume_button_txt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6C89207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action=CB_PLAY,</w:t>
      </w:r>
    </w:p>
    <w:p w14:paraId="63B055C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7ED731D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20A1008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self.return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_to_mainmenu_btn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Button(</w:t>
      </w:r>
    </w:p>
    <w:p w14:paraId="5B9EA7B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r.game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.SCREEN_WIDTH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/2, 485),</w:t>
      </w:r>
    </w:p>
    <w:p w14:paraId="7095F64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r.font_size.m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4416860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2F20418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037E145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r.pause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.return_to_mainmenu_button_txt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16DDECC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action=CB_RETURN,</w:t>
      </w:r>
    </w:p>
    <w:p w14:paraId="5AD0314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7FFE6A9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5E4C3D3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self.quit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Button(</w:t>
      </w:r>
    </w:p>
    <w:p w14:paraId="2DD4FAF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r.game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.SCREEN_WIDTH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/2, 585),</w:t>
      </w:r>
    </w:p>
    <w:p w14:paraId="5EAD827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r.font_size.m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4173F9A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193D92B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6A32A43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r.pause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.qui</w:t>
      </w:r>
      <w:r>
        <w:rPr>
          <w:rFonts w:ascii="Times New Roman" w:hAnsi="Times New Roman"/>
          <w:sz w:val="32"/>
          <w:szCs w:val="32"/>
          <w:lang w:val="en-US" w:eastAsia="zh-CN"/>
        </w:rPr>
        <w:t>t_button_txt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33D39A9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CB_QUIT,</w:t>
      </w:r>
    </w:p>
    <w:p w14:paraId="57DF6CC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315DC04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4A71CE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setScores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self,a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4A0D402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self.scores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=a</w:t>
      </w:r>
    </w:p>
    <w:p w14:paraId="79622D64" w14:textId="77777777" w:rsidR="00DE3530" w:rsidRDefault="00A57A2A">
      <w:pPr>
        <w:spacing w:line="240" w:lineRule="auto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self.score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_label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Label(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(360, 250,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self.font2, text=str(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self.scores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[0])+" : </w:t>
      </w:r>
      <w:r>
        <w:rPr>
          <w:rFonts w:ascii="Times New Roman" w:hAnsi="Times New Roman"/>
          <w:sz w:val="32"/>
          <w:szCs w:val="32"/>
          <w:lang w:val="en-US" w:eastAsia="zh-CN"/>
        </w:rPr>
        <w:t>"+str(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self.scores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[1]))</w:t>
      </w:r>
    </w:p>
    <w:p w14:paraId="46745BC0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78F0A97E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43A33152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66A7FC04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557C0E80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134537AB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61755590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6D606939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26B1AFD6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09B36F99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43CD05AA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2B5F36BB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7EC373F4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2B44578B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77DF4BBB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4C6935C6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7B40DC0C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0246A084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6A8887A5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t>screens.playernames</w:t>
      </w:r>
      <w:proofErr w:type="spellEnd"/>
      <w:proofErr w:type="gramEnd"/>
    </w:p>
    <w:p w14:paraId="12C8BEC8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3A4BB01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import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</w:t>
      </w:r>
      <w:proofErr w:type="spellEnd"/>
    </w:p>
    <w:p w14:paraId="04AFF78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DB7588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random</w:t>
      </w:r>
    </w:p>
    <w:p w14:paraId="2DCBD0C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F15B39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</w:t>
      </w:r>
    </w:p>
    <w:p w14:paraId="7E96A7E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r.playernames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74B3334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r.game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19C35B8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69BF69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sprites.Border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584F7B1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sprites.Label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7C32B80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sprites.Button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40CA38E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sprites.Textbox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28F70DC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8D7724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CB_RETURN = 101</w:t>
      </w:r>
    </w:p>
    <w:p w14:paraId="6C485E2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CB_PLAY = 104</w:t>
      </w:r>
    </w:p>
    <w:p w14:paraId="2F5176E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CB_PLAY_AI=105</w:t>
      </w:r>
    </w:p>
    <w:p w14:paraId="634C641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4A8F28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BLUE=0</w:t>
      </w:r>
    </w:p>
    <w:p w14:paraId="606D81B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PINK=1</w:t>
      </w:r>
    </w:p>
    <w:p w14:paraId="6415D3F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GREEN=2</w:t>
      </w:r>
    </w:p>
    <w:p w14:paraId="3471BB6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YELLOW=3</w:t>
      </w:r>
    </w:p>
    <w:p w14:paraId="0A2FC80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RED=4</w:t>
      </w:r>
    </w:p>
    <w:p w14:paraId="661A357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P1=0</w:t>
      </w:r>
    </w:p>
    <w:p w14:paraId="168236E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P2=1</w:t>
      </w:r>
    </w:p>
    <w:p w14:paraId="1C801A0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97237A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COLOR_BTN_ACTIONS=[BLUE*10+P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1,PINK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*10+P1,GREEN*10+P1,YELLOW*10+P1,RED*10+P1,BLUE*10+P2,PINK*10+P2,GREEN*10+P2,YELLOW*10+P2,RED*10+P2]</w:t>
      </w:r>
    </w:p>
    <w:p w14:paraId="2DCF0B9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AFB8F2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>COLOR_LIST=[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.BLUE,r.colors.PINK,r.colors.GREEN,r.colors.YELLOW,r.colors.RED]</w:t>
      </w:r>
    </w:p>
    <w:p w14:paraId="1FB0482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8CBD5D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color_default</w:t>
      </w:r>
      <w:proofErr w:type="spellEnd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=(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255,255,255)</w:t>
      </w:r>
    </w:p>
    <w:p w14:paraId="4ED8116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2210E1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PlayerNamesScreen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59254DA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_(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screen,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playernames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player1_1, player2_1, player1_2, player2_2, name,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fontsize1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fontsize2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r.font_size.m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fontsize3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r.font_size.xs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=None):</w:t>
      </w:r>
    </w:p>
    <w:p w14:paraId="0720272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</w:t>
      </w:r>
      <w:r>
        <w:rPr>
          <w:rFonts w:ascii="Times New Roman" w:hAnsi="Times New Roman"/>
          <w:sz w:val="32"/>
          <w:szCs w:val="32"/>
          <w:lang w:val="en-US" w:eastAsia="zh-CN"/>
        </w:rPr>
        <w:t>creen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screen</w:t>
      </w:r>
    </w:p>
    <w:p w14:paraId="778BD5B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screen_dimen</w:t>
      </w:r>
      <w:proofErr w:type="spellEnd"/>
    </w:p>
    <w:p w14:paraId="4A91DA2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bg_color</w:t>
      </w:r>
      <w:proofErr w:type="spellEnd"/>
    </w:p>
    <w:p w14:paraId="586B68A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self.fg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fg_color</w:t>
      </w:r>
      <w:proofErr w:type="spellEnd"/>
    </w:p>
    <w:p w14:paraId="2B99CD7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self.playernames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playernames</w:t>
      </w:r>
      <w:proofErr w:type="spellEnd"/>
    </w:p>
    <w:p w14:paraId="466D2EE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self.player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1_1 = player1_1</w:t>
      </w:r>
    </w:p>
    <w:p w14:paraId="65ADC68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self.player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2_1 = player2_1</w:t>
      </w:r>
    </w:p>
    <w:p w14:paraId="56A6557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self.player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1_2 = </w:t>
      </w:r>
      <w:r>
        <w:rPr>
          <w:rFonts w:ascii="Times New Roman" w:hAnsi="Times New Roman"/>
          <w:sz w:val="32"/>
          <w:szCs w:val="32"/>
          <w:lang w:val="en-US" w:eastAsia="zh-CN"/>
        </w:rPr>
        <w:t>player1_2</w:t>
      </w:r>
    </w:p>
    <w:p w14:paraId="46291B4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self.player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2_2 = player2_2</w:t>
      </w:r>
    </w:p>
    <w:p w14:paraId="32077DD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self.name = name</w:t>
      </w:r>
    </w:p>
    <w:p w14:paraId="6473197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self.font1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font.Font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("r\\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font_styles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\Courier Bold Italic.ttf", fontsize1)</w:t>
      </w:r>
    </w:p>
    <w:p w14:paraId="2EA4AFD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self.font2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font.Font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("r\\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font_styles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\Courier Italic.ttf", fontsize2)</w:t>
      </w:r>
    </w:p>
    <w:p w14:paraId="7EFA9B2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self.font3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font.Font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("r\\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font_styles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\Courier.ttf", fontsize3)</w:t>
      </w:r>
    </w:p>
    <w:p w14:paraId="6F1E1A8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self.playersReset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70EC894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</w:t>
      </w:r>
      <w:proofErr w:type="spellEnd"/>
    </w:p>
    <w:p w14:paraId="3D5B59B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48D6AC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Player1_Name(self):</w:t>
      </w:r>
    </w:p>
    <w:p w14:paraId="7045BE4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</w:t>
      </w:r>
      <w:r>
        <w:rPr>
          <w:rFonts w:ascii="Times New Roman" w:hAnsi="Times New Roman"/>
          <w:sz w:val="32"/>
          <w:szCs w:val="32"/>
          <w:lang w:val="en-US" w:eastAsia="zh-CN"/>
        </w:rPr>
        <w:t>lf.playersReset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3EA1014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1BA10A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ai_color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random.randint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(5,9)</w:t>
      </w:r>
    </w:p>
    <w:p w14:paraId="1A1CA73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846A6D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Player_Names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(165, 10,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self.font1, text=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self.playernames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297B6E1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7F3BE02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Player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(120, 100,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</w:t>
      </w:r>
      <w:r>
        <w:rPr>
          <w:rFonts w:ascii="Times New Roman" w:hAnsi="Times New Roman"/>
          <w:sz w:val="32"/>
          <w:szCs w:val="32"/>
          <w:lang w:val="en-US" w:eastAsia="zh-CN"/>
        </w:rPr>
        <w:t>font2, text=self.player1_1)</w:t>
      </w:r>
    </w:p>
    <w:p w14:paraId="3712B93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45861C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Name1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(15, 187,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self.font3, text=self.name)</w:t>
      </w:r>
    </w:p>
    <w:p w14:paraId="2DACC1C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791B92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Computer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(535, 100,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</w:t>
      </w:r>
      <w:r>
        <w:rPr>
          <w:rFonts w:ascii="Times New Roman" w:hAnsi="Times New Roman"/>
          <w:sz w:val="32"/>
          <w:szCs w:val="32"/>
          <w:lang w:val="en-US" w:eastAsia="zh-CN"/>
        </w:rPr>
        <w:t>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self.font2, text=self.player2_1)</w:t>
      </w:r>
    </w:p>
    <w:p w14:paraId="0C78847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67F137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Name2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(465, 187,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self.font3, text=self.name)</w:t>
      </w:r>
    </w:p>
    <w:p w14:paraId="541A793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6A9540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enter_btn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Button(</w:t>
      </w:r>
      <w:proofErr w:type="gramEnd"/>
    </w:p>
    <w:p w14:paraId="79086B1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(SCREEN_WIDTH/2, 550),</w:t>
      </w:r>
    </w:p>
    <w:p w14:paraId="53019BE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size.s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7FC62C6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70A25C8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1FC5BE9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enter_button_txt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002D0B8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CB_PLAY_AI,</w:t>
      </w:r>
    </w:p>
    <w:p w14:paraId="5B1F489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5A3115A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2817E05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return_to_mainmenu_btn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Button(</w:t>
      </w:r>
      <w:proofErr w:type="gramEnd"/>
    </w:p>
    <w:p w14:paraId="3706201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</w:t>
      </w:r>
      <w:r>
        <w:rPr>
          <w:rFonts w:ascii="Times New Roman" w:hAnsi="Times New Roman"/>
          <w:sz w:val="32"/>
          <w:szCs w:val="32"/>
          <w:lang w:val="en-US" w:eastAsia="zh-CN"/>
        </w:rPr>
        <w:t>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r.game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.SCREEN_WIDTH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/2, 620),</w:t>
      </w:r>
    </w:p>
    <w:p w14:paraId="01097B2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size.s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63C56EF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283FBD2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3047321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return_to_mainmenu_button_txt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36588DE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action=CB_RETURN,</w:t>
      </w:r>
    </w:p>
    <w:p w14:paraId="7E493EB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)</w:t>
      </w:r>
    </w:p>
    <w:p w14:paraId="5AF8FF1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D5E661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self.setColorButtons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497ECF8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0EB513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buttons = [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self.Blue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1, self.Green1, self.Yellow1, self.Pink1, self.Red1, self.Blue2, self.Green2, self.Yellow2, self.Pink2, self.Red2,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enter_btn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return_to_mainmenu_btn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</w:t>
      </w:r>
    </w:p>
    <w:p w14:paraId="7E97A48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A8F274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self.Blue2.setHighlightable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(False)</w:t>
      </w:r>
    </w:p>
    <w:p w14:paraId="00E1D79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self.Green2.setHighlightable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(False)</w:t>
      </w:r>
    </w:p>
    <w:p w14:paraId="7318495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self.Yellow2.setHighlightable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(False)</w:t>
      </w:r>
    </w:p>
    <w:p w14:paraId="05C2832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self.Pink2.setHighlightable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(False)</w:t>
      </w:r>
    </w:p>
    <w:p w14:paraId="122D0CA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self.Red2.setHighlightable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(False)</w:t>
      </w:r>
    </w:p>
    <w:p w14:paraId="654B856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D49FB1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Human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Textbox(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180, 190, 200, 30)</w:t>
      </w:r>
    </w:p>
    <w:p w14:paraId="3A31808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AI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Textbox(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SCREEN_WIDTH/2+180,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190, 200, 30, text="AI")</w:t>
      </w:r>
    </w:p>
    <w:p w14:paraId="181DCF6F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AAB94D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while True:</w:t>
      </w:r>
    </w:p>
    <w:p w14:paraId="337ABD5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False</w:t>
      </w:r>
    </w:p>
    <w:p w14:paraId="06BDE73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events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pygame.event.get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3E5C804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event in events:</w:t>
      </w:r>
    </w:p>
    <w:p w14:paraId="7DB0EB7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event.type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pygame.MOUSEBUTTONUP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and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event.button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== 1:</w:t>
      </w:r>
    </w:p>
    <w:p w14:paraId="07463AB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True</w:t>
      </w:r>
    </w:p>
    <w:p w14:paraId="2C47CD3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</w:p>
    <w:p w14:paraId="599849B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.fill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r.game.BLACK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4250B4B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D30C18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self.handleColorClick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(COLOR_BTN_ACTIONS[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ai_color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])</w:t>
      </w:r>
    </w:p>
    <w:p w14:paraId="427CCF47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928A6F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is not None:</w:t>
      </w:r>
    </w:p>
    <w:p w14:paraId="379A393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,(0,0))</w:t>
      </w:r>
    </w:p>
    <w:p w14:paraId="32917A2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208D49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button in buttons:</w:t>
      </w:r>
    </w:p>
    <w:p w14:paraId="77D12A5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button.update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pygame.mouse.get_pos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2E52BC0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705143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is not None:    </w:t>
      </w:r>
    </w:p>
    <w:p w14:paraId="58E5657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==CB_PLAY_AI:</w:t>
      </w:r>
    </w:p>
    <w:p w14:paraId="7373284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self.p1name=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Human.getText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23DD0AA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self.p2name=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AI.getText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71EE810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</w:t>
      </w:r>
    </w:p>
    <w:p w14:paraId="65D8097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for space in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range(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0,14):</w:t>
      </w:r>
    </w:p>
    <w:p w14:paraId="2BF0B94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    if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1name == space * " ":</w:t>
      </w:r>
    </w:p>
    <w:p w14:paraId="4D00D3D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1name = "Player"</w:t>
      </w:r>
    </w:p>
    <w:p w14:paraId="33CB293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3F9A5A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in </w:t>
      </w:r>
      <w:r>
        <w:rPr>
          <w:rFonts w:ascii="Times New Roman" w:hAnsi="Times New Roman"/>
          <w:sz w:val="32"/>
          <w:szCs w:val="32"/>
          <w:lang w:val="en-US" w:eastAsia="zh-CN"/>
        </w:rPr>
        <w:t>COLOR_BTN_ACTIONS:</w:t>
      </w:r>
    </w:p>
    <w:p w14:paraId="6B54129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self.handleColorClick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135A036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else:</w:t>
      </w:r>
    </w:p>
    <w:p w14:paraId="7F4214A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return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</w:p>
    <w:p w14:paraId="25205E3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5CBE38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pygame.draw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.line(self.screen,r.colors.WHITE,[r.game.SCREEN_WIDTH/2,95],[r.game.SCREEN_WI</w:t>
      </w:r>
      <w:r>
        <w:rPr>
          <w:rFonts w:ascii="Times New Roman" w:hAnsi="Times New Roman"/>
          <w:sz w:val="32"/>
          <w:szCs w:val="32"/>
          <w:lang w:val="en-US" w:eastAsia="zh-CN"/>
        </w:rPr>
        <w:t>DTH/2,505],5)</w:t>
      </w:r>
    </w:p>
    <w:p w14:paraId="59E5D4E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12516E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66EC813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1A26315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Human.handle_event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(events)</w:t>
      </w:r>
    </w:p>
    <w:p w14:paraId="4640857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Human.draw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344D076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AI.ai_draw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0A22378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5DB96E4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Border(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2DC8FFD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border.rectangle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</w:t>
      </w:r>
      <w:r>
        <w:rPr>
          <w:rFonts w:ascii="Times New Roman" w:hAnsi="Times New Roman"/>
          <w:sz w:val="32"/>
          <w:szCs w:val="32"/>
          <w:lang w:val="en-US" w:eastAsia="zh-CN"/>
        </w:rPr>
        <w:t>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130B0D8F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A13DA8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Player_Names.draw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56B2392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Player.draw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0E46EF5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Name1.draw()</w:t>
      </w:r>
    </w:p>
    <w:p w14:paraId="5258F7E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Computer.draw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3A2C540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Name2.draw()</w:t>
      </w:r>
    </w:p>
    <w:p w14:paraId="51A17AD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AF1AD0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pygame.display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.flip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6488684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01500C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Players2_Names(self):</w:t>
      </w:r>
    </w:p>
    <w:p w14:paraId="20CB806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self.playersReset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3A08B18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A903D6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Player_Names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(165, 10,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self.font1, text=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self.playernames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0A9131D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7F3234F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Player1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(80, 100,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</w:t>
      </w:r>
      <w:r>
        <w:rPr>
          <w:rFonts w:ascii="Times New Roman" w:hAnsi="Times New Roman"/>
          <w:sz w:val="32"/>
          <w:szCs w:val="32"/>
          <w:lang w:val="en-US" w:eastAsia="zh-CN"/>
        </w:rPr>
        <w:t>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self.font2, text=self.player1_2)</w:t>
      </w:r>
    </w:p>
    <w:p w14:paraId="4426A71F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9E61D8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Name1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(15, 187,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self.font3, text=self.name)</w:t>
      </w:r>
    </w:p>
    <w:p w14:paraId="2C070ED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5D14FA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Player2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(535, 100, 1000 ,1000)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self.font2, text=self.player2_2)</w:t>
      </w:r>
    </w:p>
    <w:p w14:paraId="69E9BC0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6DFCDE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Name2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(465, 187, 1000 ,1000),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self.font3, text=self.name)</w:t>
      </w:r>
    </w:p>
    <w:p w14:paraId="12EC1EC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7662AD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enter_btn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Button(</w:t>
      </w:r>
      <w:proofErr w:type="gramEnd"/>
    </w:p>
    <w:p w14:paraId="75862C7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(SCREEN_WIDTH/2, 550),</w:t>
      </w:r>
    </w:p>
    <w:p w14:paraId="376460B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size.s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20E0239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51C1B45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0F3043B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enter_button_txt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49A1F88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CB_PLAY,</w:t>
      </w:r>
    </w:p>
    <w:p w14:paraId="65C920D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6FFE06B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7F53705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return_to_mainmenu_btn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Button(</w:t>
      </w:r>
      <w:proofErr w:type="gramEnd"/>
    </w:p>
    <w:p w14:paraId="3F08C04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r.game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.SCREEN_WIDTH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/2, 620),</w:t>
      </w:r>
    </w:p>
    <w:p w14:paraId="4DC5FA9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size.s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3F2BBB5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0BBFBB5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55821F2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return_to_mainmenu_button_txt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7BF1868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action=CB_RETURN,</w:t>
      </w:r>
    </w:p>
    <w:p w14:paraId="7BC41E0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   )</w:t>
      </w:r>
    </w:p>
    <w:p w14:paraId="2DC0B29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490C9D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self.setColorButtons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519BF54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71E6DA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buttons = [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self.Blue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1, self.Green1, self.Yellow1, self.Pink1, self.Red1, self.Blue2, self.Green2, self.Yellow2, self.Pink2, self.Red2,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enter_btn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return_to_mainmenu_btn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</w:t>
      </w:r>
    </w:p>
    <w:p w14:paraId="156181F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8C4134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P1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Textbox(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180, 190, 200,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30)</w:t>
      </w:r>
    </w:p>
    <w:p w14:paraId="7524AB9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P2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Textbox(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SCREEN_WIDTH/2+180, 190, 200, 30)</w:t>
      </w:r>
    </w:p>
    <w:p w14:paraId="1AD7920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B0AE09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textboxes = [P1, P2]</w:t>
      </w:r>
    </w:p>
    <w:p w14:paraId="4B5752A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00AC14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while True:</w:t>
      </w:r>
    </w:p>
    <w:p w14:paraId="67A5E79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False</w:t>
      </w:r>
    </w:p>
    <w:p w14:paraId="62B225D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events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pygame.event.get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67631D8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event in events:</w:t>
      </w:r>
    </w:p>
    <w:p w14:paraId="607064C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event.type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pygame.MOU</w:t>
      </w:r>
      <w:r>
        <w:rPr>
          <w:rFonts w:ascii="Times New Roman" w:hAnsi="Times New Roman"/>
          <w:sz w:val="32"/>
          <w:szCs w:val="32"/>
          <w:lang w:val="en-US" w:eastAsia="zh-CN"/>
        </w:rPr>
        <w:t>SEBUTTONUP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and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event.button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== 1:</w:t>
      </w:r>
    </w:p>
    <w:p w14:paraId="52D75B5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True</w:t>
      </w:r>
    </w:p>
    <w:p w14:paraId="2AD72CA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</w:p>
    <w:p w14:paraId="1BD8268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.fill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r.game.BLACK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4E4A130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AC8F08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is not None:</w:t>
      </w:r>
    </w:p>
    <w:p w14:paraId="59C01D9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self.bgimg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,(0,0))</w:t>
      </w:r>
    </w:p>
    <w:p w14:paraId="3A3D278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722BD9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textbox in textboxes:</w:t>
      </w:r>
    </w:p>
    <w:p w14:paraId="6AD0F9C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textbox.handle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_event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(events)</w:t>
      </w:r>
    </w:p>
    <w:p w14:paraId="6E0AA3D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textbox.draw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293CBF5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A84F15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for button in buttons:</w:t>
      </w:r>
    </w:p>
    <w:p w14:paraId="792AE7F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button.update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pygame.mouse.get_pos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(),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7E13229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F22C58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is not None:    </w:t>
      </w:r>
    </w:p>
    <w:p w14:paraId="3401DC8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==CB_PLAY:</w:t>
      </w:r>
    </w:p>
    <w:p w14:paraId="4676489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self.p1name=P1.getText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42CB940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self.p2name=P2.getText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16F9F1B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</w:t>
      </w:r>
    </w:p>
    <w:p w14:paraId="0DB9A21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if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1name == '' or se</w:t>
      </w:r>
      <w:r>
        <w:rPr>
          <w:rFonts w:ascii="Times New Roman" w:hAnsi="Times New Roman"/>
          <w:sz w:val="32"/>
          <w:szCs w:val="32"/>
          <w:lang w:val="en-US" w:eastAsia="zh-CN"/>
        </w:rPr>
        <w:t>lf.p1name.isspace():</w:t>
      </w:r>
    </w:p>
    <w:p w14:paraId="258B115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1name = "Player1"</w:t>
      </w:r>
    </w:p>
    <w:p w14:paraId="6324DBB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if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2name == '' or self.p2name.isspace():</w:t>
      </w:r>
    </w:p>
    <w:p w14:paraId="180D122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2name = "Player2"</w:t>
      </w:r>
    </w:p>
    <w:p w14:paraId="487D6D5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ED90F1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in COLOR_BTN_ACTIONS:</w:t>
      </w:r>
    </w:p>
    <w:p w14:paraId="382455F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self.handleColorClick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6503E86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else:</w:t>
      </w:r>
    </w:p>
    <w:p w14:paraId="61F7D6A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return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button_action</w:t>
      </w:r>
      <w:proofErr w:type="spellEnd"/>
    </w:p>
    <w:p w14:paraId="7BF22AE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4645A7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pygame.draw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.line(self.screen,r.colors.WHITE,[r.g</w:t>
      </w:r>
      <w:r>
        <w:rPr>
          <w:rFonts w:ascii="Times New Roman" w:hAnsi="Times New Roman"/>
          <w:sz w:val="32"/>
          <w:szCs w:val="32"/>
          <w:lang w:val="en-US" w:eastAsia="zh-CN"/>
        </w:rPr>
        <w:t>ame.SCREEN_WIDTH/2,95],[r.game.SCREEN_WIDTH/2,505],5)</w:t>
      </w:r>
    </w:p>
    <w:p w14:paraId="68EEBDB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9F15B2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button.draw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2B42545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AAB36E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border =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Border(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0566CBF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border.rectangle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53AC4AA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3B7D24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Player_Names.draw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0E0B258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Player1.draw()</w:t>
      </w:r>
    </w:p>
    <w:p w14:paraId="5CAB217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Name1.draw()</w:t>
      </w:r>
    </w:p>
    <w:p w14:paraId="2C302E1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Player2.draw()</w:t>
      </w:r>
    </w:p>
    <w:p w14:paraId="4F643FD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Name2.draw()</w:t>
      </w:r>
    </w:p>
    <w:p w14:paraId="53F1994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69337C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pygame.display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.flip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08CEA89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B26EC7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handleColorClick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self, clicked):</w:t>
      </w:r>
    </w:p>
    <w:p w14:paraId="1F4B81B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=P1</w:t>
      </w:r>
    </w:p>
    <w:p w14:paraId="2EBCA26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for p in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self.colorBtnList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15AEF72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p[clicked//10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].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staysHighlighted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() and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!=clicked%10:</w:t>
      </w:r>
    </w:p>
    <w:p w14:paraId="744B58D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return</w:t>
      </w:r>
    </w:p>
    <w:p w14:paraId="099B541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+=1</w:t>
      </w:r>
    </w:p>
    <w:p w14:paraId="26F5F47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4B0213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for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btn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in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self.colorBtnList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[clicked%10]:</w:t>
      </w:r>
    </w:p>
    <w:p w14:paraId="33F8213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btn.stayHighlighted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(False)</w:t>
      </w:r>
    </w:p>
    <w:p w14:paraId="511EFEB7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D1E941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self.colorBtnList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[clicked%10][clicked//10].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stayHighlighted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(True)</w:t>
      </w:r>
    </w:p>
    <w:p w14:paraId="0924EA0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clicked%10==P1:</w:t>
      </w:r>
    </w:p>
    <w:p w14:paraId="683247E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1=COLOR_LIST[clicked//10]</w:t>
      </w:r>
    </w:p>
    <w:p w14:paraId="6BFC9E4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elif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clicked%10==P2:</w:t>
      </w:r>
    </w:p>
    <w:p w14:paraId="55515A0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2=COLOR_LIST[clicked//10]</w:t>
      </w:r>
    </w:p>
    <w:p w14:paraId="2CF7434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4DC4C3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getPlayer1Name(self):</w:t>
      </w:r>
    </w:p>
    <w:p w14:paraId="3263A80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1name</w:t>
      </w:r>
    </w:p>
    <w:p w14:paraId="3431DF2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784B718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getColor1(self):</w:t>
      </w:r>
    </w:p>
    <w:p w14:paraId="014F1A0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</w:t>
      </w:r>
    </w:p>
    <w:p w14:paraId="52A5DA8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3FBC528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getPlayer2Name(self):</w:t>
      </w:r>
    </w:p>
    <w:p w14:paraId="36B76EF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2name</w:t>
      </w:r>
    </w:p>
    <w:p w14:paraId="3628FD1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5D81D21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getColor2(self):</w:t>
      </w:r>
    </w:p>
    <w:p w14:paraId="58649BE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</w:t>
      </w:r>
    </w:p>
    <w:p w14:paraId="26BEFDC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81AD95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setColorButtons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090FD55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self.Blue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 = Button(</w:t>
      </w:r>
    </w:p>
    <w:p w14:paraId="3F78271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(SCREEN_WIDTH/4, 270),</w:t>
      </w:r>
    </w:p>
    <w:p w14:paraId="7F7FCDC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size.xs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65064F3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3E1AD26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.BLUE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260724F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color_blue_label_txt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7B23011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BLUE*10+P1,</w:t>
      </w:r>
    </w:p>
    <w:p w14:paraId="08EE6B0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3D8D066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self.Pink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 = Button(</w:t>
      </w:r>
    </w:p>
    <w:p w14:paraId="663C220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</w:t>
      </w:r>
      <w:r>
        <w:rPr>
          <w:rFonts w:ascii="Times New Roman" w:hAnsi="Times New Roman"/>
          <w:sz w:val="32"/>
          <w:szCs w:val="32"/>
          <w:lang w:val="en-US" w:eastAsia="zh-CN"/>
        </w:rPr>
        <w:t>= (SCREEN_WIDTH/4, 320),</w:t>
      </w:r>
    </w:p>
    <w:p w14:paraId="2BF1E9E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size.xs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7AA7968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0A461DF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.PINK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3EF9839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text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color_pink_label_txt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053A54C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PINK*10+P1,</w:t>
      </w:r>
    </w:p>
    <w:p w14:paraId="29D2579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05770FC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self.Green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 = Button(</w:t>
      </w:r>
    </w:p>
    <w:p w14:paraId="43A5098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(SCREEN_WIDTH/4, 370),</w:t>
      </w:r>
    </w:p>
    <w:p w14:paraId="2D6C524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size.xs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2F9CF80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33E52CD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.GREEN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79F71D2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color_green_label_txt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18277A6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GREEN*10+P1,</w:t>
      </w:r>
    </w:p>
    <w:p w14:paraId="3D90863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6C7A6F1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self.Yellow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 = Button(</w:t>
      </w:r>
    </w:p>
    <w:p w14:paraId="300456D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(SCREEN_WIDTH/4, 420),</w:t>
      </w:r>
    </w:p>
    <w:p w14:paraId="31834FD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size.xs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159AC2A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6D292D9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.YELLOW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5FC7064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text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color_yellow_label_txt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71486E3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YELLOW*10+P1,</w:t>
      </w:r>
    </w:p>
    <w:p w14:paraId="02B8219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6CECBAD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self.Red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 = Button(</w:t>
      </w:r>
    </w:p>
    <w:p w14:paraId="50C9FF3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(SCREEN_WIDTH/4, 470),</w:t>
      </w:r>
    </w:p>
    <w:p w14:paraId="7051AC3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size.xs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08497B4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060B017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r.colors.RED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6F445F0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color_red_label_txt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2CFDF10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RED*10+P1,</w:t>
      </w:r>
    </w:p>
    <w:p w14:paraId="2515360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39C7384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AC71EC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self.Blue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 = Button(</w:t>
      </w:r>
    </w:p>
    <w:p w14:paraId="33F3FB4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(3*(SCREEN_WIDTH/4), 270),</w:t>
      </w:r>
    </w:p>
    <w:p w14:paraId="31FC985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size.xs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426DBDA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</w:t>
      </w:r>
      <w:r>
        <w:rPr>
          <w:rFonts w:ascii="Times New Roman" w:hAnsi="Times New Roman"/>
          <w:sz w:val="32"/>
          <w:szCs w:val="32"/>
          <w:lang w:val="en-US" w:eastAsia="zh-CN"/>
        </w:rPr>
        <w:t>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0711FE1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.BLUE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584DC8A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color_blue_label_txt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3B181BD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BLUE*10+P2,</w:t>
      </w:r>
    </w:p>
    <w:p w14:paraId="26EFF6A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5ED5E9F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self.Pink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 = Button(</w:t>
      </w:r>
    </w:p>
    <w:p w14:paraId="4F7E64C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(3*(SCREEN_WIDTH/4), 320),</w:t>
      </w:r>
    </w:p>
    <w:p w14:paraId="3EED064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size.xs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26169F6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4CEEAC9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.PINK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7B607CE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color_pink_label_txt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3FA414B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PINK*10+P2,</w:t>
      </w:r>
    </w:p>
    <w:p w14:paraId="14BB7AE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7766181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self.Green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 = Button(</w:t>
      </w:r>
    </w:p>
    <w:p w14:paraId="22B77BC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(3*(SCREEN_WIDTH/4), 370),</w:t>
      </w:r>
    </w:p>
    <w:p w14:paraId="7414758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size.xs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4FECCB8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4A47CE3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.GREEN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3FBF9A6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color_green_label_txt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3492592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action = GREEN*10+P2,</w:t>
      </w:r>
    </w:p>
    <w:p w14:paraId="6D71EAF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464F73A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self.Yellow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 = Button(</w:t>
      </w:r>
    </w:p>
    <w:p w14:paraId="7115700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(3*(SCREEN_WIDTH/4), 420),</w:t>
      </w:r>
    </w:p>
    <w:p w14:paraId="5E771DD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size.xs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1ABFEF8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50542F7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.YELLOW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48AE790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color_yellow_label_txt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6866826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action = YELLOW*10+P2,</w:t>
      </w:r>
    </w:p>
    <w:p w14:paraId="3FA5500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43FB251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self.Red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 = Button(</w:t>
      </w:r>
    </w:p>
    <w:p w14:paraId="14CB687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(3*(SCREEN_WIDTH/4), 470),</w:t>
      </w:r>
    </w:p>
    <w:p w14:paraId="5A74113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r.font_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size.xs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31C4953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r.colors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5D9C2D1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</w:t>
      </w:r>
      <w:r>
        <w:rPr>
          <w:rFonts w:ascii="Times New Roman" w:hAnsi="Times New Roman"/>
          <w:sz w:val="32"/>
          <w:szCs w:val="32"/>
          <w:lang w:val="en-US" w:eastAsia="zh-CN"/>
        </w:rPr>
        <w:t>.colors.RED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4B7B100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text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color_red_label_txt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</w:t>
      </w:r>
    </w:p>
    <w:p w14:paraId="4B23486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action = RED*10+P2,</w:t>
      </w:r>
    </w:p>
    <w:p w14:paraId="239E033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)</w:t>
      </w:r>
    </w:p>
    <w:p w14:paraId="7FEE46B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31BF6B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self.colorBtnList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=[[self.Blue1,self.Pink1,self.Green1,self.Yellow1,self.Red1], [self.Blue2,self.Pink2,self.Green2,self.Yellow2,self.Red2]]</w:t>
      </w:r>
    </w:p>
    <w:p w14:paraId="12D44CF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599065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playersReset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0A94AE9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1name="Player1"</w:t>
      </w:r>
    </w:p>
    <w:p w14:paraId="04FB9EA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2name="Player2"</w:t>
      </w:r>
    </w:p>
    <w:p w14:paraId="4402D39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1=</w:t>
      </w:r>
      <w:r>
        <w:rPr>
          <w:rFonts w:ascii="Times New Roman" w:hAnsi="Times New Roman"/>
          <w:sz w:val="32"/>
          <w:szCs w:val="32"/>
          <w:lang w:val="en-US" w:eastAsia="zh-CN"/>
        </w:rPr>
        <w:t>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color_default</w:t>
      </w:r>
      <w:proofErr w:type="spellEnd"/>
    </w:p>
    <w:p w14:paraId="3B7C6761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DE3530">
          <w:pgSz w:w="11906" w:h="16838"/>
          <w:pgMar w:top="720" w:right="720" w:bottom="493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2=_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color_default</w:t>
      </w:r>
      <w:proofErr w:type="spellEnd"/>
    </w:p>
    <w:p w14:paraId="2E96C310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sprites._</w:t>
      </w:r>
      <w:proofErr w:type="gramEnd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t>_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t>init</w:t>
      </w:r>
      <w:proofErr w:type="spellEnd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t>__</w:t>
      </w:r>
    </w:p>
    <w:p w14:paraId="68C619F2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12DE50A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Ball</w:t>
      </w:r>
    </w:p>
    <w:p w14:paraId="75C8D42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Paddle</w:t>
      </w:r>
    </w:p>
    <w:p w14:paraId="3480EDC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Border</w:t>
      </w:r>
    </w:p>
    <w:p w14:paraId="512F024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Button</w:t>
      </w:r>
    </w:p>
    <w:p w14:paraId="1377117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Textbox</w:t>
      </w:r>
    </w:p>
    <w:p w14:paraId="59E6F55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from .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Label</w:t>
      </w:r>
    </w:p>
    <w:p w14:paraId="0C5F4AB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EC26A8E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 w:eastAsia="zh-CN"/>
        </w:rPr>
        <w:t>__all__ = ['Ball', 'Paddle', 'Border', 'Button', 'Textbox', 'Label']</w:t>
      </w:r>
    </w:p>
    <w:p w14:paraId="437EB123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sprites.Ball</w:t>
      </w:r>
      <w:proofErr w:type="spellEnd"/>
      <w:proofErr w:type="gramEnd"/>
    </w:p>
    <w:p w14:paraId="6E5E669A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3693087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import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</w:t>
      </w:r>
      <w:proofErr w:type="spellEnd"/>
    </w:p>
    <w:p w14:paraId="41B7E9D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random</w:t>
      </w:r>
    </w:p>
    <w:p w14:paraId="47928A3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math</w:t>
      </w:r>
    </w:p>
    <w:p w14:paraId="5BCD20C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76FEA2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ball_color_default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(255,255,255)</w:t>
      </w:r>
    </w:p>
    <w:p w14:paraId="4B76D54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8E0C8F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class </w:t>
      </w:r>
      <w:r>
        <w:rPr>
          <w:rFonts w:ascii="Times New Roman" w:hAnsi="Times New Roman"/>
          <w:sz w:val="32"/>
          <w:szCs w:val="32"/>
          <w:lang w:val="en-US" w:eastAsia="zh-CN"/>
        </w:rPr>
        <w:t>Ball(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pygame.sprite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.Sprite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528B03E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_(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score_margin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3A2169A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EDF9A2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super(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)._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__()</w:t>
      </w:r>
    </w:p>
    <w:p w14:paraId="532A1D5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1B3810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self.image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pygame.Surface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([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[0] 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[1]],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pygame.SRCALPHA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2E69796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pygame.draw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.circle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self.ima</w:t>
      </w:r>
      <w:r>
        <w:rPr>
          <w:rFonts w:ascii="Times New Roman" w:hAnsi="Times New Roman"/>
          <w:sz w:val="32"/>
          <w:szCs w:val="32"/>
          <w:lang w:val="en-US" w:eastAsia="zh-CN"/>
        </w:rPr>
        <w:t>ge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ball_color_default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[0]//2,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[0]//2),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[0]//2)</w:t>
      </w:r>
    </w:p>
    <w:p w14:paraId="1F6437E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2C20CB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self.image.get_rect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496F646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16AE68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self.speed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0</w:t>
      </w:r>
    </w:p>
    <w:p w14:paraId="0D19DA1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self.x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0</w:t>
      </w:r>
    </w:p>
    <w:p w14:paraId="33CFE45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0</w:t>
      </w:r>
    </w:p>
    <w:p w14:paraId="4978BF5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self.px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0</w:t>
      </w:r>
    </w:p>
    <w:p w14:paraId="38515A9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self.py = 0</w:t>
      </w:r>
    </w:p>
    <w:p w14:paraId="240D924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self.direction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0</w:t>
      </w:r>
    </w:p>
    <w:p w14:paraId="37B24AF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self.bounce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_bias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0</w:t>
      </w:r>
    </w:p>
    <w:p w14:paraId="4DF2F25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self.reset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0</w:t>
      </w:r>
    </w:p>
    <w:p w14:paraId="7C48FE0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ball_dimen</w:t>
      </w:r>
      <w:proofErr w:type="spellEnd"/>
    </w:p>
    <w:p w14:paraId="1746326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screen_dimen</w:t>
      </w:r>
      <w:proofErr w:type="spellEnd"/>
    </w:p>
    <w:p w14:paraId="7B07730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paddle_dimen</w:t>
      </w:r>
      <w:proofErr w:type="spellEnd"/>
    </w:p>
    <w:p w14:paraId="67D3B6F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self.score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score_margin</w:t>
      </w:r>
      <w:proofErr w:type="spellEnd"/>
    </w:p>
    <w:p w14:paraId="401E23C7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F4F562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self.bounceSound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pygame.mixer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.Sound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('sound/bounce1.wav')</w:t>
      </w:r>
    </w:p>
    <w:p w14:paraId="01A9976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self.crossedSound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pygame.mixer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.Sound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('sound/bounce2.wav')</w:t>
      </w:r>
    </w:p>
    <w:p w14:paraId="6221ED7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AA0883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self.ballReset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0B956C1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E6048E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bounce(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self,b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_param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4ED8C51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p_dir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self.direction</w:t>
      </w:r>
      <w:proofErr w:type="spellEnd"/>
      <w:proofErr w:type="gramEnd"/>
    </w:p>
    <w:p w14:paraId="6D0EE09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self.direction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(180-self.direction)%360</w:t>
      </w:r>
    </w:p>
    <w:p w14:paraId="6ECB191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not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self.same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_dir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p_dir,self.direction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+ 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b_param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[1])*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self.bounce_bias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008F249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self.direction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+= 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b_param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/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[1])*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self.bounce_bias</w:t>
      </w:r>
      <w:proofErr w:type="spellEnd"/>
    </w:p>
    <w:p w14:paraId="0E7C3BA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F0869D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same_dir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self,dir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1,dir2):</w:t>
      </w:r>
    </w:p>
    <w:p w14:paraId="10D1B7C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dir1=dir1%360</w:t>
      </w:r>
    </w:p>
    <w:p w14:paraId="5884653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dir2=dir2%360</w:t>
      </w:r>
    </w:p>
    <w:p w14:paraId="6A2D09C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r1=-1</w:t>
      </w:r>
    </w:p>
    <w:p w14:paraId="5CDE47E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r2=-1</w:t>
      </w:r>
    </w:p>
    <w:p w14:paraId="567A475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C105C5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 w14:paraId="0AB3D0E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r1=1</w:t>
      </w:r>
    </w:p>
    <w:p w14:paraId="2F62BA9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 w14:paraId="799DDA7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r2=1</w:t>
      </w:r>
    </w:p>
    <w:p w14:paraId="37D2373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69CC66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</w:t>
      </w:r>
      <w:r>
        <w:rPr>
          <w:rFonts w:ascii="Times New Roman" w:hAnsi="Times New Roman"/>
          <w:sz w:val="32"/>
          <w:szCs w:val="32"/>
          <w:lang w:val="en-US" w:eastAsia="zh-CN"/>
        </w:rPr>
        <w:t>urn r1==r2</w:t>
      </w:r>
    </w:p>
    <w:p w14:paraId="1773D7E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22D754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crossed(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self,xcor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34F91AE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return (((self.x+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self.px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)/2-xcor)*((self.px+self.ppx)/2-self.getXSpeed()-xcor) &lt; 0)</w:t>
      </w:r>
    </w:p>
    <w:p w14:paraId="53890DC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BE204D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ballReset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38E0E13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self.speed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4.0</w:t>
      </w:r>
    </w:p>
    <w:p w14:paraId="262C891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random.randrange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self.reset_margin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+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self.score_margin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,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[1] -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self.reset_margin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159330B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self.x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[0]/2 -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[0]/2 </w:t>
      </w:r>
    </w:p>
    <w:p w14:paraId="4AC0804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self.py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self.y</w:t>
      </w:r>
      <w:proofErr w:type="spellEnd"/>
      <w:proofErr w:type="gramEnd"/>
    </w:p>
    <w:p w14:paraId="5606B6B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self.px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self.x</w:t>
      </w:r>
      <w:proofErr w:type="spellEnd"/>
    </w:p>
    <w:p w14:paraId="5A9C021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E08F90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self.direction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random.randrange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(-45,45)</w:t>
      </w:r>
    </w:p>
    <w:p w14:paraId="2945949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D62875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random.randrange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(2) == 0:</w:t>
      </w:r>
    </w:p>
    <w:p w14:paraId="77F046E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self.direction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+= 180</w:t>
      </w:r>
    </w:p>
    <w:p w14:paraId="57DC6A9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DF169D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update(self):        </w:t>
      </w:r>
    </w:p>
    <w:p w14:paraId="717607D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rads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math.radians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self.direction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5816A4E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7C22DB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self.ppx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self.px</w:t>
      </w:r>
      <w:proofErr w:type="spellEnd"/>
      <w:proofErr w:type="gramEnd"/>
    </w:p>
    <w:p w14:paraId="6F612EA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self.ppy=self.py</w:t>
      </w:r>
    </w:p>
    <w:p w14:paraId="7E47C70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self.px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self.x</w:t>
      </w:r>
      <w:proofErr w:type="spellEnd"/>
    </w:p>
    <w:p w14:paraId="22AC772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self.py=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self.y</w:t>
      </w:r>
      <w:proofErr w:type="spellEnd"/>
      <w:proofErr w:type="gramEnd"/>
    </w:p>
    <w:p w14:paraId="4D649C0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</w:t>
      </w:r>
      <w:r>
        <w:rPr>
          <w:rFonts w:ascii="Times New Roman" w:hAnsi="Times New Roman"/>
          <w:sz w:val="32"/>
          <w:szCs w:val="32"/>
          <w:lang w:val="en-US" w:eastAsia="zh-CN"/>
        </w:rPr>
        <w:t>x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+=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math.cos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(rads) *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self.speed</w:t>
      </w:r>
      <w:proofErr w:type="spellEnd"/>
      <w:proofErr w:type="gramEnd"/>
    </w:p>
    <w:p w14:paraId="27C3094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-=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math.sin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(rads) *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self.speed</w:t>
      </w:r>
      <w:proofErr w:type="spellEnd"/>
    </w:p>
    <w:p w14:paraId="00485E0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34C464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self.x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&lt; -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[0]*5 or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self.x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&gt;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[0] +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[0]*5:</w:t>
      </w:r>
    </w:p>
    <w:p w14:paraId="5031D94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self.crossedSound.play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236A6BC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self.ballReset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44B4FD4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.x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int(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self.x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6E65FDD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int(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59C7E18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424736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&lt;=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self.score_margin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656D05F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self.bounceSound.play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2289FD9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self.direction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(360-self.direction)%360</w:t>
      </w:r>
    </w:p>
    <w:p w14:paraId="22D25A2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1 +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self.score_margin</w:t>
      </w:r>
      <w:proofErr w:type="spellEnd"/>
    </w:p>
    <w:p w14:paraId="7ADA65C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</w:t>
      </w:r>
      <w:r>
        <w:rPr>
          <w:rFonts w:ascii="Times New Roman" w:hAnsi="Times New Roman"/>
          <w:sz w:val="32"/>
          <w:szCs w:val="32"/>
          <w:lang w:val="en-US" w:eastAsia="zh-CN"/>
        </w:rPr>
        <w:t>f.y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&gt;=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[1] -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[1]:</w:t>
      </w:r>
    </w:p>
    <w:p w14:paraId="277EB58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self.bounceSound.play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4306747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self.direction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(360-self.direction)%360</w:t>
      </w:r>
    </w:p>
    <w:p w14:paraId="69AF38E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[1] -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self.ball_dimen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 - 1</w:t>
      </w:r>
    </w:p>
    <w:p w14:paraId="02269B7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E26B16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setBounceBias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self, bias):</w:t>
      </w:r>
    </w:p>
    <w:p w14:paraId="4D712E8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self.bounce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_bias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bias</w:t>
      </w:r>
    </w:p>
    <w:p w14:paraId="0A1243D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9C23AD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setResetMargin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self, margin):</w:t>
      </w:r>
    </w:p>
    <w:p w14:paraId="2B57535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self.reset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margin</w:t>
      </w:r>
    </w:p>
    <w:p w14:paraId="502534B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E63C02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setBallSpeed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self, speed):</w:t>
      </w:r>
    </w:p>
    <w:p w14:paraId="13CF34B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self.speed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speed</w:t>
      </w:r>
    </w:p>
    <w:p w14:paraId="0F26323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7602FE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getXSpeed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5019BFC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math.cos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ma</w:t>
      </w:r>
      <w:r>
        <w:rPr>
          <w:rFonts w:ascii="Times New Roman" w:hAnsi="Times New Roman"/>
          <w:sz w:val="32"/>
          <w:szCs w:val="32"/>
          <w:lang w:val="en-US" w:eastAsia="zh-CN"/>
        </w:rPr>
        <w:t>th.radians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self.direction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)) *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self.speed</w:t>
      </w:r>
      <w:proofErr w:type="spellEnd"/>
    </w:p>
    <w:p w14:paraId="06DF047F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4BC2F6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getYSpeed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3272CC1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-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math.sin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math.radians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self.direction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)) *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self.speed</w:t>
      </w:r>
      <w:proofErr w:type="spellEnd"/>
    </w:p>
    <w:p w14:paraId="790C9A78" w14:textId="77777777" w:rsidR="00DE3530" w:rsidRDefault="00DE3530">
      <w:pPr>
        <w:spacing w:line="240" w:lineRule="auto"/>
        <w:jc w:val="both"/>
        <w:rPr>
          <w:rFonts w:ascii="Times New Roman" w:hAnsi="Times New Roman"/>
          <w:sz w:val="32"/>
          <w:szCs w:val="32"/>
          <w:lang w:val="en-US" w:eastAsia="zh-CN"/>
        </w:rPr>
      </w:pPr>
    </w:p>
    <w:p w14:paraId="738EE10E" w14:textId="77777777" w:rsidR="00DE3530" w:rsidRDefault="00DE3530">
      <w:pPr>
        <w:spacing w:line="240" w:lineRule="auto"/>
        <w:jc w:val="both"/>
        <w:rPr>
          <w:rFonts w:ascii="Times New Roman" w:hAnsi="Times New Roman"/>
          <w:sz w:val="32"/>
          <w:szCs w:val="32"/>
          <w:lang w:val="en-US" w:eastAsia="zh-CN"/>
        </w:rPr>
      </w:pPr>
    </w:p>
    <w:p w14:paraId="4B5CD2D7" w14:textId="77777777" w:rsidR="00DE3530" w:rsidRDefault="00DE3530">
      <w:pPr>
        <w:spacing w:line="240" w:lineRule="auto"/>
        <w:jc w:val="center"/>
        <w:rPr>
          <w:rFonts w:ascii="Times New Roman" w:hAnsi="Times New Roman"/>
          <w:sz w:val="32"/>
          <w:szCs w:val="32"/>
          <w:lang w:val="en-US" w:eastAsia="zh-CN"/>
        </w:rPr>
      </w:pPr>
    </w:p>
    <w:p w14:paraId="43116C94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sprites.Border</w:t>
      </w:r>
      <w:proofErr w:type="spellEnd"/>
      <w:proofErr w:type="gramEnd"/>
    </w:p>
    <w:p w14:paraId="0E7F47E1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43F53B9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import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</w:t>
      </w:r>
      <w:proofErr w:type="spellEnd"/>
    </w:p>
    <w:p w14:paraId="31FCA45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</w:t>
      </w:r>
    </w:p>
    <w:p w14:paraId="4439812F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D1DD14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 Border(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pygame.sprite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.Sprite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2BF2452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8545B4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rectangle(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self, screen):</w:t>
      </w:r>
    </w:p>
    <w:p w14:paraId="273DEE9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pygame.draw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.line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(screen,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r.colors.WHITE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[0,0],[r.game.SCREEN_WIDTH,0], 5)</w:t>
      </w:r>
    </w:p>
    <w:p w14:paraId="0DF7A54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pygame.draw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.line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(screen,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r.colors.WHITE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[r.game.SCREEN_WIDTH,0],[r.game.SCREEN_WIDTH,r.game.SCREEN_HEIGHT], 5)</w:t>
      </w:r>
    </w:p>
    <w:p w14:paraId="708C36A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pygame.draw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.line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(screen,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r.colors.WHITE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[r.game.SCREEN_WIDTH,r.game.SCREEN_HEIGHT],[0,r.game.SCREEN_HEIGHT], 5)</w:t>
      </w:r>
    </w:p>
    <w:p w14:paraId="4E19CF21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pygame.draw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.line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(screen,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r.colors.WHITE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[0,r.game.SCREEN_HEIGHT],[0,0], 5)</w:t>
      </w:r>
    </w:p>
    <w:p w14:paraId="4F2C07D1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sprites.Button</w:t>
      </w:r>
      <w:proofErr w:type="spellEnd"/>
      <w:proofErr w:type="gramEnd"/>
    </w:p>
    <w:p w14:paraId="6734CD2B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6FAFC83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import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</w:t>
      </w:r>
      <w:proofErr w:type="spellEnd"/>
    </w:p>
    <w:p w14:paraId="45A06E1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pygame.sprite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Sprite</w:t>
      </w:r>
    </w:p>
    <w:p w14:paraId="36AB9A0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Rect</w:t>
      </w:r>
      <w:proofErr w:type="spellEnd"/>
    </w:p>
    <w:p w14:paraId="7041EC0A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C093D7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surface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text,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79888FA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pygame.init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06FB7F5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font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pygame.freetype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.SysFont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("Courier",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bold=True)</w:t>
      </w:r>
    </w:p>
    <w:p w14:paraId="7951E52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font.pad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=True</w:t>
      </w:r>
    </w:p>
    <w:p w14:paraId="55D014B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surface, _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font.render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(text=text,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fgcolor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2AB8199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surface.convert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_al</w:t>
      </w:r>
      <w:r>
        <w:rPr>
          <w:rFonts w:ascii="Times New Roman" w:hAnsi="Times New Roman"/>
          <w:sz w:val="32"/>
          <w:szCs w:val="32"/>
          <w:lang w:val="en-US" w:eastAsia="zh-CN"/>
        </w:rPr>
        <w:t>pha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73BA463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C23903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class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Button(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Sprite):</w:t>
      </w:r>
    </w:p>
    <w:p w14:paraId="0B6002F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7D5EA30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_(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text,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action=None):</w:t>
      </w:r>
    </w:p>
    <w:p w14:paraId="32A159E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7303A1D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self.mouse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_over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False</w:t>
      </w:r>
    </w:p>
    <w:p w14:paraId="6D65105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930EC6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</w:p>
    <w:p w14:paraId="44E98BE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EA7D82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default_image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surface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text=text,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</w:t>
      </w:r>
      <w:r>
        <w:rPr>
          <w:rFonts w:ascii="Times New Roman" w:hAnsi="Times New Roman"/>
          <w:sz w:val="32"/>
          <w:szCs w:val="32"/>
          <w:lang w:val="en-US" w:eastAsia="zh-CN"/>
        </w:rPr>
        <w:t>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=None)</w:t>
      </w:r>
    </w:p>
    <w:p w14:paraId="181C50D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selected_image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surface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text=text,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* 1.2,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11555D6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highlighted_image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surface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text=text,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font_size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* 1.2,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=None)</w:t>
      </w:r>
    </w:p>
    <w:p w14:paraId="12ED45D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39BE6A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self.images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[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default_image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selected_image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highlighted_image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</w:t>
      </w:r>
    </w:p>
    <w:p w14:paraId="7EED317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[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default_image.get_rect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(center=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),</w:t>
      </w:r>
    </w:p>
    <w:p w14:paraId="6C8FB26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selected_image.get_rect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(center=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),</w:t>
      </w:r>
    </w:p>
    <w:p w14:paraId="5FBB927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highlighted_image.get_rect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(center=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center_position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)]</w:t>
      </w:r>
    </w:p>
    <w:p w14:paraId="39EE23D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FE0BAD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B6C2FC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self.action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action</w:t>
      </w:r>
    </w:p>
    <w:p w14:paraId="3072D51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self.highlightable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True</w:t>
      </w:r>
    </w:p>
    <w:p w14:paraId="4066AD4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self.stay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_highlighted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=False</w:t>
      </w:r>
    </w:p>
    <w:p w14:paraId="3E132ECD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0F7416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super(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)._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__()</w:t>
      </w:r>
    </w:p>
    <w:p w14:paraId="289582A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AC155C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@property</w:t>
      </w:r>
    </w:p>
    <w:p w14:paraId="36035E0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image(self):</w:t>
      </w:r>
    </w:p>
    <w:p w14:paraId="3A3A5E3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self.stay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_highlighted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6C3D19E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self.images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[1]</w:t>
      </w:r>
    </w:p>
    <w:p w14:paraId="7F1890E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self.mouse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_over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6C7BFF3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self.images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[2]</w:t>
      </w:r>
    </w:p>
    <w:p w14:paraId="6BFA4F8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CC9953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self.images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[0]</w:t>
      </w:r>
    </w:p>
    <w:p w14:paraId="5C6ED24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285992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@property</w:t>
      </w:r>
    </w:p>
    <w:p w14:paraId="7A5233B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3E9670D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self.stay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_high</w:t>
      </w:r>
      <w:r>
        <w:rPr>
          <w:rFonts w:ascii="Times New Roman" w:hAnsi="Times New Roman"/>
          <w:sz w:val="32"/>
          <w:szCs w:val="32"/>
          <w:lang w:val="en-US" w:eastAsia="zh-CN"/>
        </w:rPr>
        <w:t>lighted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2C74742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[1]</w:t>
      </w:r>
    </w:p>
    <w:p w14:paraId="0A97BF0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self.mouse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_over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7A891DE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[2]</w:t>
      </w:r>
    </w:p>
    <w:p w14:paraId="794C178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72E96E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[0]</w:t>
      </w:r>
    </w:p>
    <w:p w14:paraId="515F796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6C03BE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def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update(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mouse_pos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27C6F99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not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self.highlightable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1760F1B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return</w:t>
      </w:r>
    </w:p>
    <w:p w14:paraId="7D24C7B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.collidepoint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mouse_pos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070FF04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self.mouse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_over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True</w:t>
      </w:r>
    </w:p>
    <w:p w14:paraId="0981EAC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581887F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click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pygame.mixer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.Sound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('sound/click3.wav')</w:t>
      </w:r>
    </w:p>
    <w:p w14:paraId="402601D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click.play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0D21D53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self.action</w:t>
      </w:r>
      <w:proofErr w:type="spellEnd"/>
      <w:proofErr w:type="gramEnd"/>
    </w:p>
    <w:p w14:paraId="65FDBB0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else:</w:t>
      </w:r>
    </w:p>
    <w:p w14:paraId="51FDEFA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self.mouse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_over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False</w:t>
      </w:r>
    </w:p>
    <w:p w14:paraId="15DF1B1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B1F9AF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draw(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self, surface):</w:t>
      </w:r>
    </w:p>
    <w:p w14:paraId="7688225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surface.blit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self.image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5F9A10B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47FFD7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setHighlightable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self, highlightable):</w:t>
      </w:r>
    </w:p>
    <w:p w14:paraId="2D2AC46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self.highlightable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highlightable</w:t>
      </w:r>
    </w:p>
    <w:p w14:paraId="5CBD498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4BBB7E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stayHighlighted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self,stay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108A372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  <w:r>
        <w:rPr>
          <w:rFonts w:ascii="Times New Roman" w:hAnsi="Times New Roman"/>
          <w:sz w:val="32"/>
          <w:szCs w:val="32"/>
          <w:lang w:val="en-US" w:eastAsia="zh-CN"/>
        </w:rPr>
        <w:tab/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self.stay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_highlighted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r>
        <w:rPr>
          <w:rFonts w:ascii="Times New Roman" w:hAnsi="Times New Roman"/>
          <w:sz w:val="32"/>
          <w:szCs w:val="32"/>
          <w:lang w:val="en-US" w:eastAsia="zh-CN"/>
        </w:rPr>
        <w:t>stay</w:t>
      </w:r>
    </w:p>
    <w:p w14:paraId="217211F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028A2F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staysHighlighted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22010DA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  <w:r>
        <w:rPr>
          <w:rFonts w:ascii="Times New Roman" w:hAnsi="Times New Roman"/>
          <w:sz w:val="32"/>
          <w:szCs w:val="32"/>
          <w:lang w:val="en-US" w:eastAsia="zh-CN"/>
        </w:rPr>
        <w:tab/>
        <w:t xml:space="preserve">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self.stay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_highlighted</w:t>
      </w:r>
      <w:proofErr w:type="spellEnd"/>
    </w:p>
    <w:p w14:paraId="1D75F91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1E2BCE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getTextRgb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0274DA6F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  <w:r>
        <w:rPr>
          <w:rFonts w:ascii="Times New Roman" w:hAnsi="Times New Roman"/>
          <w:sz w:val="32"/>
          <w:szCs w:val="32"/>
          <w:lang w:val="en-US" w:eastAsia="zh-CN"/>
        </w:rPr>
        <w:tab/>
        <w:t xml:space="preserve">return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self.text_rgb</w:t>
      </w:r>
      <w:proofErr w:type="spellEnd"/>
    </w:p>
    <w:p w14:paraId="57EC8DDE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sprites.Label</w:t>
      </w:r>
      <w:proofErr w:type="spellEnd"/>
      <w:proofErr w:type="gramEnd"/>
    </w:p>
    <w:p w14:paraId="290B6AAC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36081DF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import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</w:t>
      </w:r>
      <w:proofErr w:type="spellEnd"/>
    </w:p>
    <w:p w14:paraId="7072E35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287C96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class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Label(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2E45938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__init__(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self,screen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,limitRect,fg_color,bg_color,font,text="",lineSpacing=-2):</w:t>
      </w:r>
    </w:p>
    <w:p w14:paraId="3E39CDE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self.limitRect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limitRect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4A9E082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=screen</w:t>
      </w:r>
    </w:p>
    <w:p w14:paraId="2BAC11E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self.fg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fg_color</w:t>
      </w:r>
      <w:proofErr w:type="spellEnd"/>
    </w:p>
    <w:p w14:paraId="0337417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self.bg_color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bg_color</w:t>
      </w:r>
      <w:proofErr w:type="spellEnd"/>
    </w:p>
    <w:p w14:paraId="79D7C38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self.font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=font</w:t>
      </w:r>
    </w:p>
    <w:p w14:paraId="6574121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</w:t>
      </w:r>
      <w:r>
        <w:rPr>
          <w:rFonts w:ascii="Times New Roman" w:hAnsi="Times New Roman"/>
          <w:sz w:val="32"/>
          <w:szCs w:val="32"/>
          <w:lang w:val="en-US" w:eastAsia="zh-CN"/>
        </w:rPr>
        <w:t>f.text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=text</w:t>
      </w:r>
    </w:p>
    <w:p w14:paraId="30E5FDC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self.lineSpacing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lineSpacing</w:t>
      </w:r>
      <w:proofErr w:type="spellEnd"/>
    </w:p>
    <w:p w14:paraId="0246835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6290FE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draw(self):</w:t>
      </w:r>
    </w:p>
    <w:p w14:paraId="5053B0F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font.size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("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Tg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")[1]</w:t>
      </w:r>
    </w:p>
    <w:p w14:paraId="35B9C0D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blit_list</w:t>
      </w:r>
      <w:proofErr w:type="spellEnd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=[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]</w:t>
      </w:r>
    </w:p>
    <w:p w14:paraId="3228A7C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j=0</w:t>
      </w:r>
    </w:p>
    <w:p w14:paraId="5CB9D17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temptxt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</w:t>
      </w:r>
      <w:proofErr w:type="spellEnd"/>
    </w:p>
    <w:p w14:paraId="5FA691D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=1</w:t>
      </w:r>
    </w:p>
    <w:p w14:paraId="1435880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flag=True</w:t>
      </w:r>
    </w:p>
    <w:p w14:paraId="64B01A6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2F0F10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while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temptxt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and 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len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blit_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list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)*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fh+self.lineSpacin</w:t>
      </w:r>
      <w:r>
        <w:rPr>
          <w:rFonts w:ascii="Times New Roman" w:hAnsi="Times New Roman"/>
          <w:sz w:val="32"/>
          <w:szCs w:val="32"/>
          <w:lang w:val="en-US" w:eastAsia="zh-CN"/>
        </w:rPr>
        <w:t>g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)&lt;=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self.limitRect.height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005B61B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temptxt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0] == '\n':</w:t>
      </w:r>
    </w:p>
    <w:p w14:paraId="4CBFE6C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for x in range(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1,len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temptxt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)):</w:t>
      </w:r>
    </w:p>
    <w:p w14:paraId="7905E09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temptxt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[x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]!=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'\n':</w:t>
      </w:r>
    </w:p>
    <w:p w14:paraId="71872B0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break</w:t>
      </w:r>
    </w:p>
    <w:p w14:paraId="698B4BC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blit_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list.append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("")</w:t>
      </w:r>
    </w:p>
    <w:p w14:paraId="1FE77BE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temptxt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temptxt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[x</w:t>
      </w:r>
      <w:r>
        <w:rPr>
          <w:rFonts w:ascii="Times New Roman" w:hAnsi="Times New Roman"/>
          <w:sz w:val="32"/>
          <w:szCs w:val="32"/>
          <w:lang w:val="en-US" w:eastAsia="zh-CN"/>
        </w:rPr>
        <w:t>:]</w:t>
      </w:r>
    </w:p>
    <w:p w14:paraId="0E88CF2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continue</w:t>
      </w:r>
    </w:p>
    <w:p w14:paraId="3180695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655AB0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=1</w:t>
      </w:r>
    </w:p>
    <w:p w14:paraId="3F8E505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flag=True</w:t>
      </w:r>
    </w:p>
    <w:p w14:paraId="51AD8AB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9AFC8F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while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font.size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temptxt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[: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])[0] &lt;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self.limitRect.width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and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&lt;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len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temptxt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 and flag:</w:t>
      </w:r>
    </w:p>
    <w:p w14:paraId="37BDFCA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+=1</w:t>
      </w:r>
    </w:p>
    <w:p w14:paraId="0E91963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temptxt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[i-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1]=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='\n':</w:t>
      </w:r>
    </w:p>
    <w:p w14:paraId="023C7AC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flag=False</w:t>
      </w:r>
    </w:p>
    <w:p w14:paraId="653EB9A5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264E63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&lt;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len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temptxt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 and flag:</w:t>
      </w:r>
    </w:p>
    <w:p w14:paraId="63E1368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temptxt.rfind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(" ",0,i)+1</w:t>
      </w:r>
    </w:p>
    <w:p w14:paraId="51F4E13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A7183A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not flag:</w:t>
      </w:r>
    </w:p>
    <w:p w14:paraId="2FD3803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-=1</w:t>
      </w:r>
    </w:p>
    <w:p w14:paraId="5FEBB2A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0325CC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blit_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list.append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temptxt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[: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])</w:t>
      </w:r>
    </w:p>
    <w:p w14:paraId="571D440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temptxt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temptxt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:]</w:t>
      </w:r>
    </w:p>
    <w:p w14:paraId="18C6F02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2F7991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y=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self.limitRect.top</w:t>
      </w:r>
      <w:proofErr w:type="spellEnd"/>
    </w:p>
    <w:p w14:paraId="0FB9563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for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in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blit_list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542E02D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image=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font.rend</w:t>
      </w:r>
      <w:r>
        <w:rPr>
          <w:rFonts w:ascii="Times New Roman" w:hAnsi="Times New Roman"/>
          <w:sz w:val="32"/>
          <w:szCs w:val="32"/>
          <w:lang w:val="en-US" w:eastAsia="zh-CN"/>
        </w:rPr>
        <w:t>er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(st,1,self.fg_color)</w:t>
      </w:r>
    </w:p>
    <w:p w14:paraId="042F605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.blit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(image,(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self.limitRect.left,y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))</w:t>
      </w:r>
    </w:p>
    <w:p w14:paraId="28900E4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y+=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fh+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self.lineSpacing</w:t>
      </w:r>
      <w:proofErr w:type="spellEnd"/>
      <w:proofErr w:type="gramEnd"/>
    </w:p>
    <w:p w14:paraId="39815CE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</w:p>
    <w:p w14:paraId="32D5642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setText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self,text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3F70176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=text</w:t>
      </w:r>
    </w:p>
    <w:p w14:paraId="4A3E2E65" w14:textId="77777777" w:rsidR="00DE3530" w:rsidRDefault="00DE3530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4E86B514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sprites.Paddle</w:t>
      </w:r>
      <w:proofErr w:type="spellEnd"/>
      <w:proofErr w:type="gramEnd"/>
    </w:p>
    <w:p w14:paraId="20DD98AF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703731E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import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</w:t>
      </w:r>
      <w:proofErr w:type="spellEnd"/>
    </w:p>
    <w:p w14:paraId="10839F27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47D626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 Paddle(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pygame.sprite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.Sprite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7935BF7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_(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score_margin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color):</w:t>
      </w:r>
    </w:p>
    <w:p w14:paraId="1DFF509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66C2626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super(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)._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__()</w:t>
      </w:r>
    </w:p>
    <w:p w14:paraId="4A46DFB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1C0058F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self.image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pygame.Surface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([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[0],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[1]])</w:t>
      </w:r>
    </w:p>
    <w:p w14:paraId="54613F5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self.image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.fill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(color)</w:t>
      </w:r>
    </w:p>
    <w:p w14:paraId="31C7B70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self.screen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screen_dimen</w:t>
      </w:r>
      <w:proofErr w:type="spellEnd"/>
    </w:p>
    <w:p w14:paraId="55C4AFB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self.paddle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paddle_dimen</w:t>
      </w:r>
      <w:proofErr w:type="spellEnd"/>
    </w:p>
    <w:p w14:paraId="759650E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self.score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score_margin</w:t>
      </w:r>
      <w:proofErr w:type="spellEnd"/>
    </w:p>
    <w:p w14:paraId="22AAA20F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717E1E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self.image.get_rect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3A424D8F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CA63D5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moveUp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self,pixels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308C1D0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-= pixels</w:t>
      </w:r>
    </w:p>
    <w:p w14:paraId="0A41868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ED1E63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&lt;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self.score_margin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+ 3:</w:t>
      </w:r>
    </w:p>
    <w:p w14:paraId="2579C6A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self.score_margin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+ 3</w:t>
      </w:r>
    </w:p>
    <w:p w14:paraId="4BC64251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FEAF4D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moveDown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self,pixels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43C0C18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+= pixels</w:t>
      </w:r>
    </w:p>
    <w:p w14:paraId="54CCA8C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A73297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&gt;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[1] -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 - 4:</w:t>
      </w:r>
    </w:p>
    <w:p w14:paraId="3F099D68" w14:textId="77777777" w:rsidR="00DE3530" w:rsidRDefault="00A57A2A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self.screen_dimen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[1] -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self.paddle_dimen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[1] - 4]</w:t>
      </w:r>
    </w:p>
    <w:p w14:paraId="6EE871F3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sprites.PauseButton</w:t>
      </w:r>
      <w:proofErr w:type="spellEnd"/>
      <w:proofErr w:type="gramEnd"/>
    </w:p>
    <w:p w14:paraId="666868F1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4E8ED48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import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</w:t>
      </w:r>
      <w:proofErr w:type="spellEnd"/>
    </w:p>
    <w:p w14:paraId="587BCC8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pygame.sprite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Sprite</w:t>
      </w:r>
    </w:p>
    <w:p w14:paraId="20624B8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Rect</w:t>
      </w:r>
      <w:proofErr w:type="spellEnd"/>
    </w:p>
    <w:p w14:paraId="75F971B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D8D096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from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r.game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import *</w:t>
      </w:r>
    </w:p>
    <w:p w14:paraId="26AE4847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717848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class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PauseButton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Sprite):</w:t>
      </w:r>
    </w:p>
    <w:p w14:paraId="2C4382B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_(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self, action = None):</w:t>
      </w:r>
    </w:p>
    <w:p w14:paraId="34F95F66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DCD8E2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pygame.init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31D2DCD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16FBF5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self.pausebutton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pygame.image.load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('image\image.png')</w:t>
      </w:r>
    </w:p>
    <w:p w14:paraId="370C10C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64ED31A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self.pb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pygame.transform.scale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self.pausebutton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(50,50))</w:t>
      </w:r>
    </w:p>
    <w:p w14:paraId="7A97E82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30B126D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self.mou</w:t>
      </w:r>
      <w:r>
        <w:rPr>
          <w:rFonts w:ascii="Times New Roman" w:hAnsi="Times New Roman"/>
          <w:sz w:val="32"/>
          <w:szCs w:val="32"/>
          <w:lang w:val="en-US" w:eastAsia="zh-CN"/>
        </w:rPr>
        <w:t>se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_over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False</w:t>
      </w:r>
    </w:p>
    <w:p w14:paraId="172C9CE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58C926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self.pb.get_rect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(center = (SCREEN_WIDTH/2, 35))</w:t>
      </w:r>
    </w:p>
    <w:p w14:paraId="1CDA3C2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7B41CAB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self.action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action</w:t>
      </w:r>
    </w:p>
    <w:p w14:paraId="260A39E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715B222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self.clickSound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pygame.mixer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.Sound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('sound/click3.wav')</w:t>
      </w:r>
    </w:p>
    <w:p w14:paraId="503A6C4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</w:t>
      </w:r>
    </w:p>
    <w:p w14:paraId="6C59343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super(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)._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__()</w:t>
      </w:r>
    </w:p>
    <w:p w14:paraId="3534F9F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C659C5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update(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self,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mouse_pos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712BB73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.collidepoint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mouse_pos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3521356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self.mouse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_over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True</w:t>
      </w:r>
    </w:p>
    <w:p w14:paraId="560AFB6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mouse_up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7E5B545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self.clickSound.play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10C06B9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return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self.action</w:t>
      </w:r>
      <w:proofErr w:type="spellEnd"/>
      <w:proofErr w:type="gramEnd"/>
    </w:p>
    <w:p w14:paraId="40EC912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else:</w:t>
      </w:r>
    </w:p>
    <w:p w14:paraId="4E88F3A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self.mouse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_over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False</w:t>
      </w:r>
    </w:p>
    <w:p w14:paraId="76F77AB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F2BE22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draw(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self, surface):</w:t>
      </w:r>
    </w:p>
    <w:p w14:paraId="218EB41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surface.blit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self.pb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7A9F1D8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53DDCED" w14:textId="77777777" w:rsidR="00DE3530" w:rsidRDefault="00DE3530">
      <w:pPr>
        <w:spacing w:line="240" w:lineRule="auto"/>
        <w:rPr>
          <w:rFonts w:ascii="Times New Roman" w:hAnsi="Times New Roman" w:cs="Times New Roman"/>
          <w:sz w:val="32"/>
          <w:szCs w:val="32"/>
          <w:lang w:val="en-US" w:eastAsia="zh-CN" w:bidi="ar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</w:p>
    <w:p w14:paraId="7151522D" w14:textId="77777777" w:rsidR="00DE3530" w:rsidRDefault="00A57A2A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  <w:lastRenderedPageBreak/>
        <w:t>sprites.Textbox</w:t>
      </w:r>
      <w:proofErr w:type="spellEnd"/>
      <w:proofErr w:type="gramEnd"/>
    </w:p>
    <w:p w14:paraId="57CA7FA2" w14:textId="77777777" w:rsidR="00DE3530" w:rsidRDefault="00DE3530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 w:eastAsia="zh-CN" w:bidi="ar"/>
        </w:rPr>
      </w:pPr>
    </w:p>
    <w:p w14:paraId="0E8F4A4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import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</w:t>
      </w:r>
      <w:proofErr w:type="spellEnd"/>
    </w:p>
    <w:p w14:paraId="2A21A39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678DC63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import r</w:t>
      </w:r>
    </w:p>
    <w:p w14:paraId="44FA67E7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570D1A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pygame.init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64289BA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04E7822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>class Textbox:</w:t>
      </w:r>
    </w:p>
    <w:p w14:paraId="4077CB2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__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_(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elf, x, y, width, height,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=r.font_size.xxs+1,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maxlength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=12, text='',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r.colors.BLACK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inactivebordercolor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r.colors.SILVER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activebordercolor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r.colors.GOLD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4EB9ACF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(x, y, width, height)</w:t>
      </w:r>
    </w:p>
    <w:p w14:paraId="442CC3F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inactive</w:t>
      </w:r>
      <w:r>
        <w:rPr>
          <w:rFonts w:ascii="Times New Roman" w:hAnsi="Times New Roman"/>
          <w:sz w:val="32"/>
          <w:szCs w:val="32"/>
          <w:lang w:val="en-US" w:eastAsia="zh-CN"/>
        </w:rPr>
        <w:t>bordercolor</w:t>
      </w:r>
      <w:proofErr w:type="spellEnd"/>
    </w:p>
    <w:p w14:paraId="0465A9F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self.inactivecolor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inactivebordercolor</w:t>
      </w:r>
      <w:proofErr w:type="spellEnd"/>
    </w:p>
    <w:p w14:paraId="4B36A2D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self.textcolor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textcolor</w:t>
      </w:r>
      <w:proofErr w:type="spellEnd"/>
    </w:p>
    <w:p w14:paraId="0A12668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self.activecolor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activebordercolor</w:t>
      </w:r>
      <w:proofErr w:type="spellEnd"/>
    </w:p>
    <w:p w14:paraId="7EF4210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self.maxlength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maxlength</w:t>
      </w:r>
      <w:proofErr w:type="spellEnd"/>
    </w:p>
    <w:p w14:paraId="76A32D0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text</w:t>
      </w:r>
    </w:p>
    <w:p w14:paraId="6D02732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120784E5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self.fontsize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fontsize</w:t>
      </w:r>
      <w:proofErr w:type="spellEnd"/>
    </w:p>
    <w:p w14:paraId="4581F8D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self.font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font.Font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(None,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self.fontsize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2633498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898DDE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self.txt_surface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font.render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(text, True,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3B864F5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self.txt_surface.set_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alpha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0)</w:t>
      </w:r>
    </w:p>
    <w:p w14:paraId="2A9ECE0B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2953452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self.active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False</w:t>
      </w:r>
    </w:p>
    <w:p w14:paraId="7A8FC14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7F5B24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self.repeater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_count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={}</w:t>
      </w:r>
    </w:p>
    <w:p w14:paraId="27C53BB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self.nr_init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=400</w:t>
      </w:r>
    </w:p>
    <w:p w14:paraId="5490A0F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self.nr_inter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=35</w:t>
      </w:r>
    </w:p>
    <w:p w14:paraId="4B7AFFA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8ADF1F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self.clock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pygame.time.Clock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54299F0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BC7804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handle_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event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self, events):</w:t>
      </w:r>
    </w:p>
    <w:p w14:paraId="0F90F35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for event in events:</w:t>
      </w:r>
    </w:p>
    <w:p w14:paraId="46D5333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self.define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_event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(event)</w:t>
      </w:r>
    </w:p>
    <w:p w14:paraId="7C1BA00C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AD7D3F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for 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in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self.repeater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</w:t>
      </w:r>
      <w:r>
        <w:rPr>
          <w:rFonts w:ascii="Times New Roman" w:hAnsi="Times New Roman"/>
          <w:sz w:val="32"/>
          <w:szCs w:val="32"/>
          <w:lang w:val="en-US" w:eastAsia="zh-CN"/>
        </w:rPr>
        <w:t>count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54EC4C7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self.repeater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_count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[k][0] +=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self.clock.get_time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083ECDA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self.repeater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_count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[k][0] &gt;=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self.nr_init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6C6501CB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self.repeater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_count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[k][0] = 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self.nr_init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-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self.nr_inter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7A02BF6E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676D45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e_key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e_uni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k,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self.repeater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_coun</w:t>
      </w:r>
      <w:r>
        <w:rPr>
          <w:rFonts w:ascii="Times New Roman" w:hAnsi="Times New Roman"/>
          <w:sz w:val="32"/>
          <w:szCs w:val="32"/>
          <w:lang w:val="en-US" w:eastAsia="zh-CN"/>
        </w:rPr>
        <w:t>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[k][1]</w:t>
      </w:r>
    </w:p>
    <w:p w14:paraId="27BE32A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pygame.event.post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pygame.event.Event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pygame.KEYDOWN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key=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e_key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unicode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e_uni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))</w:t>
      </w:r>
    </w:p>
    <w:p w14:paraId="46A9167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5FCFB41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self.text_surface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font.render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True,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3E3D910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</w:p>
    <w:p w14:paraId="5AF29BB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self.clock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.tick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284D2003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31D1ED1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define_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event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self, event):</w:t>
      </w:r>
    </w:p>
    <w:p w14:paraId="5D80F7D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event.type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pygame.MOUSEBUTTONDOWN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37B21D8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.collidepoint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event.pos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):</w:t>
      </w:r>
    </w:p>
    <w:p w14:paraId="47236CA7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click 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pygame.mixer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.Sound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('sound/click3.wav')</w:t>
      </w:r>
    </w:p>
    <w:p w14:paraId="350C2DB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click.play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()</w:t>
      </w:r>
    </w:p>
    <w:p w14:paraId="2F439B28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self.active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r>
        <w:rPr>
          <w:rFonts w:ascii="Times New Roman" w:hAnsi="Times New Roman"/>
          <w:sz w:val="32"/>
          <w:szCs w:val="32"/>
          <w:lang w:val="en-US" w:eastAsia="zh-CN"/>
        </w:rPr>
        <w:t>True</w:t>
      </w:r>
    </w:p>
    <w:p w14:paraId="4FA40BC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self.activecolor</w:t>
      </w:r>
      <w:proofErr w:type="spellEnd"/>
    </w:p>
    <w:p w14:paraId="636568C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else:</w:t>
      </w:r>
    </w:p>
    <w:p w14:paraId="447161B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self.active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False</w:t>
      </w:r>
    </w:p>
    <w:p w14:paraId="4CBDEDD6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self.inactivecolor</w:t>
      </w:r>
      <w:proofErr w:type="spellEnd"/>
    </w:p>
    <w:p w14:paraId="2D5A1478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3CFFE6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self.active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0D5ED7B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if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event.type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 xml:space="preserve"> ==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pygame.KEYDOWN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0A85259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event.key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not </w:t>
      </w:r>
      <w:r>
        <w:rPr>
          <w:rFonts w:ascii="Times New Roman" w:hAnsi="Times New Roman"/>
          <w:sz w:val="32"/>
          <w:szCs w:val="32"/>
          <w:lang w:val="en-US" w:eastAsia="zh-CN"/>
        </w:rPr>
        <w:t xml:space="preserve">in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self.repeater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_count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30FF397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self.repeater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_count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event.key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]=[0,event.unicode]</w:t>
      </w:r>
    </w:p>
    <w:p w14:paraId="4A4B7100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B3AFBB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event.key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_DELETE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30D893B2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''</w:t>
      </w:r>
    </w:p>
    <w:p w14:paraId="7FA6EE2D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elif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event.key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_BACKSPACE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420C1E5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</w:t>
      </w:r>
      <w:r>
        <w:rPr>
          <w:rFonts w:ascii="Times New Roman" w:hAnsi="Times New Roman"/>
          <w:sz w:val="32"/>
          <w:szCs w:val="32"/>
          <w:lang w:val="en-US" w:eastAsia="zh-CN"/>
        </w:rPr>
        <w:t>.text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text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:-1]</w:t>
      </w:r>
    </w:p>
    <w:p w14:paraId="65F5FD3F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elif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event.key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in [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pygame.K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_TAB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pygame.K_ESCAPE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]:</w:t>
      </w:r>
    </w:p>
    <w:p w14:paraId="290158D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pass</w:t>
      </w:r>
    </w:p>
    <w:p w14:paraId="33B9183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else:</w:t>
      </w:r>
    </w:p>
    <w:p w14:paraId="5EE33BC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if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len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) &lt;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self.maxlength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4E79A29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+=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event.unicode</w:t>
      </w:r>
      <w:proofErr w:type="spellEnd"/>
      <w:proofErr w:type="gramEnd"/>
    </w:p>
    <w:p w14:paraId="2B5FCF34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159CCEE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elif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event.type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==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pygame.KEYUP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:</w:t>
      </w:r>
    </w:p>
    <w:p w14:paraId="3BB9C1DE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        del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self.repeater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_count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[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event.key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]</w:t>
      </w:r>
    </w:p>
    <w:p w14:paraId="604F2E9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58BB925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draw(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self, screen):</w:t>
      </w:r>
    </w:p>
    <w:p w14:paraId="2EE965D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pygame.draw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.line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(screen,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r.colors.WHITE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(self.rect.x+2,self.rect.y+self.rect.height/2), (self.rect.x+self.rect.width-2,self.</w:t>
      </w:r>
      <w:r>
        <w:rPr>
          <w:rFonts w:ascii="Times New Roman" w:hAnsi="Times New Roman"/>
          <w:sz w:val="32"/>
          <w:szCs w:val="32"/>
          <w:lang w:val="en-US" w:eastAsia="zh-CN"/>
        </w:rPr>
        <w:t>rect.y+self.rect.height/2), 30)</w:t>
      </w:r>
    </w:p>
    <w:p w14:paraId="4AF42A2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pygame.draw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(screen,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4)</w:t>
      </w:r>
    </w:p>
    <w:p w14:paraId="14027749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screen.blit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self.text_surface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(self.rect.x+5, self.rect.y+5))</w:t>
      </w:r>
    </w:p>
    <w:p w14:paraId="3DA6DFD2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45E54CE3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ai_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draw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self, screen):</w:t>
      </w:r>
    </w:p>
    <w:p w14:paraId="08C372E4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lastRenderedPageBreak/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pygame.draw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.line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(screen,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r.colors.WHITE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(self.rect.x+2,self.rect.y+self.rect.height/2), (self.rect.x+self.rect.width-2,self.rect.y+self.rect.height/2), 30)</w:t>
      </w:r>
    </w:p>
    <w:p w14:paraId="4D1B40D0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pygame.draw</w:t>
      </w:r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(screen,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self.rect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4)</w:t>
      </w:r>
    </w:p>
    <w:p w14:paraId="299236F1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self.text_surface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</w:t>
      </w:r>
      <w:r>
        <w:rPr>
          <w:rFonts w:ascii="Times New Roman" w:hAnsi="Times New Roman"/>
          <w:sz w:val="32"/>
          <w:szCs w:val="32"/>
          <w:lang w:val="en-US" w:eastAsia="zh-CN"/>
        </w:rPr>
        <w:t>.</w:t>
      </w:r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font.render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 xml:space="preserve">, True,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self.textcolor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)</w:t>
      </w:r>
    </w:p>
    <w:p w14:paraId="69528B0C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</w:t>
      </w:r>
      <w:proofErr w:type="spellStart"/>
      <w:proofErr w:type="gramStart"/>
      <w:r>
        <w:rPr>
          <w:rFonts w:ascii="Times New Roman" w:hAnsi="Times New Roman"/>
          <w:sz w:val="32"/>
          <w:szCs w:val="32"/>
          <w:lang w:val="en-US" w:eastAsia="zh-CN"/>
        </w:rPr>
        <w:t>screen.blit</w:t>
      </w:r>
      <w:proofErr w:type="spellEnd"/>
      <w:proofErr w:type="gramEnd"/>
      <w:r>
        <w:rPr>
          <w:rFonts w:ascii="Times New Roman" w:hAnsi="Times New Roman"/>
          <w:sz w:val="32"/>
          <w:szCs w:val="32"/>
          <w:lang w:val="en-US" w:eastAsia="zh-CN"/>
        </w:rPr>
        <w:t>(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self.text_surface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, (self.rect.x+5, self.rect.y+5))</w:t>
      </w:r>
    </w:p>
    <w:p w14:paraId="1EAD40D9" w14:textId="77777777" w:rsidR="00DE3530" w:rsidRDefault="00DE3530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</w:p>
    <w:p w14:paraId="779D977A" w14:textId="77777777" w:rsidR="00DE3530" w:rsidRDefault="00A57A2A">
      <w:pPr>
        <w:spacing w:line="240" w:lineRule="auto"/>
        <w:rPr>
          <w:rFonts w:ascii="Times New Roman" w:hAnsi="Times New Roman"/>
          <w:sz w:val="32"/>
          <w:szCs w:val="32"/>
          <w:lang w:val="en-US" w:eastAsia="zh-CN"/>
        </w:r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def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getText</w:t>
      </w:r>
      <w:proofErr w:type="spellEnd"/>
      <w:r>
        <w:rPr>
          <w:rFonts w:ascii="Times New Roman" w:hAnsi="Times New Roman"/>
          <w:sz w:val="32"/>
          <w:szCs w:val="32"/>
          <w:lang w:val="en-US" w:eastAsia="zh-CN"/>
        </w:rPr>
        <w:t>(self):</w:t>
      </w:r>
    </w:p>
    <w:p w14:paraId="73C90A92" w14:textId="77777777" w:rsidR="00DE3530" w:rsidRDefault="00A57A2A">
      <w:pPr>
        <w:spacing w:line="240" w:lineRule="auto"/>
        <w:rPr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r>
        <w:rPr>
          <w:rFonts w:ascii="Times New Roman" w:hAnsi="Times New Roman"/>
          <w:sz w:val="32"/>
          <w:szCs w:val="32"/>
          <w:lang w:val="en-US" w:eastAsia="zh-CN"/>
        </w:rPr>
        <w:t xml:space="preserve">        return </w:t>
      </w:r>
      <w:proofErr w:type="spellStart"/>
      <w:r>
        <w:rPr>
          <w:rFonts w:ascii="Times New Roman" w:hAnsi="Times New Roman"/>
          <w:sz w:val="32"/>
          <w:szCs w:val="32"/>
          <w:lang w:val="en-US" w:eastAsia="zh-CN"/>
        </w:rPr>
        <w:t>self.text</w:t>
      </w:r>
      <w:proofErr w:type="spellEnd"/>
    </w:p>
    <w:p w14:paraId="02A76892" w14:textId="77777777" w:rsidR="00DE3530" w:rsidRDefault="00A57A2A">
      <w:pPr>
        <w:pStyle w:val="ContactDetails"/>
      </w:pPr>
      <w:r>
        <w:rPr>
          <w:noProof/>
        </w:rPr>
        <w:lastRenderedPageBreak/>
        <w:drawing>
          <wp:inline distT="0" distB="0" distL="0" distR="0" wp14:anchorId="5EF6E0AF" wp14:editId="40168638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614F" w14:textId="77777777" w:rsidR="00DE3530" w:rsidRDefault="00DE3530">
      <w:pPr>
        <w:jc w:val="center"/>
        <w:rPr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000000" w:themeColor="text1"/>
            <w:left w:val="single" w:sz="18" w:space="24" w:color="000000" w:themeColor="text1"/>
            <w:bottom w:val="single" w:sz="18" w:space="24" w:color="000000" w:themeColor="text1"/>
            <w:right w:val="single" w:sz="18" w:space="24" w:color="000000" w:themeColor="text1"/>
          </w:pgBorders>
          <w:cols w:space="708"/>
          <w:docGrid w:linePitch="360"/>
        </w:sectPr>
      </w:pPr>
    </w:p>
    <w:p w14:paraId="5E98FD59" w14:textId="77777777" w:rsidR="00DE3530" w:rsidRDefault="00A57A2A">
      <w:pPr>
        <w:jc w:val="center"/>
        <w:rPr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000000" w:themeColor="text1"/>
            <w:left w:val="single" w:sz="18" w:space="24" w:color="000000" w:themeColor="text1"/>
            <w:bottom w:val="single" w:sz="18" w:space="24" w:color="000000" w:themeColor="text1"/>
            <w:right w:val="single" w:sz="18" w:space="24" w:color="000000" w:themeColor="text1"/>
          </w:pgBorders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3B27FAB8" wp14:editId="07CA3FA9">
            <wp:extent cx="6645275" cy="4984115"/>
            <wp:effectExtent l="0" t="0" r="3175" b="6985"/>
            <wp:docPr id="38" name="Picture 38" descr="C:\Users\DEV\Pictures\Screenshots\Screenshot (2).png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\Users\DEV\Pictures\Screenshots\Screenshot (2).pngScreenshot (2)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3499" w14:textId="77777777" w:rsidR="00DE3530" w:rsidRDefault="00A57A2A">
      <w:pPr>
        <w:jc w:val="center"/>
        <w:rPr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000000" w:themeColor="text1"/>
            <w:left w:val="single" w:sz="18" w:space="24" w:color="000000" w:themeColor="text1"/>
            <w:bottom w:val="single" w:sz="18" w:space="24" w:color="000000" w:themeColor="text1"/>
            <w:right w:val="single" w:sz="18" w:space="24" w:color="000000" w:themeColor="text1"/>
          </w:pgBorders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74F8EF90" wp14:editId="0D0B57DC">
            <wp:extent cx="6645910" cy="4984750"/>
            <wp:effectExtent l="133350" t="114300" r="135890" b="1587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07363FCF" wp14:editId="473A941B">
            <wp:extent cx="6645910" cy="4940935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 wp14:anchorId="2D50BA95" wp14:editId="0D12B9C1">
            <wp:extent cx="6645910" cy="4879975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8F52" w14:textId="77777777" w:rsidR="00DE3530" w:rsidRDefault="00A57A2A">
      <w:pPr>
        <w:jc w:val="center"/>
        <w:rPr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000000" w:themeColor="text1"/>
            <w:left w:val="single" w:sz="18" w:space="24" w:color="000000" w:themeColor="text1"/>
            <w:bottom w:val="single" w:sz="18" w:space="24" w:color="000000" w:themeColor="text1"/>
            <w:right w:val="single" w:sz="18" w:space="24" w:color="000000" w:themeColor="text1"/>
          </w:pgBorders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226CC980" wp14:editId="427B09AB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3067" w14:textId="77777777" w:rsidR="00DE3530" w:rsidRDefault="00A57A2A">
      <w:pPr>
        <w:jc w:val="center"/>
        <w:rPr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000000" w:themeColor="text1"/>
            <w:left w:val="single" w:sz="18" w:space="24" w:color="000000" w:themeColor="text1"/>
            <w:bottom w:val="single" w:sz="18" w:space="24" w:color="000000" w:themeColor="text1"/>
            <w:right w:val="single" w:sz="18" w:space="24" w:color="000000" w:themeColor="text1"/>
          </w:pgBorders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52EBA9E" wp14:editId="6CB9FC8A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C3AC" w14:textId="77777777" w:rsidR="00DE3530" w:rsidRDefault="00A57A2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1A1C5D" wp14:editId="22BEFAB9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78AC" w14:textId="77777777" w:rsidR="00DE3530" w:rsidRDefault="00DE3530">
      <w:pPr>
        <w:jc w:val="center"/>
        <w:rPr>
          <w:lang w:val="en-US"/>
        </w:rPr>
      </w:pPr>
    </w:p>
    <w:p w14:paraId="17973A80" w14:textId="77777777" w:rsidR="00DE3530" w:rsidRDefault="00DE3530">
      <w:pPr>
        <w:jc w:val="center"/>
        <w:rPr>
          <w:lang w:val="en-US"/>
        </w:rPr>
      </w:pPr>
    </w:p>
    <w:p w14:paraId="1FABF613" w14:textId="77777777" w:rsidR="00DE3530" w:rsidRDefault="00DE3530">
      <w:pPr>
        <w:jc w:val="center"/>
        <w:rPr>
          <w:lang w:val="en-US"/>
        </w:rPr>
      </w:pPr>
    </w:p>
    <w:p w14:paraId="230C0BE0" w14:textId="77777777" w:rsidR="00DE3530" w:rsidRDefault="00DE3530">
      <w:pPr>
        <w:jc w:val="center"/>
        <w:rPr>
          <w:lang w:val="en-US"/>
        </w:rPr>
      </w:pPr>
    </w:p>
    <w:p w14:paraId="2030431B" w14:textId="77777777" w:rsidR="00DE3530" w:rsidRDefault="00DE3530">
      <w:pPr>
        <w:jc w:val="center"/>
        <w:rPr>
          <w:lang w:val="en-US"/>
        </w:rPr>
      </w:pPr>
    </w:p>
    <w:p w14:paraId="768B1528" w14:textId="77777777" w:rsidR="00DE3530" w:rsidRDefault="00DE3530">
      <w:pPr>
        <w:jc w:val="center"/>
        <w:rPr>
          <w:lang w:val="en-US"/>
        </w:rPr>
      </w:pPr>
    </w:p>
    <w:p w14:paraId="50B7A221" w14:textId="77777777" w:rsidR="00DE3530" w:rsidRDefault="00DE3530">
      <w:pPr>
        <w:jc w:val="center"/>
        <w:rPr>
          <w:lang w:val="en-US"/>
        </w:rPr>
      </w:pPr>
    </w:p>
    <w:p w14:paraId="2FD3BCE8" w14:textId="77777777" w:rsidR="00DE3530" w:rsidRDefault="00DE3530">
      <w:pPr>
        <w:jc w:val="center"/>
        <w:rPr>
          <w:lang w:val="en-US"/>
        </w:rPr>
      </w:pPr>
    </w:p>
    <w:p w14:paraId="6902DFDA" w14:textId="77777777" w:rsidR="00DE3530" w:rsidRDefault="00DE3530">
      <w:pPr>
        <w:jc w:val="center"/>
        <w:rPr>
          <w:lang w:val="en-US"/>
        </w:rPr>
      </w:pPr>
    </w:p>
    <w:p w14:paraId="2E52AAA7" w14:textId="77777777" w:rsidR="00DE3530" w:rsidRDefault="00DE3530">
      <w:pPr>
        <w:jc w:val="center"/>
        <w:rPr>
          <w:lang w:val="en-US"/>
        </w:rPr>
      </w:pPr>
    </w:p>
    <w:p w14:paraId="34699732" w14:textId="77777777" w:rsidR="00DE3530" w:rsidRDefault="00DE3530">
      <w:pPr>
        <w:jc w:val="center"/>
        <w:rPr>
          <w:lang w:val="en-US"/>
        </w:rPr>
      </w:pPr>
    </w:p>
    <w:p w14:paraId="51DA1A6D" w14:textId="77777777" w:rsidR="00DE3530" w:rsidRDefault="00DE3530">
      <w:pPr>
        <w:jc w:val="center"/>
        <w:rPr>
          <w:lang w:val="en-US"/>
        </w:rPr>
      </w:pPr>
    </w:p>
    <w:p w14:paraId="3734A974" w14:textId="77777777" w:rsidR="00DE3530" w:rsidRDefault="00DE3530">
      <w:pPr>
        <w:jc w:val="center"/>
        <w:rPr>
          <w:lang w:val="en-US"/>
        </w:rPr>
      </w:pPr>
    </w:p>
    <w:p w14:paraId="7A55A985" w14:textId="77777777" w:rsidR="00DE3530" w:rsidRDefault="00DE3530">
      <w:pPr>
        <w:jc w:val="center"/>
        <w:rPr>
          <w:lang w:val="en-US"/>
        </w:rPr>
      </w:pPr>
    </w:p>
    <w:p w14:paraId="4355401D" w14:textId="77777777" w:rsidR="00DE3530" w:rsidRDefault="00DE3530">
      <w:pPr>
        <w:jc w:val="center"/>
        <w:rPr>
          <w:lang w:val="en-US"/>
        </w:rPr>
      </w:pPr>
    </w:p>
    <w:p w14:paraId="3889687C" w14:textId="77777777" w:rsidR="00DE3530" w:rsidRDefault="00DE3530">
      <w:pPr>
        <w:jc w:val="both"/>
        <w:rPr>
          <w:lang w:val="en-US"/>
        </w:rPr>
      </w:pPr>
    </w:p>
    <w:p w14:paraId="0A7A2F9F" w14:textId="77777777" w:rsidR="00DE3530" w:rsidRDefault="00A57A2A">
      <w:pPr>
        <w:jc w:val="center"/>
        <w:rPr>
          <w:rFonts w:ascii="Times New Roman" w:hAnsi="Times New Roman" w:cs="Times New Roman"/>
          <w:i/>
          <w:iCs/>
          <w:sz w:val="32"/>
          <w:szCs w:val="32"/>
          <w:lang w:val="en-US"/>
        </w:rPr>
      </w:pPr>
      <w:r>
        <w:rPr>
          <w:rFonts w:ascii="Times New Roman" w:hAnsi="Times New Roman" w:cs="Times New Roman"/>
          <w:i/>
          <w:iCs/>
          <w:sz w:val="32"/>
          <w:szCs w:val="32"/>
          <w:lang w:val="en-US"/>
        </w:rPr>
        <w:lastRenderedPageBreak/>
        <w:t>Table where the games played are saved with their details</w:t>
      </w:r>
    </w:p>
    <w:p w14:paraId="0C81A0AF" w14:textId="77777777" w:rsidR="00DE3530" w:rsidRDefault="00DE3530">
      <w:pPr>
        <w:jc w:val="center"/>
        <w:rPr>
          <w:rFonts w:ascii="Times New Roman" w:hAnsi="Times New Roman" w:cs="Times New Roman"/>
          <w:i/>
          <w:iCs/>
          <w:sz w:val="32"/>
          <w:szCs w:val="32"/>
          <w:lang w:val="en-US"/>
        </w:rPr>
      </w:pPr>
    </w:p>
    <w:p w14:paraId="63FE1CB5" w14:textId="77777777" w:rsidR="00DE3530" w:rsidRDefault="00A57A2A">
      <w:pPr>
        <w:jc w:val="center"/>
        <w:rPr>
          <w:lang w:val="en-US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000000" w:themeColor="text1"/>
            <w:left w:val="single" w:sz="18" w:space="24" w:color="000000" w:themeColor="text1"/>
            <w:bottom w:val="single" w:sz="18" w:space="24" w:color="000000" w:themeColor="text1"/>
            <w:right w:val="single" w:sz="18" w:space="24" w:color="000000" w:themeColor="text1"/>
          </w:pgBorders>
          <w:cols w:space="708"/>
          <w:docGrid w:linePitch="360"/>
        </w:sectPr>
      </w:pPr>
      <w:r>
        <w:rPr>
          <w:noProof/>
          <w:lang w:val="en-US"/>
        </w:rPr>
        <w:drawing>
          <wp:inline distT="0" distB="0" distL="0" distR="0" wp14:anchorId="13A54401" wp14:editId="462EA810">
            <wp:extent cx="6360160" cy="2953385"/>
            <wp:effectExtent l="0" t="0" r="2540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rcRect r="4300"/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425E" w14:textId="77777777" w:rsidR="00DE3530" w:rsidRDefault="00A57A2A">
      <w:pPr>
        <w:pStyle w:val="Organization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  <w:lastRenderedPageBreak/>
        <w:t>Limitations</w:t>
      </w:r>
    </w:p>
    <w:p w14:paraId="6D1ED83A" w14:textId="77777777" w:rsidR="00DE3530" w:rsidRDefault="00DE3530">
      <w:pPr>
        <w:pStyle w:val="Organization"/>
        <w:jc w:val="center"/>
        <w:rPr>
          <w:rFonts w:ascii="Times New Roman" w:hAnsi="Times New Roman"/>
          <w:b/>
          <w:bCs/>
          <w:i/>
          <w:iCs/>
          <w:color w:val="0D0D0D" w:themeColor="text1" w:themeTint="F2"/>
        </w:rPr>
      </w:pPr>
    </w:p>
    <w:p w14:paraId="535A1F3B" w14:textId="77777777" w:rsidR="00DE3530" w:rsidRDefault="00A57A2A">
      <w:pPr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limitations of the project </w:t>
      </w:r>
      <w:proofErr w:type="gramStart"/>
      <w:r>
        <w:rPr>
          <w:rFonts w:ascii="Times New Roman" w:hAnsi="Times New Roman" w:cs="Times New Roman"/>
          <w:sz w:val="32"/>
          <w:szCs w:val="32"/>
        </w:rPr>
        <w:t>are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  <w:proofErr w:type="gramEnd"/>
    </w:p>
    <w:p w14:paraId="436D0582" w14:textId="77777777" w:rsidR="00DE3530" w:rsidRDefault="00A57A2A">
      <w:pPr>
        <w:pStyle w:val="ListParagraph"/>
        <w:numPr>
          <w:ilvl w:val="0"/>
          <w:numId w:val="24"/>
        </w:numPr>
        <w:ind w:left="126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 </w:t>
      </w:r>
      <w:r>
        <w:rPr>
          <w:rFonts w:ascii="Times New Roman" w:hAnsi="Times New Roman" w:cs="Times New Roman"/>
          <w:sz w:val="32"/>
          <w:szCs w:val="32"/>
        </w:rPr>
        <w:t>option to change the Theme of the project</w:t>
      </w:r>
    </w:p>
    <w:p w14:paraId="4879155B" w14:textId="77777777" w:rsidR="00DE3530" w:rsidRDefault="00A57A2A">
      <w:pPr>
        <w:pStyle w:val="ListParagraph"/>
        <w:numPr>
          <w:ilvl w:val="0"/>
          <w:numId w:val="24"/>
        </w:numPr>
        <w:ind w:left="126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 w14:paraId="683528AF" w14:textId="77777777" w:rsidR="00DE3530" w:rsidRDefault="00A57A2A">
      <w:pPr>
        <w:pStyle w:val="ListParagraph"/>
        <w:numPr>
          <w:ilvl w:val="0"/>
          <w:numId w:val="24"/>
        </w:numPr>
        <w:ind w:left="126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 w14:paraId="5A66BF9A" w14:textId="77777777" w:rsidR="00DE3530" w:rsidRDefault="00A57A2A">
      <w:pPr>
        <w:pStyle w:val="ListParagraph"/>
        <w:numPr>
          <w:ilvl w:val="0"/>
          <w:numId w:val="24"/>
        </w:numPr>
        <w:ind w:left="126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 w14:paraId="32D164B7" w14:textId="77777777" w:rsidR="00DE3530" w:rsidRDefault="00A57A2A">
      <w:pPr>
        <w:pStyle w:val="ListParagraph"/>
        <w:numPr>
          <w:ilvl w:val="0"/>
          <w:numId w:val="24"/>
        </w:numPr>
        <w:ind w:left="126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 w14:paraId="26119E4B" w14:textId="77777777" w:rsidR="00DE3530" w:rsidRDefault="00A57A2A">
      <w:pPr>
        <w:pStyle w:val="ListParagraph"/>
        <w:numPr>
          <w:ilvl w:val="0"/>
          <w:numId w:val="24"/>
        </w:numPr>
        <w:ind w:left="1265"/>
        <w:rPr>
          <w:rFonts w:ascii="Times New Roman" w:hAnsi="Times New Roman" w:cs="Times New Roman"/>
          <w:sz w:val="32"/>
          <w:szCs w:val="32"/>
        </w:rPr>
        <w:sectPr w:rsidR="00DE3530">
          <w:pgSz w:w="11906" w:h="16838"/>
          <w:pgMar w:top="720" w:right="720" w:bottom="720" w:left="72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425"/>
          <w:docGrid w:linePitch="360"/>
        </w:sectPr>
      </w:pPr>
      <w:r>
        <w:rPr>
          <w:rFonts w:ascii="Times New Roman" w:hAnsi="Times New Roman" w:cs="Times New Roman"/>
          <w:sz w:val="32"/>
          <w:szCs w:val="32"/>
        </w:rPr>
        <w:t>No other game modes like Infinite Pl</w:t>
      </w:r>
      <w:r>
        <w:rPr>
          <w:rFonts w:ascii="Times New Roman" w:hAnsi="Times New Roman" w:cs="Times New Roman"/>
          <w:sz w:val="32"/>
          <w:szCs w:val="32"/>
        </w:rPr>
        <w:t>ay, Timed Play</w:t>
      </w:r>
      <w:r>
        <w:rPr>
          <w:rFonts w:ascii="Times New Roman" w:hAnsi="Times New Roman" w:cs="Times New Roman"/>
          <w:sz w:val="32"/>
          <w:szCs w:val="32"/>
          <w:lang w:val="en-US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etc</w:t>
      </w:r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0CF2669C" w14:textId="77777777" w:rsidR="00DE3530" w:rsidRDefault="00A57A2A">
      <w:pPr>
        <w:pStyle w:val="Organization"/>
        <w:spacing w:line="240" w:lineRule="auto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  <w:lastRenderedPageBreak/>
        <w:t>Bibliography</w:t>
      </w:r>
    </w:p>
    <w:p w14:paraId="4A572D76" w14:textId="77777777" w:rsidR="00DE3530" w:rsidRDefault="00DE3530">
      <w:pPr>
        <w:pStyle w:val="Organization"/>
        <w:spacing w:line="240" w:lineRule="auto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</w:rPr>
      </w:pPr>
    </w:p>
    <w:p w14:paraId="0D77E9F4" w14:textId="77777777" w:rsidR="00DE3530" w:rsidRDefault="00A57A2A">
      <w:pPr>
        <w:pStyle w:val="ListParagraph"/>
        <w:numPr>
          <w:ilvl w:val="0"/>
          <w:numId w:val="25"/>
        </w:numPr>
        <w:ind w:left="84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  <w:proofErr w:type="spellEnd"/>
    </w:p>
    <w:p w14:paraId="4C56E033" w14:textId="77777777" w:rsidR="00DE3530" w:rsidRDefault="00A57A2A">
      <w:pPr>
        <w:pStyle w:val="ListParagraph"/>
        <w:numPr>
          <w:ilvl w:val="0"/>
          <w:numId w:val="25"/>
        </w:numPr>
        <w:ind w:left="84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  <w:proofErr w:type="spellEnd"/>
    </w:p>
    <w:p w14:paraId="3BE3E4F6" w14:textId="77777777" w:rsidR="00DE3530" w:rsidRDefault="00A57A2A">
      <w:pPr>
        <w:pStyle w:val="ListParagraph"/>
        <w:numPr>
          <w:ilvl w:val="0"/>
          <w:numId w:val="25"/>
        </w:numPr>
        <w:ind w:left="84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hyperlink r:id="rId23" w:history="1">
        <w:r>
          <w:rPr>
            <w:rStyle w:val="Hyperlink"/>
            <w:rFonts w:ascii="Times New Roman" w:hAnsi="Times New Roman" w:cs="Times New Roman"/>
            <w:sz w:val="32"/>
            <w:szCs w:val="32"/>
            <w:u w:val="none"/>
          </w:rPr>
          <w:t>https://www.pygame.org/docs/</w:t>
        </w:r>
      </w:hyperlink>
    </w:p>
    <w:p w14:paraId="30D38271" w14:textId="77777777" w:rsidR="00DE3530" w:rsidRDefault="00A57A2A">
      <w:pPr>
        <w:pStyle w:val="ListParagraph"/>
        <w:numPr>
          <w:ilvl w:val="0"/>
          <w:numId w:val="25"/>
        </w:numPr>
        <w:ind w:left="845"/>
        <w:rPr>
          <w:rFonts w:ascii="Times New Roman" w:hAnsi="Times New Roman" w:cs="Times New Roman"/>
          <w:sz w:val="32"/>
          <w:szCs w:val="32"/>
        </w:rPr>
      </w:pPr>
      <w:r>
        <w:rPr>
          <w:rStyle w:val="Hyperlink"/>
          <w:rFonts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hyperlink r:id="rId24" w:history="1">
        <w:r>
          <w:rPr>
            <w:rStyle w:val="Hyperlink"/>
            <w:rFonts w:ascii="Times New Roman" w:hAnsi="Times New Roman" w:cs="Times New Roman"/>
            <w:sz w:val="32"/>
            <w:szCs w:val="32"/>
            <w:u w:val="none"/>
          </w:rPr>
          <w:t>https://docs.python.org/3/</w:t>
        </w:r>
      </w:hyperlink>
    </w:p>
    <w:p w14:paraId="3D3FF10F" w14:textId="77777777" w:rsidR="00DE3530" w:rsidRDefault="00A57A2A">
      <w:pPr>
        <w:pStyle w:val="ListParagraph"/>
        <w:numPr>
          <w:ilvl w:val="0"/>
          <w:numId w:val="25"/>
        </w:numPr>
        <w:ind w:left="845"/>
        <w:rPr>
          <w:rFonts w:ascii="Times New Roman" w:hAnsi="Times New Roman" w:cs="Times New Roman"/>
          <w:sz w:val="32"/>
          <w:szCs w:val="32"/>
        </w:rPr>
      </w:pPr>
      <w:r>
        <w:rPr>
          <w:rStyle w:val="Hyperlink"/>
          <w:rFonts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hyperlink r:id="rId25" w:history="1">
        <w:r>
          <w:rPr>
            <w:rStyle w:val="Hyperlink"/>
            <w:rFonts w:ascii="Times New Roman" w:hAnsi="Times New Roman" w:cs="Times New Roman"/>
            <w:sz w:val="32"/>
            <w:szCs w:val="32"/>
            <w:u w:val="none"/>
          </w:rPr>
          <w:t>https://www.geeksforgeeks.org/</w:t>
        </w:r>
      </w:hyperlink>
    </w:p>
    <w:p w14:paraId="590F9547" w14:textId="77777777" w:rsidR="00DE3530" w:rsidRDefault="00A57A2A">
      <w:pPr>
        <w:pStyle w:val="ListParagraph"/>
        <w:numPr>
          <w:ilvl w:val="0"/>
          <w:numId w:val="25"/>
        </w:numPr>
        <w:ind w:left="845"/>
        <w:rPr>
          <w:rFonts w:ascii="Times New Roman" w:hAnsi="Times New Roman" w:cs="Times New Roman"/>
          <w:sz w:val="32"/>
          <w:szCs w:val="32"/>
        </w:rPr>
      </w:pPr>
      <w:r>
        <w:rPr>
          <w:rStyle w:val="Hyperlink"/>
          <w:rFonts w:ascii="Times New Roman" w:hAnsi="Times New Roman" w:cs="Times New Roman"/>
          <w:sz w:val="32"/>
          <w:szCs w:val="32"/>
          <w:u w:val="none"/>
          <w:lang w:val="en-US"/>
        </w:rPr>
        <w:t xml:space="preserve"> </w:t>
      </w:r>
      <w:hyperlink r:id="rId26" w:history="1">
        <w:r>
          <w:rPr>
            <w:rStyle w:val="Hyperlink"/>
            <w:rFonts w:ascii="Times New Roman" w:hAnsi="Times New Roman" w:cs="Times New Roman"/>
            <w:sz w:val="32"/>
            <w:szCs w:val="32"/>
            <w:u w:val="none"/>
          </w:rPr>
          <w:t>https://pythonprogramming.net/pyg</w:t>
        </w:r>
        <w:r>
          <w:rPr>
            <w:rStyle w:val="Hyperlink"/>
            <w:rFonts w:ascii="Times New Roman" w:hAnsi="Times New Roman" w:cs="Times New Roman"/>
            <w:sz w:val="32"/>
            <w:szCs w:val="32"/>
            <w:u w:val="none"/>
          </w:rPr>
          <w:t>ame-python-3-part-1-intro/</w:t>
        </w:r>
      </w:hyperlink>
    </w:p>
    <w:p w14:paraId="45DEB3E9" w14:textId="77777777" w:rsidR="00DE3530" w:rsidRDefault="00DE3530">
      <w:pPr>
        <w:rPr>
          <w:lang w:val="en-US"/>
        </w:rPr>
      </w:pPr>
    </w:p>
    <w:p w14:paraId="0BA8D9CC" w14:textId="77777777" w:rsidR="00DE3530" w:rsidRDefault="00DE3530">
      <w:pPr>
        <w:jc w:val="center"/>
        <w:rPr>
          <w:lang w:val="en-US"/>
        </w:rPr>
      </w:pPr>
    </w:p>
    <w:sectPr w:rsidR="00DE3530">
      <w:pgSz w:w="11906" w:h="16838"/>
      <w:pgMar w:top="720" w:right="720" w:bottom="720" w:left="72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5DA5AC7"/>
    <w:multiLevelType w:val="singleLevel"/>
    <w:tmpl w:val="85DA5AC7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6E64DAE"/>
    <w:multiLevelType w:val="singleLevel"/>
    <w:tmpl w:val="86E64DA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88DF924D"/>
    <w:multiLevelType w:val="singleLevel"/>
    <w:tmpl w:val="88DF924D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3" w15:restartNumberingAfterBreak="0">
    <w:nsid w:val="97A9C8B4"/>
    <w:multiLevelType w:val="singleLevel"/>
    <w:tmpl w:val="97A9C8B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9D464CAC"/>
    <w:multiLevelType w:val="singleLevel"/>
    <w:tmpl w:val="9D464CA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5" w15:restartNumberingAfterBreak="0">
    <w:nsid w:val="9FABFC2D"/>
    <w:multiLevelType w:val="multilevel"/>
    <w:tmpl w:val="9FABFC2D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 w15:restartNumberingAfterBreak="0">
    <w:nsid w:val="BBAFF148"/>
    <w:multiLevelType w:val="multilevel"/>
    <w:tmpl w:val="BBAFF148"/>
    <w:lvl w:ilvl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 w15:restartNumberingAfterBreak="0">
    <w:nsid w:val="BD8FB32C"/>
    <w:multiLevelType w:val="multilevel"/>
    <w:tmpl w:val="BD8FB32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  <w:szCs w:val="20"/>
      </w:rPr>
    </w:lvl>
  </w:abstractNum>
  <w:abstractNum w:abstractNumId="8" w15:restartNumberingAfterBreak="0">
    <w:nsid w:val="EDFE4425"/>
    <w:multiLevelType w:val="multilevel"/>
    <w:tmpl w:val="EDFE442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 w15:restartNumberingAfterBreak="0">
    <w:nsid w:val="03404F96"/>
    <w:multiLevelType w:val="multilevel"/>
    <w:tmpl w:val="03404F9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D3A999"/>
    <w:multiLevelType w:val="singleLevel"/>
    <w:tmpl w:val="06D3A999"/>
    <w:lvl w:ilvl="0">
      <w:start w:val="1"/>
      <w:numFmt w:val="bullet"/>
      <w:suff w:val="nothing"/>
      <w:lvlText w:val=""/>
      <w:lvlJc w:val="left"/>
      <w:pPr>
        <w:ind w:left="439" w:hanging="439"/>
      </w:pPr>
      <w:rPr>
        <w:rFonts w:ascii="Wingdings" w:hAnsi="Wingdings" w:hint="default"/>
      </w:rPr>
    </w:lvl>
  </w:abstractNum>
  <w:abstractNum w:abstractNumId="11" w15:restartNumberingAfterBreak="0">
    <w:nsid w:val="08123B8F"/>
    <w:multiLevelType w:val="multilevel"/>
    <w:tmpl w:val="08123B8F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 w15:restartNumberingAfterBreak="0">
    <w:nsid w:val="11E31640"/>
    <w:multiLevelType w:val="singleLevel"/>
    <w:tmpl w:val="11E3164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3" w15:restartNumberingAfterBreak="0">
    <w:nsid w:val="355AC776"/>
    <w:multiLevelType w:val="singleLevel"/>
    <w:tmpl w:val="355AC77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3809EBCC"/>
    <w:multiLevelType w:val="singleLevel"/>
    <w:tmpl w:val="3809EBC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5" w15:restartNumberingAfterBreak="0">
    <w:nsid w:val="3D503DBA"/>
    <w:multiLevelType w:val="singleLevel"/>
    <w:tmpl w:val="3D503DBA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3E6BA20C"/>
    <w:multiLevelType w:val="singleLevel"/>
    <w:tmpl w:val="3E6BA20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7" w15:restartNumberingAfterBreak="0">
    <w:nsid w:val="40596C59"/>
    <w:multiLevelType w:val="singleLevel"/>
    <w:tmpl w:val="40596C59"/>
    <w:lvl w:ilvl="0">
      <w:start w:val="1"/>
      <w:numFmt w:val="bullet"/>
      <w:suff w:val="nothing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42BC55CE"/>
    <w:multiLevelType w:val="multilevel"/>
    <w:tmpl w:val="42BC55C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9" w15:restartNumberingAfterBreak="0">
    <w:nsid w:val="442BC8AA"/>
    <w:multiLevelType w:val="singleLevel"/>
    <w:tmpl w:val="442BC8AA"/>
    <w:lvl w:ilvl="0">
      <w:start w:val="1"/>
      <w:numFmt w:val="bullet"/>
      <w:suff w:val="nothing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655C3A86"/>
    <w:multiLevelType w:val="multilevel"/>
    <w:tmpl w:val="655C3A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9F38E0"/>
    <w:multiLevelType w:val="multilevel"/>
    <w:tmpl w:val="669F38E0"/>
    <w:lvl w:ilvl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2" w15:restartNumberingAfterBreak="0">
    <w:nsid w:val="6E6F6736"/>
    <w:multiLevelType w:val="multilevel"/>
    <w:tmpl w:val="6E6F67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39A4AB"/>
    <w:multiLevelType w:val="multilevel"/>
    <w:tmpl w:val="6F39A4A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4" w15:restartNumberingAfterBreak="0">
    <w:nsid w:val="7574633A"/>
    <w:multiLevelType w:val="singleLevel"/>
    <w:tmpl w:val="7574633A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8"/>
  </w:num>
  <w:num w:numId="4">
    <w:abstractNumId w:val="10"/>
  </w:num>
  <w:num w:numId="5">
    <w:abstractNumId w:val="18"/>
  </w:num>
  <w:num w:numId="6">
    <w:abstractNumId w:val="17"/>
  </w:num>
  <w:num w:numId="7">
    <w:abstractNumId w:val="23"/>
  </w:num>
  <w:num w:numId="8">
    <w:abstractNumId w:val="19"/>
  </w:num>
  <w:num w:numId="9">
    <w:abstractNumId w:val="7"/>
  </w:num>
  <w:num w:numId="10">
    <w:abstractNumId w:val="6"/>
  </w:num>
  <w:num w:numId="11">
    <w:abstractNumId w:val="5"/>
  </w:num>
  <w:num w:numId="12">
    <w:abstractNumId w:val="21"/>
  </w:num>
  <w:num w:numId="13">
    <w:abstractNumId w:val="11"/>
  </w:num>
  <w:num w:numId="14">
    <w:abstractNumId w:val="24"/>
  </w:num>
  <w:num w:numId="15">
    <w:abstractNumId w:val="9"/>
  </w:num>
  <w:num w:numId="16">
    <w:abstractNumId w:val="15"/>
  </w:num>
  <w:num w:numId="17">
    <w:abstractNumId w:val="0"/>
  </w:num>
  <w:num w:numId="18">
    <w:abstractNumId w:val="20"/>
  </w:num>
  <w:num w:numId="19">
    <w:abstractNumId w:val="22"/>
  </w:num>
  <w:num w:numId="20">
    <w:abstractNumId w:val="12"/>
  </w:num>
  <w:num w:numId="21">
    <w:abstractNumId w:val="4"/>
  </w:num>
  <w:num w:numId="22">
    <w:abstractNumId w:val="14"/>
  </w:num>
  <w:num w:numId="23">
    <w:abstractNumId w:val="13"/>
  </w:num>
  <w:num w:numId="24">
    <w:abstractNumId w:val="2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attachedTemplate r:id="rId1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958B2"/>
    <w:rsid w:val="00140C2D"/>
    <w:rsid w:val="00172A27"/>
    <w:rsid w:val="00182877"/>
    <w:rsid w:val="003827FB"/>
    <w:rsid w:val="00471FC0"/>
    <w:rsid w:val="004D3EB5"/>
    <w:rsid w:val="004E41BA"/>
    <w:rsid w:val="005E5540"/>
    <w:rsid w:val="00922466"/>
    <w:rsid w:val="00994927"/>
    <w:rsid w:val="009A67FF"/>
    <w:rsid w:val="00A57A2A"/>
    <w:rsid w:val="00C111EA"/>
    <w:rsid w:val="00C135EB"/>
    <w:rsid w:val="00C27D61"/>
    <w:rsid w:val="00DE3530"/>
    <w:rsid w:val="00F03A30"/>
    <w:rsid w:val="01855487"/>
    <w:rsid w:val="0D8342C1"/>
    <w:rsid w:val="156E6EA1"/>
    <w:rsid w:val="15897584"/>
    <w:rsid w:val="15C51E6E"/>
    <w:rsid w:val="15E803D7"/>
    <w:rsid w:val="18D04747"/>
    <w:rsid w:val="1D1B1581"/>
    <w:rsid w:val="1E551650"/>
    <w:rsid w:val="1F3554EE"/>
    <w:rsid w:val="20470AB7"/>
    <w:rsid w:val="227049A6"/>
    <w:rsid w:val="24A82F3B"/>
    <w:rsid w:val="27BF17C0"/>
    <w:rsid w:val="286A2A62"/>
    <w:rsid w:val="28810F28"/>
    <w:rsid w:val="28EC30EF"/>
    <w:rsid w:val="291534A2"/>
    <w:rsid w:val="2C2808AF"/>
    <w:rsid w:val="3076148E"/>
    <w:rsid w:val="31991A9A"/>
    <w:rsid w:val="31A85774"/>
    <w:rsid w:val="32664758"/>
    <w:rsid w:val="3A6E0A48"/>
    <w:rsid w:val="3A6E2C37"/>
    <w:rsid w:val="3B017599"/>
    <w:rsid w:val="3BD129FE"/>
    <w:rsid w:val="3C295E35"/>
    <w:rsid w:val="3C905FDA"/>
    <w:rsid w:val="3D373879"/>
    <w:rsid w:val="3DBB3651"/>
    <w:rsid w:val="3E0958A4"/>
    <w:rsid w:val="3F2E0F3C"/>
    <w:rsid w:val="418933B0"/>
    <w:rsid w:val="450D7901"/>
    <w:rsid w:val="46643310"/>
    <w:rsid w:val="49EA36CA"/>
    <w:rsid w:val="4A1C23F2"/>
    <w:rsid w:val="4C2E00DB"/>
    <w:rsid w:val="4D386104"/>
    <w:rsid w:val="504D121B"/>
    <w:rsid w:val="53553594"/>
    <w:rsid w:val="54596F32"/>
    <w:rsid w:val="5A7072C5"/>
    <w:rsid w:val="5D9431D9"/>
    <w:rsid w:val="62F43A78"/>
    <w:rsid w:val="6408458A"/>
    <w:rsid w:val="66CE3071"/>
    <w:rsid w:val="693E50C3"/>
    <w:rsid w:val="6F151A52"/>
    <w:rsid w:val="70925BAE"/>
    <w:rsid w:val="7260590B"/>
    <w:rsid w:val="72983A1F"/>
    <w:rsid w:val="734A4EB2"/>
    <w:rsid w:val="74AC2916"/>
    <w:rsid w:val="75BC1F84"/>
    <w:rsid w:val="764269BB"/>
    <w:rsid w:val="77974906"/>
    <w:rsid w:val="77AF3CC9"/>
    <w:rsid w:val="7BE87373"/>
    <w:rsid w:val="7C42627F"/>
    <w:rsid w:val="7F465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7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74380631"/>
  <w15:docId w15:val="{68F572C2-9AAB-487F-BF48-1B82985FB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SimSu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/>
    <w:lsdException w:name="heading 2" w:semiHidden="1" w:uiPriority="9" w:unhideWhenUsed="1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ing1">
    <w:name w:val="heading 1"/>
    <w:basedOn w:val="Normal"/>
    <w:next w:val="Normal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eastAsia="SimSun" w:hAnsi="Times New Roman" w:cs="Times New Roman"/>
      <w:b/>
      <w:kern w:val="44"/>
      <w:sz w:val="44"/>
      <w:szCs w:val="20"/>
      <w:lang w:val="en-US" w:eastAsia="zh-CN"/>
    </w:rPr>
  </w:style>
  <w:style w:type="paragraph" w:styleId="Heading2">
    <w:name w:val="heading 2"/>
    <w:next w:val="Normal"/>
    <w:uiPriority w:val="9"/>
    <w:semiHidden/>
    <w:unhideWhenUsed/>
    <w:qFormat/>
    <w:pPr>
      <w:spacing w:beforeAutospacing="1" w:afterAutospacing="1"/>
      <w:outlineLvl w:val="1"/>
    </w:pPr>
    <w:rPr>
      <w:rFonts w:ascii="SimSun" w:eastAsia="SimSun" w:hAnsi="SimSun" w:cs="Times New Roman" w:hint="eastAsia"/>
      <w:b/>
      <w:bCs/>
      <w:sz w:val="36"/>
      <w:szCs w:val="36"/>
      <w:lang w:val="en-US" w:eastAsia="zh-CN"/>
    </w:rPr>
  </w:style>
  <w:style w:type="paragraph" w:styleId="Heading3">
    <w:name w:val="heading 3"/>
    <w:basedOn w:val="Normal"/>
    <w:next w:val="Normal"/>
    <w:qFormat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eastAsia="SimSun" w:hAnsi="Times New Roman" w:cs="Times New Roman"/>
      <w:b/>
      <w:kern w:val="2"/>
      <w:sz w:val="32"/>
      <w:szCs w:val="20"/>
      <w:lang w:val="en-US" w:eastAsia="zh-CN"/>
    </w:rPr>
  </w:style>
  <w:style w:type="paragraph" w:styleId="Heading4">
    <w:name w:val="heading 4"/>
    <w:next w:val="Normal"/>
    <w:uiPriority w:val="9"/>
    <w:semiHidden/>
    <w:unhideWhenUsed/>
    <w:qFormat/>
    <w:pPr>
      <w:spacing w:beforeAutospacing="1" w:afterAutospacing="1"/>
      <w:outlineLvl w:val="3"/>
    </w:pPr>
    <w:rPr>
      <w:rFonts w:ascii="SimSun" w:eastAsia="SimSun" w:hAnsi="SimSun" w:cs="Times New Roman" w:hint="eastAsia"/>
      <w:b/>
      <w:bCs/>
      <w:sz w:val="24"/>
      <w:szCs w:val="24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qFormat/>
    <w:pPr>
      <w:widowControl w:val="0"/>
      <w:spacing w:after="0" w:line="240" w:lineRule="auto"/>
      <w:jc w:val="right"/>
    </w:pPr>
    <w:rPr>
      <w:rFonts w:ascii="Times New Roman" w:eastAsia="SimSun" w:hAnsi="Times New Roman" w:cs="Times New Roman"/>
      <w:color w:val="5590CC"/>
      <w:kern w:val="2"/>
      <w:sz w:val="24"/>
      <w:szCs w:val="24"/>
      <w:lang w:val="en-US" w:eastAsia="zh-CN"/>
    </w:rPr>
  </w:style>
  <w:style w:type="paragraph" w:styleId="Footer">
    <w:name w:val="footer"/>
    <w:basedOn w:val="Normal"/>
    <w:qFormat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Header">
    <w:name w:val="header"/>
    <w:basedOn w:val="Normal"/>
    <w:qFormat/>
    <w:pPr>
      <w:widowControl w:val="0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NormalWeb">
    <w:name w:val="Normal (Web)"/>
    <w:uiPriority w:val="99"/>
    <w:semiHidden/>
    <w:unhideWhenUsed/>
    <w:qFormat/>
    <w:pPr>
      <w:spacing w:beforeAutospacing="1" w:afterAutospacing="1"/>
    </w:pPr>
    <w:rPr>
      <w:rFonts w:ascii="Times New Roman" w:eastAsia="SimSun" w:hAnsi="Times New Roman" w:cs="Times New Roman"/>
      <w:sz w:val="24"/>
      <w:szCs w:val="24"/>
      <w:lang w:val="en-US" w:eastAsia="zh-CN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semiHidden/>
    <w:unhideWhenUsed/>
    <w:qFormat/>
    <w:rPr>
      <w:rFonts w:asciiTheme="minorHAnsi" w:eastAsiaTheme="minorHAnsi" w:hAnsiTheme="minorHAnsi" w:cstheme="minorBidi"/>
      <w:color w:val="0000FF"/>
      <w:u w:val="single"/>
      <w:lang w:val="en-IN" w:eastAsia="en-IN" w:bidi="ar-SA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NoSpacing1">
    <w:name w:val="No Spacing1"/>
    <w:link w:val="Char"/>
    <w:qFormat/>
    <w:rPr>
      <w:rFonts w:ascii="Times New Roman" w:eastAsia="SimSun" w:hAnsi="Times New Roman" w:cstheme="minorBidi"/>
      <w:sz w:val="22"/>
    </w:rPr>
  </w:style>
  <w:style w:type="paragraph" w:customStyle="1" w:styleId="ContactDetails">
    <w:name w:val="Contact Details"/>
    <w:basedOn w:val="Normal"/>
    <w:qFormat/>
    <w:pPr>
      <w:widowControl w:val="0"/>
      <w:spacing w:before="80" w:after="80" w:line="240" w:lineRule="auto"/>
      <w:jc w:val="both"/>
    </w:pPr>
    <w:rPr>
      <w:rFonts w:ascii="Times New Roman" w:eastAsia="SimSun" w:hAnsi="Times New Roman" w:cs="Times New Roman"/>
      <w:color w:val="FFFFFF"/>
      <w:kern w:val="2"/>
      <w:sz w:val="16"/>
      <w:szCs w:val="14"/>
      <w:lang w:val="en-US" w:eastAsia="zh-CN"/>
    </w:rPr>
  </w:style>
  <w:style w:type="paragraph" w:customStyle="1" w:styleId="Organization">
    <w:name w:val="Organization"/>
    <w:basedOn w:val="Normal"/>
    <w:qFormat/>
    <w:pPr>
      <w:widowControl w:val="0"/>
      <w:spacing w:after="0" w:line="600" w:lineRule="exact"/>
      <w:jc w:val="both"/>
    </w:pPr>
    <w:rPr>
      <w:rFonts w:ascii="Calibri" w:eastAsia="SimSun" w:hAnsi="Calibri" w:cs="Times New Roman"/>
      <w:color w:val="FFFFFF"/>
      <w:kern w:val="2"/>
      <w:sz w:val="56"/>
      <w:szCs w:val="36"/>
      <w:lang w:val="en-US" w:eastAsia="zh-CN"/>
    </w:rPr>
  </w:style>
  <w:style w:type="character" w:customStyle="1" w:styleId="Char">
    <w:name w:val="无间隔 Char"/>
    <w:basedOn w:val="DefaultParagraphFont"/>
    <w:link w:val="NoSpacing1"/>
    <w:qFormat/>
    <w:rPr>
      <w:rFonts w:ascii="Times New Roman" w:eastAsia="SimSun" w:hAnsi="Times New Roman" w:hint="default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871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pythonprogramming.net/pygame-python-3-part-1-intro/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geeksforgeeks.org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hyperlink" Target="https://docs.python.org/3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hyperlink" Target="https://www.pygame.org/docs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20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Props1.xml><?xml version="1.0" encoding="utf-8"?>
<ds:datastoreItem xmlns:ds="http://schemas.openxmlformats.org/officeDocument/2006/customXml" ds:itemID="{EC917764-0FD0-4F92-992C-1D50EC1152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TotalTime>178</TotalTime>
  <Pages>110</Pages>
  <Words>10759</Words>
  <Characters>61327</Characters>
  <Application>Microsoft Office Word</Application>
  <DocSecurity>0</DocSecurity>
  <Lines>511</Lines>
  <Paragraphs>143</Paragraphs>
  <ScaleCrop>false</ScaleCrop>
  <Company/>
  <LinksUpToDate>false</LinksUpToDate>
  <CharactersWithSpaces>71943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Dheer Coder</dc:creator>
  <cp:lastModifiedBy>Dheer Coder</cp:lastModifiedBy>
  <cp:revision>3</cp:revision>
  <cp:lastPrinted>2020-09-26T10:28:00Z</cp:lastPrinted>
  <dcterms:created xsi:type="dcterms:W3CDTF">2020-09-15T02:34:00Z</dcterms:created>
  <dcterms:modified xsi:type="dcterms:W3CDTF">2020-11-29T04:57:00Z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