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Random, Math and Datetime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663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r.db_info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pygame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numpy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random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math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>datetime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initiateConnection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createDatabase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saveGameInstance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compute_oup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setWeights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fp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quadraticCostDerivative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createBrainArray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loadMemory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getIntent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__init__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show_menu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setBounceAcceleration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getLoserName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getFinalScores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22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66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 w:sep="1">
            <w:col w:w="5021" w:space="425"/>
            <w:col w:w="5020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0"/>
        <w:spacing w:line="240" w:lineRule="auto"/>
        <w:jc w:val="center"/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  <w:t>Source Code</w:t>
      </w:r>
    </w:p>
    <w:p>
      <w:pPr>
        <w:spacing w:line="240" w:lineRule="auto"/>
      </w:pPr>
    </w:p>
    <w:p>
      <w:pPr>
        <w:pStyle w:val="16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datetime import datetime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mysql.connector as scon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about_screen,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default_bg=pygame.image.load("image\\bg_default.jpg")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ind w:firstLine="640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# screen = pygame.display.set_mode((r.game.SCREEN_WIDTH, r.game.SCREEN_HEIGHT), pygame.FULLSCREEN)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initiateConnection()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Start_Time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Date = datetime.now().strftime("%Y-%m-%d")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End_Time = datetime.now().strftime("%H:%M:%S")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 = game.getWinnerName()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Loser = game.getLoserName()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Winner_Score, Loser_Score = game.getFinalScores()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saveGameInstance(Date, Start_Time, End_Time, Winner, Winner_Score, Loser, Loser_Score)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db_con.close()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initiateConnection():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except scon.errors.ProgrammingError: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print("No database found, initiating it now")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createDatabase()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finally: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createDatabase():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db.cursor().execute(r.db_info.Q_CREATE_PONGDATA)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passwd=r.db_info.Password, database=r.db_info.DatabaseName)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db.cursor().execute(r.db_info.Q_CREATE_GAMESTATS)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db.close()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saveGameInstance(date, startTime, endTime, winnerName, winnerScore, loserName, loserScore):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db_con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query=r.db_info.Q_ADD_GAME_DATA.format(date, startTime, endTime, winnerName, winnerScore, loserName, loserScore)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db_con.cursor().execute(query)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db_con.commit()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lang w:val="en-US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. import db_info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sz w:val="32"/>
          <w:szCs w:val="32"/>
          <w:lang w:val="en-US"/>
        </w:rPr>
        <w:t>__all__=['main', 'game', 'endgame', 'colors', 'font_size', 'pause', 'playernames', 'about', 'db_info']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r.db_info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HostName = "localhost"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UserName = "root"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Password = "password"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Enter your MySQL Password here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DatabaseName = "PongData"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TableName = "GameStats"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C_ID = "GameId"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C_DATE = "Date"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C_START = "Game_Start_Time"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C_END = "Game_End_Time"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C_WINNER = "Winner"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C_WSCORE = "Winner_Score"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C_LOSER = "Loser"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C_LSCORE = "Loser_Score"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Q_CREATE_PONGDATA = "CREATE DATABASE "+DatabaseName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Q_CREATE_GAMESTATS = "CREATE TABLE "+TableName+"("+C_ID+" INT AUTO_INCREMENT PRIMARY KEY, "+C_DATE+" DATE, "+C_START+" TIME, "+C_END+" TIME, "+C_WINNER+" VARCHAR(32), "+C_WSCORE+" INTEGER, "+C_LOSER+" VARCHAR(32), "+C_LSCORE+" INTEGER)"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Q_ADD_GAME_DATA = "INSERT INTO "+TableName+" ("+C_DATE+", "+C_START+","+C_END+", "+C_WINNER+", "+C_WSCORE+", "+C_LOSER+", "+C_LSCORE+") VALUES ('{}', '{}', '{}', '{}', {}, '{}', {})"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both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16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24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__init__(self,screen,abouttext,screen_dimen,bg_color,fg_color,fontsize=r.font_size.xxs, bg=None):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55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 = QLearner(2,12)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"Winner"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self.loserName = "Loser"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self.loserScore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 = 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 = 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            pygame.draw.line(self.screen,r.colors.WHITE,[0,self.score_margin],[self.screen_dimen[0],self.score_margin],5)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 == 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 =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self.winnerScore = self.score2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self.loserName =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self.loserScore = self.score1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 =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getLoserName(self):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self.loserName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getFinalScores(self):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self.winnerScore, self.loserScore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self.p1name == '' or self.p1name.isspace():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self.p1name = 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if self.p2name == '' or self.p2name.isspace():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self.p2name = 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493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both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 - 4: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 - 4]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Chars="0" w:right="0" w:rightChars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center"/>
        <w:textAlignment w:val="auto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bookmarkStart w:id="0" w:name="_GoBack"/>
      <w:bookmarkEnd w:id="0"/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ai_draw(self, screen):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0" w:afterAutospacing="0" w:line="240" w:lineRule="auto"/>
        <w:ind w:left="0" w:right="0"/>
        <w:jc w:val="left"/>
        <w:textAlignment w:val="auto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numPr>
          <w:ilvl w:val="0"/>
          <w:numId w:val="23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4"/>
        </w:numPr>
        <w:ind w:left="1265" w:leftChars="0" w:hanging="425" w:firstLineChars="0"/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"https://www.pygame.org/docs/"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"https://docs.python.org/3/"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"https://www.geeksforgeeks.org/"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pStyle w:val="16"/>
        <w:numPr>
          <w:ilvl w:val="0"/>
          <w:numId w:val="25"/>
        </w:numPr>
        <w:ind w:left="845" w:leftChars="0" w:hanging="425" w:firstLineChars="0"/>
        <w:rPr>
          <w:rFonts w:ascii="Times New Roman" w:hAnsi="Times New Roman" w:cs="Times New Roman"/>
          <w:sz w:val="32"/>
          <w:szCs w:val="32"/>
        </w:rPr>
      </w:pPr>
      <w:r>
        <w:rPr>
          <w:rStyle w:val="12"/>
          <w:rFonts w:hint="default"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"https://pythonprogramming.net/pygame-python-3-part-1-intro/" </w:instrText>
      </w:r>
      <w:r>
        <w:rPr>
          <w:u w:val="none"/>
        </w:rP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  <w:u w:val="none"/>
        </w:rPr>
        <w:fldChar w:fldCharType="end"/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88DF924D"/>
    <w:multiLevelType w:val="singleLevel"/>
    <w:tmpl w:val="88DF924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9D464CAC"/>
    <w:multiLevelType w:val="singleLevel"/>
    <w:tmpl w:val="9D464CA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6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8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11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2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55AC776"/>
    <w:multiLevelType w:val="singleLevel"/>
    <w:tmpl w:val="355AC77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3E6BA20C"/>
    <w:multiLevelType w:val="singleLevel"/>
    <w:tmpl w:val="3E6BA20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2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4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10"/>
  </w:num>
  <w:num w:numId="5">
    <w:abstractNumId w:val="18"/>
  </w:num>
  <w:num w:numId="6">
    <w:abstractNumId w:val="17"/>
  </w:num>
  <w:num w:numId="7">
    <w:abstractNumId w:val="23"/>
  </w:num>
  <w:num w:numId="8">
    <w:abstractNumId w:val="19"/>
  </w:num>
  <w:num w:numId="9">
    <w:abstractNumId w:val="7"/>
  </w:num>
  <w:num w:numId="10">
    <w:abstractNumId w:val="6"/>
  </w:num>
  <w:num w:numId="11">
    <w:abstractNumId w:val="5"/>
  </w:num>
  <w:num w:numId="12">
    <w:abstractNumId w:val="21"/>
  </w:num>
  <w:num w:numId="13">
    <w:abstractNumId w:val="11"/>
  </w:num>
  <w:num w:numId="14">
    <w:abstractNumId w:val="24"/>
  </w:num>
  <w:num w:numId="15">
    <w:abstractNumId w:val="9"/>
  </w:num>
  <w:num w:numId="16">
    <w:abstractNumId w:val="15"/>
  </w:num>
  <w:num w:numId="17">
    <w:abstractNumId w:val="0"/>
  </w:num>
  <w:num w:numId="18">
    <w:abstractNumId w:val="20"/>
  </w:num>
  <w:num w:numId="19">
    <w:abstractNumId w:val="22"/>
  </w:num>
  <w:num w:numId="20">
    <w:abstractNumId w:val="12"/>
  </w:num>
  <w:num w:numId="21">
    <w:abstractNumId w:val="4"/>
  </w:num>
  <w:num w:numId="22">
    <w:abstractNumId w:val="14"/>
  </w:num>
  <w:num w:numId="23">
    <w:abstractNumId w:val="13"/>
  </w:num>
  <w:num w:numId="24">
    <w:abstractNumId w:val="2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11EA"/>
    <w:rsid w:val="00C135EB"/>
    <w:rsid w:val="00C27D61"/>
    <w:rsid w:val="00F03A30"/>
    <w:rsid w:val="01855487"/>
    <w:rsid w:val="0D8342C1"/>
    <w:rsid w:val="156E6EA1"/>
    <w:rsid w:val="15897584"/>
    <w:rsid w:val="15C51E6E"/>
    <w:rsid w:val="15E803D7"/>
    <w:rsid w:val="18D04747"/>
    <w:rsid w:val="1D1B1581"/>
    <w:rsid w:val="1E551650"/>
    <w:rsid w:val="20470AB7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BD129FE"/>
    <w:rsid w:val="3C295E35"/>
    <w:rsid w:val="3C905FDA"/>
    <w:rsid w:val="3D373879"/>
    <w:rsid w:val="3DBB3651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3553594"/>
    <w:rsid w:val="54596F32"/>
    <w:rsid w:val="5A7072C5"/>
    <w:rsid w:val="5D9431D9"/>
    <w:rsid w:val="62F43A78"/>
    <w:rsid w:val="6408458A"/>
    <w:rsid w:val="66CE3071"/>
    <w:rsid w:val="693E50C3"/>
    <w:rsid w:val="6F151A52"/>
    <w:rsid w:val="70925BAE"/>
    <w:rsid w:val="7260590B"/>
    <w:rsid w:val="72983A1F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44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2020-11-27T05:59:34Z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