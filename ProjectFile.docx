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8E55C6" w14:textId="77777777" w:rsidR="00140C2D" w:rsidRDefault="000958B2">
      <w:pPr>
        <w:rPr>
          <w:lang w:val="en-US"/>
        </w:rPr>
        <w:sectPr w:rsidR="00140C2D">
          <w:pgSz w:w="11850" w:h="16783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eastAsia="SimSun" w:hint="eastAsia"/>
          <w:noProof/>
          <w:lang w:eastAsia="zh-CN"/>
        </w:rPr>
        <w:drawing>
          <wp:anchor distT="0" distB="0" distL="114300" distR="114300" simplePos="0" relativeHeight="251654656" behindDoc="1" locked="0" layoutInCell="1" allowOverlap="1" wp14:anchorId="65C9A662" wp14:editId="0400DA97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 edited="0"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935" distR="114935" simplePos="0" relativeHeight="251655680" behindDoc="0" locked="0" layoutInCell="1" allowOverlap="1" wp14:anchorId="2FCE964B" wp14:editId="23688102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AD34A1" w14:textId="77777777" w:rsidR="000958B2" w:rsidRDefault="000958B2">
                            <w:pPr>
                              <w:spacing w:after="0" w:line="216" w:lineRule="auto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 w14:paraId="64C8E153" w14:textId="77777777" w:rsidR="000958B2" w:rsidRDefault="000958B2">
                            <w:pPr>
                              <w:spacing w:after="0" w:line="216" w:lineRule="auto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 w14:paraId="09790905" w14:textId="77777777" w:rsidR="000958B2" w:rsidRDefault="000958B2">
                            <w:pPr>
                              <w:spacing w:after="0" w:line="216" w:lineRule="auto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CE964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2.3pt;margin-top:123.3pt;width:395.9pt;height:144.65pt;z-index:251655680;visibility:visible;mso-wrap-style:square;mso-wrap-distance-left:9.05pt;mso-wrap-distance-top:0;mso-wrap-distance-right:9.05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" fillcolor="white [3201]" strokecolor="#0070c0" strokeweight="3.5pt">
                <v:shadow on="t" color="black" opacity="26214f" origin=",-.5" offset="0,3pt"/>
                <v:textbox inset="2.5mm,1.3mm,2.5mm,1.3mm">
                  <w:txbxContent>
                    <w:p w14:paraId="59AD34A1" w14:textId="77777777" w:rsidR="000958B2" w:rsidRDefault="000958B2">
                      <w:pPr>
                        <w:spacing w:after="0" w:line="216" w:lineRule="auto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ascii="Times New Roman" w:eastAsia="Calibri" w:hAnsi="Times New Roman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ascii="Times New Roman" w:eastAsia="Calibri" w:hAnsi="Times New Roman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ascii="Times New Roman" w:eastAsia="Calibri" w:hAnsi="Times New Roman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 w14:paraId="64C8E153" w14:textId="77777777" w:rsidR="000958B2" w:rsidRDefault="000958B2">
                      <w:pPr>
                        <w:spacing w:after="0" w:line="216" w:lineRule="auto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ascii="Times New Roman" w:eastAsia="Calibri" w:hAnsi="Times New Roman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 w14:paraId="09790905" w14:textId="77777777" w:rsidR="000958B2" w:rsidRDefault="000958B2">
                      <w:pPr>
                        <w:spacing w:after="0" w:line="216" w:lineRule="auto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ascii="Times New Roman" w:eastAsia="Calibri" w:hAnsi="Times New Roman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ascii="Times New Roman" w:eastAsia="Calibri" w:hAnsi="Times New Roman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ascii="Times New Roman" w:eastAsia="Calibri" w:hAnsi="Times New Roman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7B29E152" wp14:editId="10B5FE74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F3BB59" w14:textId="77777777" w:rsidR="000958B2" w:rsidRDefault="000958B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29E152" id="Group 21" o:spid="_x0000_s1027" style="position:absolute;margin-left:60.65pt;margin-top:6.55pt;width:399.2pt;height:51.7pt;z-index:251657728" coordorigin="3095,914" coordsize="7984,1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alt="School Logo" style="position:absolute;left:9691;top:950;width:1389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" stroked="t" strokecolor="black [3213]" strokeweight="2.25pt">
                  <v:imagedata r:id="rId9" o:title="School Logo"/>
                  <v:path arrowok="t"/>
                </v:shape>
                <v:shape id="Text Box 5" o:spid="_x0000_s1029" type="#_x0000_t202" style="position:absolute;left:3095;top:914;width:6563;height:103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" fillcolor="white [3201]" strokecolor="black [3213]" strokeweight="2.25pt">
                  <v:textbox inset="2.5mm,1.3mm,2.5mm,1.3mm">
                    <w:txbxContent>
                      <w:p w14:paraId="6EF3BB59" w14:textId="77777777" w:rsidR="000958B2" w:rsidRDefault="000958B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props3d w14:extrusionH="0" w14:contourW="0" w14:prstMaterial="clear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0EF5EC4" wp14:editId="6A1348A3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FA9ED1A" w14:textId="77777777" w:rsidR="000958B2" w:rsidRDefault="000958B2">
                            <w:pPr>
                              <w:ind w:firstLineChars="50" w:firstLine="160"/>
                              <w:rPr>
                                <w:rFonts w:ascii="Times New Roman" w:eastAsiaTheme="minorEastAsia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eastAsiaTheme="minorEastAsia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SUBMITTED TO :</w:t>
                            </w:r>
                            <w:r>
                              <w:rPr>
                                <w:rFonts w:ascii="Times New Roman" w:eastAsiaTheme="minorEastAsia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Theme="minorEastAsia" w:hAnsi="Times New Roman" w:cs="Times New Roman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 w14:paraId="64F9E47F" w14:textId="77777777" w:rsidR="000958B2" w:rsidRDefault="000958B2">
                            <w:pPr>
                              <w:rPr>
                                <w:rFonts w:ascii="Times New Roman" w:eastAsiaTheme="minorEastAsia" w:hAnsi="Times New Roman" w:cs="Times New Roman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w14:anchorId="30EF5EC4" id="Rectangles 22" o:spid="_x0000_s1030" style="position:absolute;margin-left:-22.65pt;margin-top:643.8pt;width:267.2pt;height:39.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" filled="f" strokecolor="#00b050" strokeweight="4.5pt">
                <v:stroke dashstyle="1 1" endcap="round"/>
                <v:textbox inset="0,2mm,2.5mm,1.3mm">
                  <w:txbxContent>
                    <w:p w14:paraId="6FA9ED1A" w14:textId="77777777" w:rsidR="000958B2" w:rsidRDefault="000958B2">
                      <w:pPr>
                        <w:ind w:firstLineChars="50" w:firstLine="160"/>
                        <w:rPr>
                          <w:rFonts w:ascii="Times New Roman" w:eastAsiaTheme="minorEastAsia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eastAsiaTheme="minorEastAsia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SUBMITTED TO :</w:t>
                      </w:r>
                      <w:r>
                        <w:rPr>
                          <w:rFonts w:ascii="Times New Roman" w:eastAsiaTheme="minorEastAsia" w:hAnsi="Times New Roman" w:cs="Times New Roman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eastAsiaTheme="minorEastAsia" w:hAnsi="Times New Roman" w:cs="Times New Roman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u w:val="single"/>
                          <w:lang w:val="en-US"/>
                        </w:rPr>
                        <w:t>Honey Shivnani</w:t>
                      </w:r>
                    </w:p>
                    <w:p w14:paraId="64F9E47F" w14:textId="77777777" w:rsidR="000958B2" w:rsidRDefault="000958B2">
                      <w:pPr>
                        <w:rPr>
                          <w:rFonts w:ascii="Times New Roman" w:eastAsiaTheme="minorEastAsia" w:hAnsi="Times New Roman" w:cs="Times New Roman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 w14:anchorId="00D68157">
          <v:rect id="_x0000_s1053" style="position:absolute;margin-left:272pt;margin-top:643.65pt;width:271.85pt;height:120.3pt;z-index:251664896;mso-position-horizontal-relative:text;mso-position-vertical-relative:text;mso-width-relative:page;mso-height-relative:page;v-text-anchor:bottom" filled="f" strokecolor="#00b050" strokeweight="4.5pt">
            <v:stroke dashstyle="1 1" endcap="round"/>
            <v:textbox inset="0">
              <w:txbxContent>
                <w:p w14:paraId="14FF6F1D" w14:textId="77777777" w:rsidR="000958B2" w:rsidRDefault="000958B2">
                  <w:pPr>
                    <w:ind w:firstLineChars="50" w:firstLine="160"/>
                    <w:rPr>
                      <w:rFonts w:ascii="Times New Roman" w:eastAsiaTheme="minorEastAsia" w:hAnsi="Times New Roman" w:cs="Times New Roman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sz w:val="32"/>
                      <w:szCs w:val="32"/>
                      <w:lang w:val="en-US"/>
                    </w:rPr>
                    <w:t>SUBMITTED BY :</w:t>
                  </w:r>
                  <w:r>
                    <w:rPr>
                      <w:rFonts w:ascii="Times New Roman" w:eastAsiaTheme="minorEastAsia" w:hAnsi="Times New Roman" w:cs="Times New Roman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Dev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</w:rPr>
                    <w:t xml:space="preserve">g                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 w14:paraId="265661DC" w14:textId="77777777" w:rsidR="000958B2" w:rsidRDefault="000958B2">
                  <w:pPr>
                    <w:ind w:firstLineChars="50" w:firstLine="160"/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sz w:val="32"/>
                      <w:szCs w:val="32"/>
                      <w:lang w:val="en-US"/>
                    </w:rPr>
                    <w:t>CLASS :</w:t>
                  </w:r>
                  <w:r>
                    <w:rPr>
                      <w:rFonts w:ascii="Times New Roman" w:eastAsiaTheme="minorEastAsia" w:hAnsi="Times New Roman" w:cs="Times New Roman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 w14:paraId="5AF502D9" w14:textId="77777777" w:rsidR="000958B2" w:rsidRDefault="000958B2">
                  <w:pPr>
                    <w:ind w:firstLineChars="50" w:firstLine="160"/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 w14:anchorId="402C9E34">
          <v:shape id="_x0000_s1056" type="#_x0000_t75" alt="未标题-1" style="position:absolute;margin-left:.15pt;margin-top:-7.05pt;width:595.3pt;height:524.35pt;z-index:-251652608;mso-position-horizontal-relative:page;mso-position-vertical-relative:page;mso-width-relative:page;mso-height-relative:page">
            <v:imagedata r:id="rId10" o:title="未标题-1"/>
            <w10:wrap anchorx="page" anchory="page"/>
          </v:shape>
        </w:pict>
      </w:r>
    </w:p>
    <w:p w14:paraId="237D59CF" w14:textId="77777777" w:rsidR="00140C2D" w:rsidRDefault="000958B2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Index</w:t>
      </w:r>
    </w:p>
    <w:p w14:paraId="1AEB1B9D" w14:textId="77777777" w:rsidR="00140C2D" w:rsidRDefault="00140C2D"/>
    <w:p w14:paraId="488F1F77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Certificate</w:t>
      </w:r>
    </w:p>
    <w:p w14:paraId="35B6F25F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Acknowledgement</w:t>
      </w:r>
    </w:p>
    <w:p w14:paraId="467CEDB2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Python Introduction</w:t>
      </w:r>
    </w:p>
    <w:p w14:paraId="41B78E92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System Requirements</w:t>
      </w:r>
    </w:p>
    <w:p w14:paraId="39E546C3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 w14:paraId="2BD88ADF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ascii="Times New Roman" w:hAnsi="Times New Roman" w:cs="Times New Roman"/>
          <w:sz w:val="32"/>
          <w:szCs w:val="32"/>
          <w:lang w:val="en-US"/>
        </w:rPr>
        <w:t>Overview</w:t>
      </w:r>
    </w:p>
    <w:p w14:paraId="2D54534C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 w14:paraId="170C4CA0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 w14:paraId="4DE44A93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 w14:paraId="4A0DC8F0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Source Code</w:t>
      </w:r>
    </w:p>
    <w:p w14:paraId="0DE2695F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 w14:paraId="41F10E3E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 w14:paraId="57BC4B38" w14:textId="77777777" w:rsidR="00140C2D" w:rsidRDefault="000958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 w14:paraId="6D9E965B" w14:textId="77777777" w:rsidR="00140C2D" w:rsidRDefault="00140C2D"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77FB1A4A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72C8530" w14:textId="77777777" w:rsidR="00140C2D" w:rsidRDefault="000958B2"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anchor distT="0" distB="0" distL="0" distR="0" simplePos="0" relativeHeight="251650560" behindDoc="0" locked="0" layoutInCell="1" allowOverlap="1" wp14:anchorId="0ABE0231" wp14:editId="3666D3D0">
            <wp:simplePos x="0" y="0"/>
            <wp:positionH relativeFrom="margin">
              <wp:posOffset>2730500</wp:posOffset>
            </wp:positionH>
            <wp:positionV relativeFrom="paragraph">
              <wp:posOffset>6350</wp:posOffset>
            </wp:positionV>
            <wp:extent cx="1184275" cy="1097280"/>
            <wp:effectExtent l="0" t="0" r="15875" b="7620"/>
            <wp:wrapNone/>
            <wp:docPr id="1026" name="Picture 21" descr="C:\Users\admin\Desktop\Diksha Dave\planner\Shiv Ashish Logo CBSE_NEW 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1" descr="C:\Users\admin\Desktop\Diksha Dave\planner\Shiv Ashish Logo CBSE_NEW (1).jpg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4446" cy="1097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FE6978" w14:textId="77777777" w:rsidR="00140C2D" w:rsidRDefault="00140C2D"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820CAC8" w14:textId="77777777" w:rsidR="00140C2D" w:rsidRDefault="00140C2D"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D101840" w14:textId="77777777" w:rsidR="00140C2D" w:rsidRDefault="00140C2D"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D7F2592" w14:textId="77777777" w:rsidR="00140C2D" w:rsidRDefault="00140C2D"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1D10F1C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CERTIFICATE</w:t>
      </w:r>
    </w:p>
    <w:p w14:paraId="4C3D5A12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8B54785" w14:textId="77777777" w:rsidR="00140C2D" w:rsidRDefault="00140C2D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85A824" w14:textId="77777777" w:rsidR="00140C2D" w:rsidRDefault="000958B2">
      <w:pPr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</w:rPr>
        <w:t>This is to certify that _________________________________________________</w:t>
      </w:r>
      <w:r>
        <w:rPr>
          <w:rFonts w:ascii="MV Boli" w:hAnsi="MV Boli" w:cs="MV Boli"/>
          <w:sz w:val="28"/>
          <w:szCs w:val="28"/>
          <w:u w:val="single"/>
        </w:rPr>
        <w:t>,</w:t>
      </w:r>
      <w:r>
        <w:rPr>
          <w:rFonts w:ascii="MV Boli" w:hAnsi="MV Boli" w:cs="MV Boli"/>
          <w:sz w:val="28"/>
          <w:szCs w:val="28"/>
        </w:rPr>
        <w:t xml:space="preserve"> a student of Class XII _________________________________ has successfully completed the research on the C</w:t>
      </w:r>
      <w:r>
        <w:rPr>
          <w:rFonts w:hAnsi="MV Boli" w:cs="MV Boli"/>
          <w:sz w:val="28"/>
          <w:szCs w:val="28"/>
          <w:lang w:val="en-US"/>
        </w:rPr>
        <w:t>omputer</w:t>
      </w:r>
      <w:r>
        <w:rPr>
          <w:rFonts w:ascii="MV Boli" w:hAnsi="MV Boli" w:cs="MV Boli"/>
          <w:sz w:val="28"/>
          <w:szCs w:val="28"/>
        </w:rPr>
        <w:t xml:space="preserve"> project titled by ________________________________________________________________________ under the guidance of _______________________________________during the year 2020-2021.</w:t>
      </w:r>
    </w:p>
    <w:p w14:paraId="5B9012FE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sz w:val="28"/>
          <w:szCs w:val="28"/>
          <w:u w:val="single"/>
        </w:rPr>
      </w:pPr>
    </w:p>
    <w:p w14:paraId="413570AA" w14:textId="77777777" w:rsidR="00140C2D" w:rsidRDefault="000958B2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noProof/>
          <w:sz w:val="28"/>
          <w:szCs w:val="28"/>
          <w:u w:val="single"/>
        </w:rPr>
        <mc:AlternateContent>
          <mc:Choice Requires="wps">
            <w:drawing>
              <wp:anchor distT="0" distB="0" distL="0" distR="0" simplePos="0" relativeHeight="251651584" behindDoc="0" locked="0" layoutInCell="1" allowOverlap="1" wp14:anchorId="21D8AD61" wp14:editId="10801B69">
                <wp:simplePos x="0" y="0"/>
                <wp:positionH relativeFrom="margin">
                  <wp:posOffset>2339975</wp:posOffset>
                </wp:positionH>
                <wp:positionV relativeFrom="paragraph">
                  <wp:posOffset>108585</wp:posOffset>
                </wp:positionV>
                <wp:extent cx="1676400" cy="1874520"/>
                <wp:effectExtent l="6350" t="6350" r="12700" b="24130"/>
                <wp:wrapNone/>
                <wp:docPr id="10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87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" o:spid="_x0000_s1026" o:spt="1" style="position:absolute;left:0pt;margin-left:184.25pt;margin-top:8.55pt;height:147.6pt;width:132pt;mso-position-horizontal-relative:margin;z-index:128000;mso-width-relative:page;mso-height-relative:page;" fillcolor="#FFFFFF" filled="t" stroked="t" coordsize="21600,21600" o:gfxdata="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HaxsN7aAAAACgEAAA8AAAAAAAAAAQAgAAAAIgAAAGRycy9kb3ducmV2LnhtbFBLAQIUABQAAAAI&#10;AIdO4kC7zaRRsgEAAHgDAAAOAAAAAAAAAAEAIAAAACkBAABkcnMvZTJvRG9jLnhtbFBLBQYAAAAA&#10;BgAGAFkBAABNBQAAAAA=&#10;">
                <v:fill on="t" focussize="0,0"/>
                <v:stroke weight="1pt"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3A301428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618219AC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571FBED7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77E91266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4373BA28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49B967F9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68D69452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0B04F7F7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58A980F7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sz w:val="28"/>
          <w:szCs w:val="28"/>
        </w:rPr>
      </w:pPr>
    </w:p>
    <w:p w14:paraId="79C57372" w14:textId="77777777" w:rsidR="00140C2D" w:rsidRDefault="000958B2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>TEACHER IN-CHARGE</w:t>
      </w:r>
      <w:r>
        <w:rPr>
          <w:b/>
          <w:bCs/>
          <w:sz w:val="28"/>
          <w:szCs w:val="28"/>
        </w:rPr>
        <w:tab/>
        <w:t xml:space="preserve">                                                                PRINCIPAL</w:t>
      </w:r>
    </w:p>
    <w:p w14:paraId="26EAD5F3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1A1E96BC" w14:textId="77777777" w:rsidR="00140C2D" w:rsidRDefault="00140C2D">
      <w:p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22895A67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A5DEC6D" w14:textId="77777777" w:rsidR="00140C2D" w:rsidRDefault="000958B2"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anchor distT="0" distB="0" distL="0" distR="0" simplePos="0" relativeHeight="251652608" behindDoc="0" locked="0" layoutInCell="1" allowOverlap="1" wp14:anchorId="1DA85553" wp14:editId="5DDE243F">
            <wp:simplePos x="0" y="0"/>
            <wp:positionH relativeFrom="margin">
              <wp:posOffset>2730500</wp:posOffset>
            </wp:positionH>
            <wp:positionV relativeFrom="paragraph">
              <wp:posOffset>6350</wp:posOffset>
            </wp:positionV>
            <wp:extent cx="1184275" cy="1097280"/>
            <wp:effectExtent l="0" t="0" r="15875" b="7620"/>
            <wp:wrapNone/>
            <wp:docPr id="7" name="Picture 21" descr="C:\Users\admin\Desktop\Diksha Dave\planner\Shiv Ashish Logo CBSE_NEW 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1" descr="C:\Users\admin\Desktop\Diksha Dave\planner\Shiv Ashish Logo CBSE_NEW (1).jpg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4446" cy="1097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43BE41" w14:textId="77777777" w:rsidR="00140C2D" w:rsidRDefault="00140C2D"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51E6A758" w14:textId="77777777" w:rsidR="00140C2D" w:rsidRDefault="00140C2D"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8AEABBF" w14:textId="77777777" w:rsidR="00140C2D" w:rsidRDefault="00140C2D"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FFF6A84" w14:textId="77777777" w:rsidR="00140C2D" w:rsidRDefault="00140C2D">
      <w:pPr>
        <w:spacing w:line="240" w:lineRule="auto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4A649A3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CERTIFICATE</w:t>
      </w:r>
    </w:p>
    <w:p w14:paraId="7A63931B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590F690B" w14:textId="77777777" w:rsidR="00140C2D" w:rsidRDefault="00140C2D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3DBD1D" w14:textId="77777777" w:rsidR="00140C2D" w:rsidRDefault="000958B2">
      <w:pPr>
        <w:jc w:val="both"/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sz w:val="28"/>
          <w:szCs w:val="28"/>
        </w:rPr>
        <w:t>This is to certify that _________________________________________________</w:t>
      </w:r>
      <w:r>
        <w:rPr>
          <w:rFonts w:ascii="MV Boli" w:hAnsi="MV Boli" w:cs="MV Boli"/>
          <w:sz w:val="28"/>
          <w:szCs w:val="28"/>
          <w:u w:val="single"/>
        </w:rPr>
        <w:t>,</w:t>
      </w:r>
      <w:r>
        <w:rPr>
          <w:rFonts w:ascii="MV Boli" w:hAnsi="MV Boli" w:cs="MV Boli"/>
          <w:sz w:val="28"/>
          <w:szCs w:val="28"/>
        </w:rPr>
        <w:t xml:space="preserve"> a student of Class XII _________________________________ has successfully completed the research on the C</w:t>
      </w:r>
      <w:r>
        <w:rPr>
          <w:rFonts w:hAnsi="MV Boli" w:cs="MV Boli"/>
          <w:sz w:val="28"/>
          <w:szCs w:val="28"/>
          <w:lang w:val="en-US"/>
        </w:rPr>
        <w:t>omputer</w:t>
      </w:r>
      <w:r>
        <w:rPr>
          <w:rFonts w:ascii="MV Boli" w:hAnsi="MV Boli" w:cs="MV Boli"/>
          <w:sz w:val="28"/>
          <w:szCs w:val="28"/>
        </w:rPr>
        <w:t xml:space="preserve"> project titled by ________________________________________________________________________ under the guidance of _______________________________________during the year 2020-2021.</w:t>
      </w:r>
    </w:p>
    <w:p w14:paraId="3E8CCD83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sz w:val="28"/>
          <w:szCs w:val="28"/>
          <w:u w:val="single"/>
        </w:rPr>
      </w:pPr>
    </w:p>
    <w:p w14:paraId="3AB4FB79" w14:textId="77777777" w:rsidR="00140C2D" w:rsidRDefault="000958B2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  <w:r>
        <w:rPr>
          <w:rFonts w:ascii="MV Boli" w:hAnsi="MV Boli" w:cs="MV Boli"/>
          <w:noProof/>
          <w:sz w:val="28"/>
          <w:szCs w:val="28"/>
          <w:u w:val="single"/>
        </w:rPr>
        <mc:AlternateContent>
          <mc:Choice Requires="wps">
            <w:drawing>
              <wp:anchor distT="0" distB="0" distL="0" distR="0" simplePos="0" relativeHeight="251653632" behindDoc="0" locked="0" layoutInCell="1" allowOverlap="1" wp14:anchorId="2E216F96" wp14:editId="53C29A25">
                <wp:simplePos x="0" y="0"/>
                <wp:positionH relativeFrom="margin">
                  <wp:posOffset>2339975</wp:posOffset>
                </wp:positionH>
                <wp:positionV relativeFrom="paragraph">
                  <wp:posOffset>108585</wp:posOffset>
                </wp:positionV>
                <wp:extent cx="1676400" cy="1874520"/>
                <wp:effectExtent l="6350" t="6350" r="12700" b="24130"/>
                <wp:wrapNone/>
                <wp:docPr id="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87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" o:spid="_x0000_s1026" o:spt="1" style="position:absolute;left:0pt;margin-left:184.25pt;margin-top:8.55pt;height:147.6pt;width:132pt;mso-position-horizontal-relative:margin;z-index:128000;mso-width-relative:page;mso-height-relative:page;" fillcolor="#FFFFFF" filled="t" stroked="t" coordsize="21600,21600" o:gfxdata="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drGw3toAAAAKAQAADwAAAAAAAAABACAAAAAiAAAAZHJzL2Rvd25yZXYueG1sUEsBAhQAFAAAAAgA&#10;h07iQFr9gJyxAQAAdgMAAA4AAAAAAAAAAQAgAAAAKQEAAGRycy9lMm9Eb2MueG1sUEsFBgAAAAAG&#10;AAYAWQEAAEwFAAAAAA==&#10;">
                <v:fill on="t" focussize="0,0"/>
                <v:stroke weight="1pt"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4C20257A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084A8EF8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2F5B64CF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60373330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40B3980C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44DCD582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66F7AB33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466FAE9A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458A1313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sz w:val="28"/>
          <w:szCs w:val="28"/>
        </w:rPr>
      </w:pPr>
    </w:p>
    <w:p w14:paraId="5D0AA488" w14:textId="77777777" w:rsidR="00140C2D" w:rsidRDefault="000958B2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>TEACHER IN-CHARGE</w:t>
      </w:r>
      <w:r>
        <w:rPr>
          <w:b/>
          <w:bCs/>
          <w:sz w:val="28"/>
          <w:szCs w:val="28"/>
        </w:rPr>
        <w:tab/>
        <w:t xml:space="preserve">                                                                PRINCIPAL</w:t>
      </w:r>
    </w:p>
    <w:p w14:paraId="7C56CD12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29061950" w14:textId="77777777" w:rsidR="00140C2D" w:rsidRDefault="00140C2D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/>
          <w:sz w:val="28"/>
          <w:szCs w:val="28"/>
          <w:u w:val="single"/>
        </w:rPr>
      </w:pPr>
    </w:p>
    <w:p w14:paraId="6A05C995" w14:textId="77777777" w:rsidR="00140C2D" w:rsidRDefault="00140C2D">
      <w:p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7B1349D1" w14:textId="77777777" w:rsidR="00140C2D" w:rsidRDefault="000958B2"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lastRenderedPageBreak/>
        <w:t>Acknowledgement</w:t>
      </w:r>
    </w:p>
    <w:p w14:paraId="2E03DE53" w14:textId="77777777" w:rsidR="00140C2D" w:rsidRDefault="000958B2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lastRenderedPageBreak/>
        <w:t>Python Introduction</w:t>
      </w:r>
    </w:p>
    <w:p w14:paraId="6574D251" w14:textId="77777777" w:rsidR="00140C2D" w:rsidRDefault="00140C2D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 w14:paraId="4DB56828" w14:textId="77777777" w:rsidR="00140C2D" w:rsidRDefault="000958B2">
      <w:pPr>
        <w:numPr>
          <w:ilvl w:val="0"/>
          <w:numId w:val="2"/>
        </w:numPr>
        <w:rPr>
          <w:rStyle w:val="Strong"/>
          <w:rFonts w:ascii="Times New Roman" w:eastAsia="Arial" w:hAnsi="Times New Roman" w:cs="Times New Roman"/>
          <w:color w:val="222426"/>
          <w:sz w:val="32"/>
          <w:szCs w:val="32"/>
          <w:shd w:val="clear" w:color="auto" w:fill="FFFFFF"/>
          <w:lang w:val="en-US"/>
        </w:rPr>
      </w:pPr>
      <w:r>
        <w:rPr>
          <w:rStyle w:val="Strong"/>
          <w:rFonts w:ascii="Times New Roman" w:eastAsia="Arial" w:hAnsi="Times New Roman"/>
          <w:color w:val="222426"/>
          <w:sz w:val="32"/>
          <w:szCs w:val="32"/>
          <w:shd w:val="clear" w:color="auto" w:fill="FFFFFF"/>
          <w:lang w:val="en-US"/>
        </w:rPr>
        <w:t>What is Python?</w:t>
      </w:r>
    </w:p>
    <w:p w14:paraId="4369B49A" w14:textId="77777777" w:rsidR="00140C2D" w:rsidRDefault="000958B2">
      <w:pPr>
        <w:spacing w:line="260" w:lineRule="auto"/>
        <w:ind w:left="482" w:hangingChars="150" w:hanging="482"/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</w:pPr>
      <w:r>
        <w:rPr>
          <w:rStyle w:val="Strong"/>
          <w:rFonts w:ascii="Times New Roman" w:eastAsia="Arial" w:hAnsi="Times New Roman"/>
          <w:color w:val="222426"/>
          <w:sz w:val="32"/>
          <w:szCs w:val="32"/>
          <w:shd w:val="clear" w:color="auto" w:fill="FFFFFF"/>
          <w:lang w:val="en-US"/>
        </w:rPr>
        <w:t xml:space="preserve">   </w:t>
      </w:r>
      <w:r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  <w:t>Python is a popular programming language. It was created by Guido van Rossum, and released in 1989.</w:t>
      </w:r>
    </w:p>
    <w:p w14:paraId="49424B44" w14:textId="77777777" w:rsidR="00140C2D" w:rsidRDefault="000958B2">
      <w:pPr>
        <w:spacing w:line="260" w:lineRule="auto"/>
        <w:ind w:left="2720" w:hangingChars="850" w:hanging="2720"/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</w:pPr>
      <w:r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  <w:t xml:space="preserve">   </w:t>
      </w:r>
      <w:r>
        <w:rPr>
          <w:rStyle w:val="Strong"/>
          <w:rFonts w:ascii="Times New Roman" w:eastAsia="Arial" w:hAnsi="Times New Roman"/>
          <w:b w:val="0"/>
          <w:bCs w:val="0"/>
          <w:i/>
          <w:iCs/>
          <w:color w:val="222426"/>
          <w:sz w:val="32"/>
          <w:szCs w:val="32"/>
          <w:shd w:val="clear" w:color="auto" w:fill="FFFFFF"/>
          <w:lang w:val="en-US"/>
        </w:rPr>
        <w:t>Interesting fact</w:t>
      </w:r>
      <w:r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  <w:t xml:space="preserve"> : Python is named after the comedy television show “Monty Python’s Flying Circus”. It is not named after the Python snake.</w:t>
      </w:r>
    </w:p>
    <w:p w14:paraId="0F4E48F2" w14:textId="77777777" w:rsidR="00140C2D" w:rsidRDefault="000958B2">
      <w:pPr>
        <w:spacing w:line="260" w:lineRule="auto"/>
        <w:ind w:left="480" w:hangingChars="150" w:hanging="480"/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</w:pPr>
      <w:r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  <w:t xml:space="preserve">   It is used for :</w:t>
      </w:r>
    </w:p>
    <w:p w14:paraId="49512C34" w14:textId="77777777" w:rsidR="00140C2D" w:rsidRDefault="000958B2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web development (server-side),</w:t>
      </w:r>
    </w:p>
    <w:p w14:paraId="4A199AE3" w14:textId="77777777" w:rsidR="00140C2D" w:rsidRDefault="000958B2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software development,</w:t>
      </w:r>
    </w:p>
    <w:p w14:paraId="5357C1B1" w14:textId="77777777" w:rsidR="00140C2D" w:rsidRDefault="000958B2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mathematics,</w:t>
      </w:r>
    </w:p>
    <w:p w14:paraId="68AE8B39" w14:textId="77777777" w:rsidR="00140C2D" w:rsidRDefault="000958B2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system scripting</w:t>
      </w:r>
    </w:p>
    <w:p w14:paraId="0B200771" w14:textId="77777777" w:rsidR="00140C2D" w:rsidRDefault="000958B2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data analysis,</w:t>
      </w:r>
    </w:p>
    <w:p w14:paraId="66CA2595" w14:textId="77777777" w:rsidR="00140C2D" w:rsidRDefault="000958B2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game development,</w:t>
      </w:r>
    </w:p>
    <w:p w14:paraId="7410B36C" w14:textId="77777777" w:rsidR="00140C2D" w:rsidRDefault="000958B2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desktop applications</w:t>
      </w:r>
    </w:p>
    <w:p w14:paraId="3FC01E76" w14:textId="77777777" w:rsidR="00140C2D" w:rsidRDefault="000958B2">
      <w:pPr>
        <w:numPr>
          <w:ilvl w:val="0"/>
          <w:numId w:val="4"/>
        </w:numPr>
        <w:tabs>
          <w:tab w:val="left" w:pos="720"/>
        </w:tabs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b/>
          <w:bCs/>
          <w:sz w:val="32"/>
          <w:szCs w:val="32"/>
        </w:rPr>
        <w:t>What can Python do?</w:t>
      </w:r>
    </w:p>
    <w:p w14:paraId="485D61D2" w14:textId="77777777" w:rsidR="00140C2D" w:rsidRDefault="000958B2">
      <w:pPr>
        <w:numPr>
          <w:ilvl w:val="0"/>
          <w:numId w:val="5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be used on a server to create web applications.</w:t>
      </w:r>
    </w:p>
    <w:p w14:paraId="417E7DAC" w14:textId="77777777" w:rsidR="00140C2D" w:rsidRDefault="000958B2">
      <w:pPr>
        <w:numPr>
          <w:ilvl w:val="0"/>
          <w:numId w:val="5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be used alongside software to create workflows.</w:t>
      </w:r>
    </w:p>
    <w:p w14:paraId="2CA7F4CB" w14:textId="77777777" w:rsidR="00140C2D" w:rsidRDefault="000958B2">
      <w:pPr>
        <w:numPr>
          <w:ilvl w:val="0"/>
          <w:numId w:val="5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connect to database systems. It can also read and modify files.</w:t>
      </w:r>
    </w:p>
    <w:p w14:paraId="4266EA42" w14:textId="77777777" w:rsidR="00140C2D" w:rsidRDefault="000958B2">
      <w:pPr>
        <w:numPr>
          <w:ilvl w:val="0"/>
          <w:numId w:val="5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be used to handle big data and perform complex mathematics.</w:t>
      </w:r>
    </w:p>
    <w:p w14:paraId="0135D001" w14:textId="77777777" w:rsidR="00140C2D" w:rsidRDefault="000958B2">
      <w:pPr>
        <w:numPr>
          <w:ilvl w:val="0"/>
          <w:numId w:val="5"/>
        </w:numPr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be used for rapid prototyping, or for production-ready software development.</w:t>
      </w:r>
    </w:p>
    <w:p w14:paraId="08796AAB" w14:textId="77777777" w:rsidR="00140C2D" w:rsidRDefault="000958B2">
      <w:pPr>
        <w:numPr>
          <w:ilvl w:val="0"/>
          <w:numId w:val="6"/>
        </w:numPr>
        <w:tabs>
          <w:tab w:val="left" w:pos="720"/>
        </w:tabs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ascii="Times New Roman" w:hAnsi="Times New Roman"/>
          <w:b/>
          <w:bCs/>
          <w:sz w:val="32"/>
          <w:szCs w:val="32"/>
        </w:rPr>
        <w:t>Why Python?</w:t>
      </w:r>
    </w:p>
    <w:p w14:paraId="34FDCD5B" w14:textId="77777777" w:rsidR="00140C2D" w:rsidRDefault="000958B2">
      <w:pPr>
        <w:numPr>
          <w:ilvl w:val="0"/>
          <w:numId w:val="7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works on different platforms (Windows, Mac, Linux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, etc.)</w:t>
      </w:r>
    </w:p>
    <w:p w14:paraId="07BBF9FC" w14:textId="77777777" w:rsidR="00140C2D" w:rsidRDefault="000958B2">
      <w:pPr>
        <w:numPr>
          <w:ilvl w:val="0"/>
          <w:numId w:val="7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has a simple syntax similar to the English language.</w:t>
      </w:r>
    </w:p>
    <w:p w14:paraId="5171F32D" w14:textId="77777777" w:rsidR="00140C2D" w:rsidRDefault="000958B2">
      <w:pPr>
        <w:numPr>
          <w:ilvl w:val="0"/>
          <w:numId w:val="7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has syntax that allows developers to write programs with fewer lines than some other programming languages.</w:t>
      </w:r>
    </w:p>
    <w:p w14:paraId="1B8AF781" w14:textId="77777777" w:rsidR="00140C2D" w:rsidRDefault="000958B2">
      <w:pPr>
        <w:numPr>
          <w:ilvl w:val="0"/>
          <w:numId w:val="7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runs on an interpreter system, meaning that code can be executed as soon as it is written. This means that prototyping can be very quick.</w:t>
      </w:r>
    </w:p>
    <w:p w14:paraId="3D45CC1B" w14:textId="77777777" w:rsidR="00140C2D" w:rsidRDefault="000958B2">
      <w:pPr>
        <w:numPr>
          <w:ilvl w:val="0"/>
          <w:numId w:val="7"/>
        </w:numPr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be treated in a procedural way, an object-oriented way or a functional way.</w:t>
      </w:r>
    </w:p>
    <w:p w14:paraId="39B40326" w14:textId="77777777" w:rsidR="00140C2D" w:rsidRDefault="000958B2">
      <w:pPr>
        <w:numPr>
          <w:ilvl w:val="0"/>
          <w:numId w:val="8"/>
        </w:numPr>
        <w:tabs>
          <w:tab w:val="left" w:pos="720"/>
        </w:tabs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/>
          <w:b/>
          <w:bCs/>
          <w:sz w:val="32"/>
          <w:szCs w:val="32"/>
          <w:lang w:val="en-US"/>
        </w:rPr>
        <w:lastRenderedPageBreak/>
        <w:t xml:space="preserve">  Python Syntax compared to other programming languages</w:t>
      </w:r>
    </w:p>
    <w:p w14:paraId="49E98C64" w14:textId="77777777" w:rsidR="00140C2D" w:rsidRDefault="000958B2">
      <w:pPr>
        <w:numPr>
          <w:ilvl w:val="0"/>
          <w:numId w:val="9"/>
        </w:numPr>
        <w:spacing w:beforeAutospacing="1" w:after="0" w:afterAutospacing="1" w:line="256" w:lineRule="auto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color w:val="000000"/>
          <w:sz w:val="32"/>
          <w:szCs w:val="32"/>
          <w:shd w:val="clear" w:color="auto" w:fill="FFFFFF"/>
          <w:lang w:val="en-US" w:eastAsia="zh-CN" w:bidi="ar"/>
        </w:rPr>
        <w:t>Python was designed for readability, and has some similarities to the English language with influence from mathematics.</w:t>
      </w:r>
    </w:p>
    <w:p w14:paraId="1FBBAC06" w14:textId="77777777" w:rsidR="00140C2D" w:rsidRDefault="000958B2">
      <w:pPr>
        <w:numPr>
          <w:ilvl w:val="0"/>
          <w:numId w:val="9"/>
        </w:numPr>
        <w:spacing w:beforeAutospacing="1" w:after="0" w:afterAutospacing="1" w:line="256" w:lineRule="auto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color w:val="000000"/>
          <w:sz w:val="32"/>
          <w:szCs w:val="32"/>
          <w:shd w:val="clear" w:color="auto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 w14:paraId="7DC337E5" w14:textId="77777777" w:rsidR="00140C2D" w:rsidRDefault="000958B2">
      <w:pPr>
        <w:numPr>
          <w:ilvl w:val="0"/>
          <w:numId w:val="9"/>
        </w:numPr>
        <w:spacing w:beforeAutospacing="1" w:after="0" w:afterAutospacing="1" w:line="256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eastAsia="Calibri" w:hAnsi="Times New Roman" w:cs="Times New Roman"/>
          <w:color w:val="000000"/>
          <w:sz w:val="32"/>
          <w:szCs w:val="32"/>
          <w:shd w:val="clear" w:color="auto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 w14:paraId="4544449A" w14:textId="77777777" w:rsidR="00140C2D" w:rsidRDefault="000958B2">
      <w:pPr>
        <w:numPr>
          <w:ilvl w:val="0"/>
          <w:numId w:val="10"/>
        </w:numPr>
        <w:spacing w:beforeAutospacing="1" w:after="0" w:afterAutospacing="1" w:line="256" w:lineRule="auto"/>
        <w:rPr>
          <w:rFonts w:ascii="Times New Roman" w:eastAsia="Calibri" w:hAnsi="Times New Roman" w:cs="Times New Roman"/>
          <w:b/>
          <w:sz w:val="32"/>
          <w:szCs w:val="32"/>
        </w:rPr>
      </w:pPr>
      <w:r>
        <w:rPr>
          <w:rFonts w:ascii="Times New Roman" w:eastAsia="Calibri" w:hAnsi="Times New Roman" w:cs="Times New Roman"/>
          <w:b/>
          <w:sz w:val="32"/>
          <w:szCs w:val="32"/>
          <w:lang w:val="en-US" w:eastAsia="zh-CN" w:bidi="ar"/>
        </w:rPr>
        <w:t xml:space="preserve">  Python-Pluses</w:t>
      </w:r>
    </w:p>
    <w:p w14:paraId="67089DE3" w14:textId="77777777" w:rsidR="00140C2D" w:rsidRDefault="000958B2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Easy to Use</w:t>
      </w:r>
    </w:p>
    <w:p w14:paraId="509DF46A" w14:textId="77777777" w:rsidR="00140C2D" w:rsidRDefault="000958B2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Expressive Language</w:t>
      </w:r>
    </w:p>
    <w:p w14:paraId="56B67660" w14:textId="77777777" w:rsidR="00140C2D" w:rsidRDefault="000958B2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Interpreted Language</w:t>
      </w:r>
    </w:p>
    <w:p w14:paraId="30E821FC" w14:textId="77777777" w:rsidR="00140C2D" w:rsidRDefault="000958B2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Free and Open Source</w:t>
      </w:r>
    </w:p>
    <w:p w14:paraId="546C839B" w14:textId="77777777" w:rsidR="00140C2D" w:rsidRDefault="000958B2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Cross-Platform Language</w:t>
      </w:r>
    </w:p>
    <w:p w14:paraId="6201C0F3" w14:textId="77777777" w:rsidR="00140C2D" w:rsidRDefault="000958B2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Extensive Libraries</w:t>
      </w:r>
    </w:p>
    <w:p w14:paraId="78541CD7" w14:textId="77777777" w:rsidR="00140C2D" w:rsidRDefault="000958B2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Object-Oriented Language</w:t>
      </w:r>
    </w:p>
    <w:p w14:paraId="4DE359E4" w14:textId="77777777" w:rsidR="00140C2D" w:rsidRDefault="000958B2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Improvised Productivity</w:t>
      </w:r>
    </w:p>
    <w:p w14:paraId="25FC6E59" w14:textId="77777777" w:rsidR="00140C2D" w:rsidRDefault="000958B2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Advanced features</w:t>
      </w:r>
    </w:p>
    <w:p w14:paraId="60222319" w14:textId="77777777" w:rsidR="00140C2D" w:rsidRDefault="000958B2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Automatic memory management</w:t>
      </w:r>
    </w:p>
    <w:p w14:paraId="18A95CF6" w14:textId="77777777" w:rsidR="00140C2D" w:rsidRDefault="000958B2">
      <w:pPr>
        <w:numPr>
          <w:ilvl w:val="0"/>
          <w:numId w:val="12"/>
        </w:numPr>
        <w:spacing w:beforeAutospacing="1" w:after="0" w:afterAutospacing="1" w:line="256" w:lineRule="auto"/>
        <w:rPr>
          <w:rFonts w:ascii="Times New Roman" w:eastAsia="Calibri" w:hAnsi="Times New Roman" w:cs="Times New Roman"/>
          <w:b/>
          <w:sz w:val="32"/>
          <w:szCs w:val="32"/>
        </w:rPr>
      </w:pPr>
      <w:r>
        <w:rPr>
          <w:rFonts w:ascii="Times New Roman" w:eastAsia="Calibri" w:hAnsi="Times New Roman" w:cs="Times New Roman"/>
          <w:b/>
          <w:sz w:val="32"/>
          <w:szCs w:val="32"/>
          <w:lang w:val="en-US" w:eastAsia="zh-CN" w:bidi="ar"/>
        </w:rPr>
        <w:t xml:space="preserve">  Python-Minuses (So Human Like)</w:t>
      </w:r>
    </w:p>
    <w:p w14:paraId="34600BE8" w14:textId="77777777" w:rsidR="00140C2D" w:rsidRDefault="000958B2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Not the Fastest Language</w:t>
      </w:r>
    </w:p>
    <w:p w14:paraId="63B58225" w14:textId="77777777" w:rsidR="00140C2D" w:rsidRDefault="000958B2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Lesser Libraries than C, Java, Perl</w:t>
      </w:r>
    </w:p>
    <w:p w14:paraId="454EAE7E" w14:textId="77777777" w:rsidR="00140C2D" w:rsidRDefault="000958B2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Not Strong on Type</w:t>
      </w: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softHyphen/>
        <w:t>Binding</w:t>
      </w:r>
    </w:p>
    <w:p w14:paraId="7688E492" w14:textId="77777777" w:rsidR="00140C2D" w:rsidRDefault="000958B2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Not Easily Convertible</w:t>
      </w:r>
    </w:p>
    <w:p w14:paraId="7CB5BC35" w14:textId="77777777" w:rsidR="00140C2D" w:rsidRDefault="000958B2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High Memory Consumption</w:t>
      </w:r>
    </w:p>
    <w:p w14:paraId="6302312B" w14:textId="77777777" w:rsidR="00140C2D" w:rsidRDefault="000958B2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Weak in Mobile Development</w:t>
      </w:r>
    </w:p>
    <w:p w14:paraId="66251875" w14:textId="77777777" w:rsidR="00140C2D" w:rsidRDefault="000958B2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Underdeveloped Database Access Layers</w:t>
      </w:r>
    </w:p>
    <w:p w14:paraId="3828388A" w14:textId="77777777" w:rsidR="00140C2D" w:rsidRDefault="00140C2D">
      <w:pPr>
        <w:tabs>
          <w:tab w:val="left" w:pos="720"/>
        </w:tabs>
        <w:spacing w:beforeAutospacing="1" w:after="0" w:afterAutospacing="1" w:line="256" w:lineRule="auto"/>
        <w:rPr>
          <w:rFonts w:ascii="Times New Roman" w:eastAsia="Calibri" w:hAnsi="Times New Roman" w:cs="Times New Roman"/>
          <w:sz w:val="32"/>
          <w:szCs w:val="32"/>
        </w:rPr>
      </w:pPr>
    </w:p>
    <w:p w14:paraId="7A0DDF85" w14:textId="77777777" w:rsidR="00140C2D" w:rsidRDefault="00140C2D">
      <w:pPr>
        <w:tabs>
          <w:tab w:val="left" w:pos="720"/>
        </w:tabs>
        <w:spacing w:beforeAutospacing="1" w:after="0" w:afterAutospacing="1"/>
        <w:rPr>
          <w:rFonts w:ascii="Times New Roman" w:hAnsi="Times New Roman" w:cs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0144E5E9" w14:textId="77777777" w:rsidR="00140C2D" w:rsidRDefault="000958B2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System Requirements</w:t>
      </w:r>
    </w:p>
    <w:p w14:paraId="4B34C109" w14:textId="77777777" w:rsidR="00140C2D" w:rsidRDefault="00140C2D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41DE4240" w14:textId="77777777" w:rsidR="00140C2D" w:rsidRDefault="000958B2">
      <w:pPr>
        <w:numPr>
          <w:ilvl w:val="0"/>
          <w:numId w:val="14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Hardware Requirements</w:t>
      </w:r>
    </w:p>
    <w:p w14:paraId="06A0573D" w14:textId="77777777" w:rsidR="00140C2D" w:rsidRDefault="000958B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     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 w14:paraId="503F654C" w14:textId="77777777" w:rsidR="00140C2D" w:rsidRDefault="000958B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 w14:paraId="2B1DFFE9" w14:textId="77777777" w:rsidR="00140C2D" w:rsidRDefault="000958B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 w14:paraId="38EF4551" w14:textId="77777777" w:rsidR="00140C2D" w:rsidRDefault="000958B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 Intel Pentium 4 2.00GHz</w:t>
      </w:r>
    </w:p>
    <w:p w14:paraId="4E430CB1" w14:textId="77777777" w:rsidR="00140C2D" w:rsidRDefault="000958B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 w14:paraId="7D4ABB16" w14:textId="77777777" w:rsidR="00140C2D" w:rsidRDefault="00140C2D">
      <w:pPr>
        <w:pStyle w:val="ListParagraph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14:paraId="36F84490" w14:textId="77777777" w:rsidR="00140C2D" w:rsidRDefault="000958B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 w14:paraId="6D6B0EAB" w14:textId="77777777" w:rsidR="00140C2D" w:rsidRDefault="00140C2D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F1EA577" w14:textId="77777777" w:rsidR="00140C2D" w:rsidRDefault="000958B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 w14:paraId="15BE9D13" w14:textId="77777777" w:rsidR="00140C2D" w:rsidRDefault="000958B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: Pygame, Numpy, Random, Math and Datetime</w:t>
      </w:r>
    </w:p>
    <w:p w14:paraId="4C9CA962" w14:textId="77777777" w:rsidR="00140C2D" w:rsidRDefault="00140C2D">
      <w:pPr>
        <w:pStyle w:val="Heading3"/>
        <w:jc w:val="center"/>
        <w:rPr>
          <w:rFonts w:eastAsiaTheme="majorEastAsia"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311AF962" w14:textId="77777777" w:rsidR="00140C2D" w:rsidRDefault="000958B2">
      <w:pPr>
        <w:pStyle w:val="Organization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  <w:lastRenderedPageBreak/>
        <w:t>Game Logo</w:t>
      </w:r>
    </w:p>
    <w:p w14:paraId="72DDE3D7" w14:textId="77777777" w:rsidR="00140C2D" w:rsidRDefault="00140C2D">
      <w:pPr>
        <w:pStyle w:val="Organization"/>
        <w:jc w:val="center"/>
        <w:rPr>
          <w:color w:val="0D0D0D" w:themeColor="text1" w:themeTint="F2"/>
        </w:rPr>
      </w:pPr>
    </w:p>
    <w:p w14:paraId="457A94A2" w14:textId="77777777" w:rsidR="00140C2D" w:rsidRDefault="000958B2">
      <w:pPr>
        <w:pStyle w:val="Organization"/>
        <w:jc w:val="center"/>
        <w:rPr>
          <w:color w:val="0D0D0D" w:themeColor="text1" w:themeTint="F2"/>
        </w:rPr>
      </w:pPr>
      <w:r>
        <w:rPr>
          <w:noProof/>
        </w:rPr>
        <w:drawing>
          <wp:anchor distT="0" distB="0" distL="0" distR="0" simplePos="0" relativeHeight="251661824" behindDoc="0" locked="0" layoutInCell="1" allowOverlap="1" wp14:anchorId="6BA0504F" wp14:editId="0035E2DC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4E97D" w14:textId="77777777" w:rsidR="00140C2D" w:rsidRDefault="00140C2D"/>
    <w:p w14:paraId="739E23B1" w14:textId="77777777" w:rsidR="00140C2D" w:rsidRDefault="00140C2D"/>
    <w:p w14:paraId="14CC41DA" w14:textId="77777777" w:rsidR="00140C2D" w:rsidRDefault="00140C2D">
      <w:pPr>
        <w:jc w:val="center"/>
        <w:rPr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</w:p>
    <w:p w14:paraId="7B07081B" w14:textId="77777777" w:rsidR="00140C2D" w:rsidRDefault="000958B2">
      <w:pPr>
        <w:pStyle w:val="Heading3"/>
        <w:jc w:val="center"/>
        <w:rPr>
          <w:bCs/>
          <w:i/>
          <w:iCs/>
          <w:sz w:val="56"/>
          <w:szCs w:val="56"/>
          <w:u w:val="single"/>
        </w:rPr>
      </w:pPr>
      <w:r>
        <w:rPr>
          <w:rFonts w:eastAsiaTheme="majorEastAsia"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lastRenderedPageBreak/>
        <w:t>Project Overview</w:t>
      </w:r>
    </w:p>
    <w:p w14:paraId="57CEF1B0" w14:textId="77777777" w:rsidR="00140C2D" w:rsidRDefault="000958B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PingPong - A project made by Dev Radadia and Dheer Banker</w:t>
      </w:r>
    </w:p>
    <w:p w14:paraId="391ACCC6" w14:textId="77777777" w:rsidR="00140C2D" w:rsidRDefault="00140C2D">
      <w:pPr>
        <w:rPr>
          <w:rFonts w:ascii="Times New Roman" w:hAnsi="Times New Roman" w:cs="Times New Roman"/>
          <w:sz w:val="32"/>
          <w:szCs w:val="32"/>
        </w:rPr>
      </w:pPr>
    </w:p>
    <w:p w14:paraId="542E879E" w14:textId="77777777" w:rsidR="00140C2D" w:rsidRDefault="000958B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ascii="Times New Roman" w:hAnsi="Times New Roman" w:cs="Times New Roman"/>
          <w:sz w:val="32"/>
          <w:szCs w:val="32"/>
        </w:rPr>
        <w:t>–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ascii="Times New Roman" w:hAnsi="Times New Roman" w:cs="Times New Roman"/>
          <w:sz w:val="32"/>
          <w:szCs w:val="32"/>
        </w:rPr>
        <w:t xml:space="preserve"> a smooth, intuitive gameplay.</w:t>
      </w:r>
    </w:p>
    <w:p w14:paraId="1815A160" w14:textId="77777777" w:rsidR="00140C2D" w:rsidRDefault="00140C2D">
      <w:pPr>
        <w:rPr>
          <w:rFonts w:ascii="Times New Roman" w:hAnsi="Times New Roman" w:cs="Times New Roman"/>
          <w:sz w:val="32"/>
          <w:szCs w:val="32"/>
        </w:rPr>
      </w:pPr>
    </w:p>
    <w:p w14:paraId="10DCA5B6" w14:textId="77777777" w:rsidR="00140C2D" w:rsidRDefault="000958B2">
      <w:pPr>
        <w:numPr>
          <w:ilvl w:val="0"/>
          <w:numId w:val="17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7BCDF5AE" w14:textId="77777777" w:rsidR="00140C2D" w:rsidRDefault="00140C2D">
      <w:pPr>
        <w:rPr>
          <w:rFonts w:ascii="Times New Roman" w:hAnsi="Times New Roman" w:cs="Times New Roman"/>
          <w:sz w:val="32"/>
          <w:szCs w:val="32"/>
        </w:rPr>
      </w:pPr>
    </w:p>
    <w:p w14:paraId="275707C1" w14:textId="77777777" w:rsidR="00140C2D" w:rsidRDefault="000958B2">
      <w:pPr>
        <w:pStyle w:val="ListParagraph"/>
        <w:numPr>
          <w:ilvl w:val="0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is divided into 6 packages:</w:t>
      </w:r>
    </w:p>
    <w:p w14:paraId="50D12E2F" w14:textId="77777777" w:rsidR="00140C2D" w:rsidRDefault="00140C2D">
      <w:pPr>
        <w:pStyle w:val="ListParagraph"/>
        <w:spacing w:line="360" w:lineRule="auto"/>
        <w:ind w:left="363"/>
        <w:rPr>
          <w:rFonts w:ascii="Times New Roman" w:hAnsi="Times New Roman" w:cs="Times New Roman"/>
          <w:sz w:val="32"/>
          <w:szCs w:val="32"/>
        </w:rPr>
      </w:pPr>
    </w:p>
    <w:p w14:paraId="03E5AE53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 w14:paraId="1D5D5330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ascii="Times New Roman" w:hAnsi="Times New Roman" w:cs="Times New Roman"/>
          <w:sz w:val="32"/>
          <w:szCs w:val="32"/>
        </w:rPr>
        <w:t xml:space="preserve"> – Contains the images used in the project</w:t>
      </w:r>
    </w:p>
    <w:p w14:paraId="204D1249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</w:t>
      </w:r>
      <w:r>
        <w:rPr>
          <w:rFonts w:ascii="Times New Roman" w:hAnsi="Times New Roman" w:cs="Times New Roman"/>
          <w:sz w:val="32"/>
          <w:szCs w:val="32"/>
        </w:rPr>
        <w:t>the project</w:t>
      </w:r>
    </w:p>
    <w:p w14:paraId="47C336B0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</w:t>
      </w:r>
      <w:r>
        <w:rPr>
          <w:rFonts w:ascii="Times New Roman" w:hAnsi="Times New Roman" w:cs="Times New Roman"/>
          <w:sz w:val="32"/>
          <w:szCs w:val="32"/>
        </w:rPr>
        <w:t>with a module for every screen</w:t>
      </w:r>
    </w:p>
    <w:p w14:paraId="2715D24F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ascii="Times New Roman" w:hAnsi="Times New Roman" w:cs="Times New Roman"/>
          <w:sz w:val="32"/>
          <w:szCs w:val="32"/>
        </w:rPr>
        <w:t xml:space="preserve"> – Contains the sounds used in the project</w:t>
      </w:r>
    </w:p>
    <w:p w14:paraId="0B31E869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</w:t>
      </w:r>
      <w:r>
        <w:rPr>
          <w:rFonts w:ascii="Times New Roman" w:hAnsi="Times New Roman" w:cs="Times New Roman"/>
          <w:sz w:val="32"/>
          <w:szCs w:val="32"/>
        </w:rPr>
        <w:t>used in the project</w:t>
      </w:r>
    </w:p>
    <w:p w14:paraId="14ADB11B" w14:textId="77777777" w:rsidR="00140C2D" w:rsidRDefault="00140C2D">
      <w:pPr>
        <w:pStyle w:val="ListParagraph"/>
        <w:spacing w:line="360" w:lineRule="auto"/>
        <w:ind w:left="1083"/>
        <w:rPr>
          <w:rFonts w:ascii="Times New Roman" w:hAnsi="Times New Roman" w:cs="Times New Roman"/>
          <w:sz w:val="32"/>
          <w:szCs w:val="32"/>
        </w:rPr>
      </w:pPr>
    </w:p>
    <w:p w14:paraId="66700BAF" w14:textId="77777777" w:rsidR="00140C2D" w:rsidRDefault="000958B2">
      <w:pPr>
        <w:pStyle w:val="ListParagraph"/>
        <w:numPr>
          <w:ilvl w:val="0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737D1F39" w14:textId="77777777" w:rsidR="00140C2D" w:rsidRDefault="00140C2D">
      <w:pPr>
        <w:pStyle w:val="ListParagraph"/>
        <w:spacing w:line="360" w:lineRule="auto"/>
        <w:ind w:left="363"/>
        <w:rPr>
          <w:rFonts w:ascii="Times New Roman" w:hAnsi="Times New Roman" w:cs="Times New Roman"/>
          <w:sz w:val="32"/>
          <w:szCs w:val="32"/>
        </w:rPr>
      </w:pPr>
    </w:p>
    <w:p w14:paraId="2223C811" w14:textId="77777777" w:rsidR="00140C2D" w:rsidRDefault="000958B2">
      <w:pPr>
        <w:pStyle w:val="ListParagraph"/>
        <w:numPr>
          <w:ilvl w:val="0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 w14:paraId="51BEFF7A" w14:textId="77777777" w:rsidR="00140C2D" w:rsidRDefault="00140C2D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275BDA37" w14:textId="77777777" w:rsidR="00140C2D" w:rsidRDefault="000958B2">
      <w:pPr>
        <w:pStyle w:val="ListParagraph"/>
        <w:numPr>
          <w:ilvl w:val="0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9CF433B" w14:textId="77777777" w:rsidR="00140C2D" w:rsidRDefault="00140C2D">
      <w:pPr>
        <w:pStyle w:val="ListParagraph"/>
        <w:spacing w:line="360" w:lineRule="auto"/>
        <w:ind w:left="363"/>
        <w:rPr>
          <w:rFonts w:ascii="Times New Roman" w:hAnsi="Times New Roman" w:cs="Times New Roman"/>
          <w:sz w:val="32"/>
          <w:szCs w:val="32"/>
        </w:rPr>
      </w:pPr>
    </w:p>
    <w:p w14:paraId="6F52DA57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</w:t>
      </w:r>
      <w:r>
        <w:rPr>
          <w:rFonts w:ascii="Times New Roman" w:hAnsi="Times New Roman" w:cs="Times New Roman"/>
          <w:sz w:val="32"/>
          <w:szCs w:val="32"/>
        </w:rPr>
        <w:t>the game</w:t>
      </w:r>
    </w:p>
    <w:p w14:paraId="588F2661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</w:t>
      </w:r>
      <w:r>
        <w:rPr>
          <w:rFonts w:ascii="Times New Roman" w:hAnsi="Times New Roman" w:cs="Times New Roman"/>
          <w:sz w:val="32"/>
          <w:szCs w:val="32"/>
        </w:rPr>
        <w:t>screens</w:t>
      </w:r>
    </w:p>
    <w:p w14:paraId="06C02AF0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aaaaaaaaaaaaaaa</w:t>
      </w:r>
      <w:r>
        <w:rPr>
          <w:rFonts w:ascii="Times New Roman" w:hAnsi="Times New Roman" w:cs="Times New Roman"/>
          <w:sz w:val="32"/>
          <w:szCs w:val="32"/>
        </w:rPr>
        <w:t>choose their paddle colours</w:t>
      </w:r>
    </w:p>
    <w:p w14:paraId="153BE88C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ascii="Times New Roman" w:hAnsi="Times New Roman" w:cs="Times New Roman"/>
          <w:sz w:val="32"/>
          <w:szCs w:val="32"/>
        </w:rPr>
        <w:t xml:space="preserve"> – The game screen, where the players can play</w:t>
      </w:r>
    </w:p>
    <w:p w14:paraId="3654EE8B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</w:t>
      </w:r>
      <w:r>
        <w:rPr>
          <w:rFonts w:ascii="Times New Roman" w:hAnsi="Times New Roman" w:cs="Times New Roman"/>
          <w:sz w:val="32"/>
          <w:szCs w:val="32"/>
        </w:rPr>
        <w:t xml:space="preserve">pressing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ascii="Times New Roman" w:hAnsi="Times New Roman" w:cs="Times New Roman"/>
          <w:sz w:val="32"/>
          <w:szCs w:val="32"/>
        </w:rPr>
        <w:t xml:space="preserve"> or </w:t>
      </w:r>
      <w:r>
        <w:rPr>
          <w:rFonts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 w14:paraId="7350205C" w14:textId="77777777" w:rsidR="00140C2D" w:rsidRDefault="000958B2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 xml:space="preserve">aaaaaaaaaaa </w:t>
      </w:r>
      <w:r>
        <w:rPr>
          <w:rFonts w:ascii="Times New Roman" w:hAnsi="Times New Roman" w:cs="Times New Roman"/>
          <w:sz w:val="32"/>
          <w:szCs w:val="32"/>
        </w:rPr>
        <w:t>was just played</w:t>
      </w:r>
    </w:p>
    <w:p w14:paraId="63F66FC4" w14:textId="77777777" w:rsidR="00140C2D" w:rsidRDefault="00140C2D">
      <w:pPr>
        <w:pStyle w:val="ListParagraph"/>
        <w:spacing w:line="360" w:lineRule="auto"/>
        <w:ind w:left="1083"/>
        <w:rPr>
          <w:rFonts w:ascii="Times New Roman" w:hAnsi="Times New Roman" w:cs="Times New Roman"/>
          <w:sz w:val="32"/>
          <w:szCs w:val="32"/>
        </w:rPr>
      </w:pPr>
    </w:p>
    <w:p w14:paraId="002AA645" w14:textId="77777777" w:rsidR="00140C2D" w:rsidRDefault="000958B2">
      <w:pPr>
        <w:pStyle w:val="ListParagraph"/>
        <w:numPr>
          <w:ilvl w:val="0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ascii="Times New Roman" w:hAnsi="Times New Roman" w:cs="Times New Roman"/>
          <w:sz w:val="32"/>
          <w:szCs w:val="32"/>
        </w:rPr>
        <w:t>”.</w:t>
      </w:r>
    </w:p>
    <w:p w14:paraId="7F396666" w14:textId="77777777" w:rsidR="00140C2D" w:rsidRDefault="00140C2D"/>
    <w:p w14:paraId="581A663E" w14:textId="77777777" w:rsidR="00140C2D" w:rsidRDefault="00140C2D"/>
    <w:p w14:paraId="07D14540" w14:textId="77777777" w:rsidR="00140C2D" w:rsidRDefault="00140C2D"/>
    <w:p w14:paraId="025A4ADF" w14:textId="77777777" w:rsidR="00140C2D" w:rsidRDefault="00140C2D"/>
    <w:p w14:paraId="5CF6FD57" w14:textId="77777777" w:rsidR="00140C2D" w:rsidRDefault="00140C2D"/>
    <w:p w14:paraId="0A61D285" w14:textId="77777777" w:rsidR="00140C2D" w:rsidRDefault="00140C2D"/>
    <w:p w14:paraId="65D5EF9D" w14:textId="77777777" w:rsidR="00140C2D" w:rsidRDefault="00140C2D"/>
    <w:p w14:paraId="5B5635D2" w14:textId="77777777" w:rsidR="00140C2D" w:rsidRDefault="00140C2D"/>
    <w:p w14:paraId="155BA6B0" w14:textId="77777777" w:rsidR="00140C2D" w:rsidRDefault="00140C2D"/>
    <w:p w14:paraId="781668E7" w14:textId="77777777" w:rsidR="00140C2D" w:rsidRDefault="00140C2D"/>
    <w:p w14:paraId="0EC36440" w14:textId="77777777" w:rsidR="00140C2D" w:rsidRDefault="00140C2D"/>
    <w:p w14:paraId="78E9A850" w14:textId="77777777" w:rsidR="00140C2D" w:rsidRDefault="00140C2D"/>
    <w:p w14:paraId="36EB06B0" w14:textId="77777777" w:rsidR="00140C2D" w:rsidRDefault="00140C2D"/>
    <w:p w14:paraId="716C7111" w14:textId="77777777" w:rsidR="00140C2D" w:rsidRDefault="000958B2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Procedural Design</w:t>
      </w:r>
    </w:p>
    <w:p w14:paraId="683A7EED" w14:textId="77777777" w:rsidR="00140C2D" w:rsidRDefault="00140C2D"/>
    <w:p w14:paraId="27243DB7" w14:textId="77777777" w:rsidR="00140C2D" w:rsidRDefault="000958B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ascii="Times New Roman" w:hAnsi="Times New Roman" w:cs="Times New Roman"/>
          <w:sz w:val="32"/>
          <w:szCs w:val="32"/>
          <w:lang w:val="en-US"/>
        </w:rPr>
        <w:t>via a Python console.</w:t>
      </w:r>
    </w:p>
    <w:p w14:paraId="3460535F" w14:textId="77777777" w:rsidR="00140C2D" w:rsidRDefault="00140C2D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6E6B3EB2" w14:textId="77777777" w:rsidR="00140C2D" w:rsidRDefault="000958B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:</w:t>
      </w:r>
    </w:p>
    <w:p w14:paraId="2351350B" w14:textId="77777777" w:rsidR="00140C2D" w:rsidRDefault="00140C2D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7D6C9C91" w14:textId="77777777" w:rsidR="00140C2D" w:rsidRDefault="000958B2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Start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</w:t>
      </w:r>
      <w:r>
        <w:rPr>
          <w:rFonts w:ascii="Times New Roman" w:hAnsi="Times New Roman" w:cs="Times New Roman"/>
          <w:sz w:val="32"/>
          <w:szCs w:val="32"/>
        </w:rPr>
        <w:t>below).</w:t>
      </w:r>
    </w:p>
    <w:p w14:paraId="4ABF6202" w14:textId="77777777" w:rsidR="00140C2D" w:rsidRDefault="000958B2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About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</w:t>
      </w:r>
      <w:r>
        <w:rPr>
          <w:rFonts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 w14:paraId="2B1FBFF8" w14:textId="77777777" w:rsidR="00140C2D" w:rsidRDefault="000958B2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Quit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 Exits the application.</w:t>
      </w:r>
    </w:p>
    <w:p w14:paraId="7C144D61" w14:textId="77777777" w:rsidR="00140C2D" w:rsidRDefault="00140C2D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31E97C99" w14:textId="77777777" w:rsidR="00140C2D" w:rsidRDefault="000958B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ascii="Times New Roman" w:hAnsi="Times New Roman" w:cs="Times New Roman"/>
          <w:sz w:val="32"/>
          <w:szCs w:val="32"/>
        </w:rPr>
        <w:t>screen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aaaaaaaaaaaaaaaaaaaaa</w:t>
      </w:r>
      <w:r>
        <w:rPr>
          <w:rFonts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aaaaaaaaaaaaaaaaaaaaa</w:t>
      </w:r>
      <w:r>
        <w:rPr>
          <w:rFonts w:ascii="Times New Roman" w:hAnsi="Times New Roman" w:cs="Times New Roman"/>
          <w:sz w:val="32"/>
          <w:szCs w:val="32"/>
        </w:rPr>
        <w:t xml:space="preserve">can either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to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aaaaaaaaaaaaaaaaaaaaa</w:t>
      </w:r>
      <w:r>
        <w:rPr>
          <w:rFonts w:ascii="Times New Roman" w:hAnsi="Times New Roman" w:cs="Times New Roman"/>
          <w:sz w:val="32"/>
          <w:szCs w:val="32"/>
        </w:rPr>
        <w:t xml:space="preserve">move to the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ascii="Times New Roman" w:hAnsi="Times New Roman" w:cs="Times New Roman"/>
          <w:sz w:val="32"/>
          <w:szCs w:val="32"/>
        </w:rPr>
        <w:t>screen.</w:t>
      </w:r>
    </w:p>
    <w:p w14:paraId="655DC4E2" w14:textId="77777777" w:rsidR="00140C2D" w:rsidRDefault="00140C2D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595700FF" w14:textId="77777777" w:rsidR="00140C2D" w:rsidRDefault="000958B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ascii="Times New Roman" w:hAnsi="Times New Roman" w:cs="Times New Roman"/>
          <w:sz w:val="32"/>
          <w:szCs w:val="32"/>
        </w:rPr>
        <w:t>screen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 After an initial countdown from 3 to 1, the game starts.</w:t>
      </w:r>
    </w:p>
    <w:p w14:paraId="79CE09E1" w14:textId="77777777" w:rsidR="00140C2D" w:rsidRDefault="000958B2">
      <w:pPr>
        <w:pStyle w:val="ListParagraph"/>
        <w:ind w:left="0" w:firstLineChars="850" w:firstLine="2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Players can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705DF55F" w14:textId="77777777" w:rsidR="00140C2D" w:rsidRDefault="000958B2">
      <w:pPr>
        <w:pStyle w:val="ListParagraph"/>
        <w:numPr>
          <w:ilvl w:val="4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</w:t>
      </w:r>
      <w:r>
        <w:rPr>
          <w:rFonts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ascii="Times New Roman" w:hAnsi="Times New Roman" w:cs="Times New Roman"/>
          <w:sz w:val="32"/>
          <w:szCs w:val="32"/>
          <w:lang w:val="en-US"/>
        </w:rPr>
        <w:t>screen)</w:t>
      </w:r>
    </w:p>
    <w:p w14:paraId="5F9B286F" w14:textId="77777777" w:rsidR="00140C2D" w:rsidRDefault="000958B2">
      <w:pPr>
        <w:pStyle w:val="ListParagraph"/>
        <w:numPr>
          <w:ilvl w:val="4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 w14:paraId="5E6B0BF4" w14:textId="77777777" w:rsidR="00140C2D" w:rsidRDefault="000958B2">
      <w:pPr>
        <w:pStyle w:val="ListParagraph"/>
        <w:numPr>
          <w:ilvl w:val="4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 w14:paraId="4BB6837B" w14:textId="77777777" w:rsidR="00140C2D" w:rsidRDefault="00140C2D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33DED87B" w14:textId="77777777" w:rsidR="00140C2D" w:rsidRDefault="000958B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ascii="Times New Roman" w:hAnsi="Times New Roman" w:cs="Times New Roman"/>
          <w:b/>
          <w:bCs/>
          <w:color w:val="FFFFFF" w:themeColor="background1"/>
          <w:sz w:val="32"/>
          <w:szCs w:val="32"/>
          <w:lang w:val="en-US"/>
        </w:rPr>
        <w:t>aaaaaaaaaaaa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0723B583" w14:textId="77777777" w:rsidR="00140C2D" w:rsidRDefault="00140C2D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7FF7195C" w14:textId="77777777" w:rsidR="00140C2D" w:rsidRDefault="000958B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aaaaaaaaaaaaaaaaa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ascii="Times New Roman" w:hAnsi="Times New Roman" w:cs="Times New Roman"/>
          <w:b/>
          <w:bCs/>
          <w:color w:val="FFFFFF" w:themeColor="background1"/>
          <w:sz w:val="32"/>
          <w:szCs w:val="32"/>
          <w:lang w:val="en-US"/>
        </w:rPr>
        <w:t>aaaaaaaaaaaaaaa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4594D628" w14:textId="77777777" w:rsidR="00140C2D" w:rsidRDefault="00140C2D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79E8A08F" w14:textId="77777777" w:rsidR="00140C2D" w:rsidRDefault="00140C2D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6C647A98" w14:textId="77777777" w:rsidR="00140C2D" w:rsidRDefault="00140C2D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65C001BE" w14:textId="77777777" w:rsidR="00140C2D" w:rsidRDefault="00140C2D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120FBEDA" w14:textId="77777777" w:rsidR="00140C2D" w:rsidRDefault="000958B2"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0" distR="0" simplePos="0" relativeHeight="251660800" behindDoc="0" locked="0" layoutInCell="1" allowOverlap="1" wp14:anchorId="2E4CC4A6" wp14:editId="5220ED05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 w14:paraId="01196919" w14:textId="77777777" w:rsidR="00140C2D" w:rsidRDefault="000958B2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lastRenderedPageBreak/>
        <w:t>Modules Used</w:t>
      </w:r>
    </w:p>
    <w:p w14:paraId="46E18487" w14:textId="77777777" w:rsidR="00140C2D" w:rsidRDefault="00140C2D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 w:rsidR="00140C2D">
          <w:pgSz w:w="11906" w:h="16838"/>
          <w:pgMar w:top="663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54A5FB78" w14:textId="77777777" w:rsidR="00140C2D" w:rsidRDefault="000958B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i/>
          <w:iCs/>
          <w:sz w:val="56"/>
          <w:szCs w:val="56"/>
          <w:u w:val="single"/>
          <w:lang w:val="en-US"/>
        </w:rPr>
        <w:t>User-defined Modules</w:t>
      </w:r>
    </w:p>
    <w:p w14:paraId="7EAD1A62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ai.fnn</w:t>
      </w:r>
    </w:p>
    <w:p w14:paraId="51DA221A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ai.functions</w:t>
      </w:r>
    </w:p>
    <w:p w14:paraId="385B2D11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ai.qlearner</w:t>
      </w:r>
    </w:p>
    <w:p w14:paraId="1CDCB50D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r.about</w:t>
      </w:r>
    </w:p>
    <w:p w14:paraId="5A1A7F53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r.colors</w:t>
      </w:r>
    </w:p>
    <w:p w14:paraId="4593778E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r.db_info</w:t>
      </w:r>
    </w:p>
    <w:p w14:paraId="455E6BB6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r.endgame</w:t>
      </w:r>
    </w:p>
    <w:p w14:paraId="5256F8E3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r.font_size</w:t>
      </w:r>
    </w:p>
    <w:p w14:paraId="6D96F926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r.game</w:t>
      </w:r>
    </w:p>
    <w:p w14:paraId="53E11B18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r.main</w:t>
      </w:r>
    </w:p>
    <w:p w14:paraId="7DD93DF5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r.pause</w:t>
      </w:r>
    </w:p>
    <w:p w14:paraId="122AE2D5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r.playernames</w:t>
      </w:r>
    </w:p>
    <w:p w14:paraId="124CBE8D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screens.about</w:t>
      </w:r>
    </w:p>
    <w:p w14:paraId="2536F167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screens.endgame</w:t>
      </w:r>
    </w:p>
    <w:p w14:paraId="47D7CF83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screens.game</w:t>
      </w:r>
    </w:p>
    <w:p w14:paraId="3D40BF4A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 w14:paraId="77F74688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screens.pause</w:t>
      </w:r>
    </w:p>
    <w:p w14:paraId="6459C8A3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 w14:paraId="63731185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sprites.Ball</w:t>
      </w:r>
    </w:p>
    <w:p w14:paraId="50740244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sprites.Border</w:t>
      </w:r>
    </w:p>
    <w:p w14:paraId="0D87DA93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sprites.Button</w:t>
      </w:r>
    </w:p>
    <w:p w14:paraId="2FD8F426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sprites.Label</w:t>
      </w:r>
    </w:p>
    <w:p w14:paraId="311B18DE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sprites.Paddle</w:t>
      </w:r>
    </w:p>
    <w:p w14:paraId="7795C5ED" w14:textId="77777777" w:rsidR="00140C2D" w:rsidRDefault="000958B2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 w14:paraId="47D707AA" w14:textId="77777777" w:rsidR="00140C2D" w:rsidRDefault="000958B2">
      <w:pPr>
        <w:numPr>
          <w:ilvl w:val="0"/>
          <w:numId w:val="20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sprites.Textbox</w:t>
      </w:r>
    </w:p>
    <w:p w14:paraId="1F4DD442" w14:textId="77777777" w:rsidR="00140C2D" w:rsidRDefault="000958B2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i/>
          <w:iCs/>
          <w:sz w:val="56"/>
          <w:szCs w:val="56"/>
          <w:u w:val="single"/>
          <w:lang w:val="en-US"/>
        </w:rPr>
        <w:t>Built-In Modules</w:t>
      </w:r>
    </w:p>
    <w:p w14:paraId="07D4B71B" w14:textId="77777777" w:rsidR="00140C2D" w:rsidRDefault="000958B2">
      <w:pPr>
        <w:numPr>
          <w:ilvl w:val="0"/>
          <w:numId w:val="21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pygame</w:t>
      </w:r>
    </w:p>
    <w:p w14:paraId="06813318" w14:textId="77777777" w:rsidR="00140C2D" w:rsidRDefault="000958B2">
      <w:pPr>
        <w:numPr>
          <w:ilvl w:val="0"/>
          <w:numId w:val="21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numpy</w:t>
      </w:r>
    </w:p>
    <w:p w14:paraId="2591E09C" w14:textId="77777777" w:rsidR="00140C2D" w:rsidRDefault="000958B2">
      <w:pPr>
        <w:numPr>
          <w:ilvl w:val="0"/>
          <w:numId w:val="21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random</w:t>
      </w:r>
    </w:p>
    <w:p w14:paraId="68627FAF" w14:textId="77777777" w:rsidR="00140C2D" w:rsidRDefault="000958B2">
      <w:pPr>
        <w:numPr>
          <w:ilvl w:val="0"/>
          <w:numId w:val="21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math</w:t>
      </w:r>
    </w:p>
    <w:p w14:paraId="25C95390" w14:textId="77777777" w:rsidR="00140C2D" w:rsidRDefault="000958B2">
      <w:pPr>
        <w:numPr>
          <w:ilvl w:val="0"/>
          <w:numId w:val="21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datetime</w:t>
      </w:r>
    </w:p>
    <w:p w14:paraId="37977FDF" w14:textId="77777777" w:rsidR="00140C2D" w:rsidRDefault="00140C2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116F91" w14:textId="77777777" w:rsidR="00140C2D" w:rsidRDefault="00140C2D">
      <w:pPr>
        <w:rPr>
          <w:rFonts w:ascii="Times New Roman" w:hAnsi="Times New Roman" w:cs="Times New Roman"/>
          <w:sz w:val="32"/>
          <w:szCs w:val="32"/>
          <w:lang w:val="en-US"/>
        </w:rPr>
        <w:sectPr w:rsidR="00140C2D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num="2" w:sep="1" w:space="427"/>
          <w:docGrid w:linePitch="360"/>
        </w:sectPr>
      </w:pPr>
    </w:p>
    <w:p w14:paraId="19F1FA8D" w14:textId="77777777" w:rsidR="00140C2D" w:rsidRDefault="000958B2"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lastRenderedPageBreak/>
        <w:t>Functions Used</w:t>
      </w:r>
    </w:p>
    <w:p w14:paraId="7325A3C6" w14:textId="77777777" w:rsidR="00140C2D" w:rsidRDefault="00140C2D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 w14:paraId="0608D7BF" w14:textId="77777777" w:rsidR="00140C2D" w:rsidRDefault="00140C2D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425"/>
          <w:docGrid w:linePitch="360"/>
        </w:sectPr>
      </w:pPr>
    </w:p>
    <w:p w14:paraId="1C4974C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</w:p>
    <w:p w14:paraId="4910FD0F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start_menu</w:t>
      </w:r>
    </w:p>
    <w:p w14:paraId="2BC90656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player_details</w:t>
      </w:r>
    </w:p>
    <w:p w14:paraId="5A04DB9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start_game</w:t>
      </w:r>
    </w:p>
    <w:p w14:paraId="07685113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</w:p>
    <w:p w14:paraId="47FB01FF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launch_endgame</w:t>
      </w:r>
    </w:p>
    <w:p w14:paraId="0388610B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launch_about</w:t>
      </w:r>
    </w:p>
    <w:p w14:paraId="21FF8876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initiateConnection</w:t>
      </w:r>
    </w:p>
    <w:p w14:paraId="6322E9D0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createDatabase</w:t>
      </w:r>
    </w:p>
    <w:p w14:paraId="4D70AD53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/>
          <w:sz w:val="32"/>
          <w:szCs w:val="32"/>
          <w:lang w:val="en-US"/>
        </w:rPr>
        <w:t>saveGameInstance</w:t>
      </w:r>
    </w:p>
    <w:p w14:paraId="76B61E0B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compute_oup</w:t>
      </w:r>
    </w:p>
    <w:p w14:paraId="43AB847B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reset</w:t>
      </w:r>
    </w:p>
    <w:p w14:paraId="26063F86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setBias</w:t>
      </w:r>
    </w:p>
    <w:p w14:paraId="58BFAD2D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setWeights</w:t>
      </w:r>
    </w:p>
    <w:p w14:paraId="4C638BB6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f</w:t>
      </w:r>
    </w:p>
    <w:p w14:paraId="21F3A255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fp</w:t>
      </w:r>
    </w:p>
    <w:p w14:paraId="1AA748DC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updateIntent</w:t>
      </w:r>
    </w:p>
    <w:p w14:paraId="1EA2D95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quadraticCostDerivative</w:t>
      </w:r>
    </w:p>
    <w:p w14:paraId="6877D78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createBrainArray</w:t>
      </w:r>
    </w:p>
    <w:p w14:paraId="5893835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loadMemory</w:t>
      </w:r>
    </w:p>
    <w:p w14:paraId="2E21CC9D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getIntent</w:t>
      </w:r>
    </w:p>
    <w:p w14:paraId="61B3651F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__init__</w:t>
      </w:r>
    </w:p>
    <w:p w14:paraId="3A3B380B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show_menu</w:t>
      </w:r>
    </w:p>
    <w:p w14:paraId="0CE1D969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showAbout</w:t>
      </w:r>
    </w:p>
    <w:p w14:paraId="4F5E5BB3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setAboutText</w:t>
      </w:r>
    </w:p>
    <w:p w14:paraId="71F0B199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setDisplay</w:t>
      </w:r>
    </w:p>
    <w:p w14:paraId="39DA370A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PlayerNames</w:t>
      </w:r>
    </w:p>
    <w:p w14:paraId="037E493D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handleColorClick</w:t>
      </w:r>
    </w:p>
    <w:p w14:paraId="1ECC4B08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getPlayer1Name</w:t>
      </w:r>
    </w:p>
    <w:p w14:paraId="1E672948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getColor1</w:t>
      </w:r>
    </w:p>
    <w:p w14:paraId="76A76B8C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getPlayer2Name</w:t>
      </w:r>
    </w:p>
    <w:p w14:paraId="0FD5C323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getColor2</w:t>
      </w:r>
    </w:p>
    <w:p w14:paraId="16ABD123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setColorButtons</w:t>
      </w:r>
    </w:p>
    <w:p w14:paraId="5882E0C3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playersReset</w:t>
      </w:r>
    </w:p>
    <w:p w14:paraId="2FF589C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gameReset</w:t>
      </w:r>
    </w:p>
    <w:p w14:paraId="79B2A70C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collides</w:t>
      </w:r>
    </w:p>
    <w:p w14:paraId="55BF73D0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</w:t>
      </w:r>
    </w:p>
    <w:p w14:paraId="2CCAE787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countdown</w:t>
      </w:r>
    </w:p>
    <w:p w14:paraId="7F20EE45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setGameObjective</w:t>
      </w:r>
    </w:p>
    <w:p w14:paraId="2D61D12B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setMovables</w:t>
      </w:r>
    </w:p>
    <w:p w14:paraId="1CA21B17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setPaddleMargin</w:t>
      </w:r>
    </w:p>
    <w:p w14:paraId="11F60B3D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setPaddleSpeed</w:t>
      </w:r>
    </w:p>
    <w:p w14:paraId="2719DA6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 w14:paraId="25DBB66C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setBounceBias</w:t>
      </w:r>
    </w:p>
    <w:p w14:paraId="78F2186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setPlayer1Name</w:t>
      </w:r>
    </w:p>
    <w:p w14:paraId="7A9E6EEB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setPlayer2Name</w:t>
      </w:r>
    </w:p>
    <w:p w14:paraId="2B122F60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setBounceAcceleration</w:t>
      </w:r>
    </w:p>
    <w:p w14:paraId="73B02F0B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setPlayerColors</w:t>
      </w:r>
    </w:p>
    <w:p w14:paraId="4909A98A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getWinnerColor</w:t>
      </w:r>
    </w:p>
    <w:p w14:paraId="12B9E66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getWinnerName</w:t>
      </w:r>
    </w:p>
    <w:p w14:paraId="00C7E984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</w:t>
      </w:r>
      <w:r>
        <w:rPr>
          <w:rFonts w:ascii="Times New Roman" w:hAnsi="Times New Roman"/>
          <w:sz w:val="32"/>
          <w:szCs w:val="32"/>
          <w:lang w:val="en-US"/>
        </w:rPr>
        <w:t>getLoserName</w:t>
      </w:r>
    </w:p>
    <w:p w14:paraId="10560B01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getScores</w:t>
      </w:r>
    </w:p>
    <w:p w14:paraId="4FF0D29F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/>
          <w:sz w:val="32"/>
          <w:szCs w:val="32"/>
          <w:lang w:val="en-US"/>
        </w:rPr>
        <w:t>getFinalScores</w:t>
      </w:r>
    </w:p>
    <w:p w14:paraId="64CCF803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pause_game</w:t>
      </w:r>
    </w:p>
    <w:p w14:paraId="26536FF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setScores</w:t>
      </w:r>
    </w:p>
    <w:p w14:paraId="69FA5D1F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setWinnerColor</w:t>
      </w:r>
    </w:p>
    <w:p w14:paraId="44D34FAB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setWinnerName</w:t>
      </w:r>
    </w:p>
    <w:p w14:paraId="79A4320D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showEndScreen</w:t>
      </w:r>
    </w:p>
    <w:p w14:paraId="2B21223F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bounce</w:t>
      </w:r>
    </w:p>
    <w:p w14:paraId="312B98BD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same_dir</w:t>
      </w:r>
    </w:p>
    <w:p w14:paraId="708F59EF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crossed</w:t>
      </w:r>
    </w:p>
    <w:p w14:paraId="467A0668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ballReset</w:t>
      </w:r>
    </w:p>
    <w:p w14:paraId="5254A2DD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</w:t>
      </w:r>
    </w:p>
    <w:p w14:paraId="13F8E56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setResetMargin</w:t>
      </w:r>
    </w:p>
    <w:p w14:paraId="4E84A60F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setBallSpeed</w:t>
      </w:r>
    </w:p>
    <w:p w14:paraId="51E375E6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getXSpeed</w:t>
      </w:r>
    </w:p>
    <w:p w14:paraId="1E2EDA57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moveUp</w:t>
      </w:r>
    </w:p>
    <w:p w14:paraId="067AF0A9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moveDown</w:t>
      </w:r>
    </w:p>
    <w:p w14:paraId="356F2796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rectangle</w:t>
      </w:r>
    </w:p>
    <w:p w14:paraId="044E751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draw</w:t>
      </w:r>
    </w:p>
    <w:p w14:paraId="50EDE345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test_surface</w:t>
      </w:r>
    </w:p>
    <w:p w14:paraId="51349C97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 w14:paraId="6A68347B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</w:t>
      </w:r>
    </w:p>
    <w:p w14:paraId="3AB2348A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setHighlightable</w:t>
      </w:r>
    </w:p>
    <w:p w14:paraId="61967483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stayHighlighted</w:t>
      </w:r>
    </w:p>
    <w:p w14:paraId="6400B262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staysHighlighted</w:t>
      </w:r>
    </w:p>
    <w:p w14:paraId="09C84FEB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getTextRgb</w:t>
      </w:r>
    </w:p>
    <w:p w14:paraId="64AE9694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handle_event</w:t>
      </w:r>
    </w:p>
    <w:p w14:paraId="18D38C0D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define_event</w:t>
      </w:r>
    </w:p>
    <w:p w14:paraId="06B091DD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</w:t>
      </w:r>
    </w:p>
    <w:p w14:paraId="3ED8752C" w14:textId="77777777" w:rsidR="00140C2D" w:rsidRDefault="000958B2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 w:rsidR="00140C2D">
          <w:type w:val="continuous"/>
          <w:pgSz w:w="11906" w:h="16838"/>
          <w:pgMar w:top="720" w:right="720" w:bottom="663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num="2" w:sep="1" w:space="720" w:equalWidth="0">
            <w:col w:w="5021" w:space="425"/>
            <w:col w:w="5020"/>
          </w:cols>
          <w:docGrid w:linePitch="36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setText</w:t>
      </w:r>
    </w:p>
    <w:p w14:paraId="1113E112" w14:textId="77777777" w:rsidR="00140C2D" w:rsidRDefault="000958B2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lastRenderedPageBreak/>
        <w:t>Source Code</w:t>
      </w:r>
    </w:p>
    <w:p w14:paraId="42AE18F9" w14:textId="77777777" w:rsidR="00140C2D" w:rsidRDefault="00140C2D">
      <w:pPr>
        <w:spacing w:line="240" w:lineRule="auto"/>
      </w:pPr>
    </w:p>
    <w:p w14:paraId="2C00F375" w14:textId="77777777" w:rsidR="00140C2D" w:rsidRDefault="000958B2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T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he Game.py</w:t>
      </w:r>
    </w:p>
    <w:p w14:paraId="3B8891A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1490F8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pygame</w:t>
      </w:r>
    </w:p>
    <w:p w14:paraId="6AE4C58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57A4A3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datetime import datetime</w:t>
      </w:r>
    </w:p>
    <w:p w14:paraId="1F7F2A7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C8D711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enum import Enum</w:t>
      </w:r>
    </w:p>
    <w:p w14:paraId="0939943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0F7053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r</w:t>
      </w:r>
    </w:p>
    <w:p w14:paraId="1F904B5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DA787E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screens</w:t>
      </w:r>
    </w:p>
    <w:p w14:paraId="1F155D7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1B00E8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mysql.connector as scon</w:t>
      </w:r>
    </w:p>
    <w:p w14:paraId="2A2A188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BFBB17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 main():</w:t>
      </w:r>
    </w:p>
    <w:p w14:paraId="71D3BB1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about_screen, db_con</w:t>
      </w:r>
    </w:p>
    <w:p w14:paraId="62BDE05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 w14:paraId="295421E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pygame.init()</w:t>
      </w:r>
    </w:p>
    <w:p w14:paraId="1BA4780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pygame.mixer.quit()</w:t>
      </w:r>
    </w:p>
    <w:p w14:paraId="0F9D5C5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 w14:paraId="22ED41F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 w14:paraId="0309577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86D0776" w14:textId="77777777" w:rsidR="00140C2D" w:rsidRDefault="000958B2">
      <w:pPr>
        <w:spacing w:line="240" w:lineRule="auto"/>
        <w:ind w:firstLine="640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default_bg=pygame.image.load("image\\bg_default.jpg")</w:t>
      </w:r>
    </w:p>
    <w:p w14:paraId="29C3F930" w14:textId="77777777" w:rsidR="00140C2D" w:rsidRDefault="00140C2D">
      <w:pPr>
        <w:spacing w:line="240" w:lineRule="auto"/>
        <w:ind w:firstLine="640"/>
        <w:rPr>
          <w:rFonts w:ascii="Times New Roman" w:hAnsi="Times New Roman"/>
          <w:sz w:val="32"/>
          <w:szCs w:val="32"/>
          <w:lang w:val="en-US"/>
        </w:rPr>
      </w:pPr>
    </w:p>
    <w:p w14:paraId="5E3B5D3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# screen = pygame.display.set_mode((r.game.SCREEN_WIDTH, r.game.SCREEN_HEIGHT), pygame.FULLSCREEN)</w:t>
      </w:r>
    </w:p>
    <w:p w14:paraId="2673B1F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 xml:space="preserve">    screen = pygame.display.set_mode((r.game.SCREEN_WIDTH, r.game.SCREEN_HEIGHT))</w:t>
      </w:r>
    </w:p>
    <w:p w14:paraId="3F801AC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090961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game_screen = Screen.MENU</w:t>
      </w:r>
    </w:p>
    <w:p w14:paraId="35DAE0F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8F58A8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 w14:paraId="6ECFF6E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 w14:paraId="3B3F7C3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 w14:paraId="0D8D3FB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 w14:paraId="7ED150D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 w14:paraId="3F17961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 w14:paraId="06E58A3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 w14:paraId="2EF3E04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 w14:paraId="5CEFF98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D43B16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 w14:paraId="28FA0A6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B6DAB4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 w14:paraId="5950431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72ABF1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 w14:paraId="3DF0D6B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 w14:paraId="5B6A789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 xml:space="preserve">    about_screen=screens.about.AboutScreen(screen, r.about.text_about, (r.game.SCREEN_WIDTH, r.game.SCREEN_HEIGHT), r.colors.BLACK, r.colors.WHITE, bg=default_bg)</w:t>
      </w:r>
    </w:p>
    <w:p w14:paraId="1EA1C6C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F52719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initiateConnection()</w:t>
      </w:r>
    </w:p>
    <w:p w14:paraId="58DB9BE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BF8805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while True:</w:t>
      </w:r>
    </w:p>
    <w:p w14:paraId="075FCBB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game_screen == Screen.MENU:</w:t>
      </w:r>
    </w:p>
    <w:p w14:paraId="0117042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 w14:paraId="6B05EE8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D9CA60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 w14:paraId="5D996E9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 w14:paraId="6233BAB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58E087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 w14:paraId="64E7BA3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 w14:paraId="28DF828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1A072B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 w14:paraId="235E2E0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F19727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Start_Time = datetime.now().strftime("%H:%M:%S")</w:t>
      </w:r>
    </w:p>
    <w:p w14:paraId="3E489BC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</w:p>
    <w:p w14:paraId="028D718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 w14:paraId="0748CCB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game_screen == Screen.PAUSE:</w:t>
      </w:r>
    </w:p>
    <w:p w14:paraId="0EE15FD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 w14:paraId="7725CAA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</w:p>
    <w:p w14:paraId="7FDB5AC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 w14:paraId="1D36E6F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Date = datetime.now().strftime("%Y-%m-%d")</w:t>
      </w:r>
    </w:p>
    <w:p w14:paraId="5E46E3F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</w:p>
    <w:p w14:paraId="60A3BBC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End_Time = datetime.now().strftime("%H:%M:%S")</w:t>
      </w:r>
    </w:p>
    <w:p w14:paraId="04681E6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</w:p>
    <w:p w14:paraId="2963567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Winner = game.getWinnerName()</w:t>
      </w:r>
    </w:p>
    <w:p w14:paraId="62F8250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 xml:space="preserve">            Loser = game.getLoserName()</w:t>
      </w:r>
    </w:p>
    <w:p w14:paraId="64B0B68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Winner_Score, Loser_Score = game.getFinalScores()</w:t>
      </w:r>
    </w:p>
    <w:p w14:paraId="6A5691E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</w:p>
    <w:p w14:paraId="16296F9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saveGameInstance(Date, Start_Time, End_Time, Winner, Winner_Score, Loser, Loser_Score)</w:t>
      </w:r>
    </w:p>
    <w:p w14:paraId="4EA9DD2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596D6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 w14:paraId="66AEB29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706A53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game_screen == Screen.ABOUT:</w:t>
      </w:r>
    </w:p>
    <w:p w14:paraId="34FC548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 w14:paraId="4F44291E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4EA4ED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game_screen == Screen.QUIT:</w:t>
      </w:r>
    </w:p>
    <w:p w14:paraId="2BDEAFD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db_con.close()</w:t>
      </w:r>
    </w:p>
    <w:p w14:paraId="190CDE5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pygame.quit()</w:t>
      </w:r>
    </w:p>
    <w:p w14:paraId="1DBA868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return</w:t>
      </w:r>
    </w:p>
    <w:p w14:paraId="17C7912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E177FA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 start_menu(screen):</w:t>
      </w:r>
    </w:p>
    <w:p w14:paraId="4688C2E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new_screen=main_menu.show_menu()</w:t>
      </w:r>
    </w:p>
    <w:p w14:paraId="07AA936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game.gameReset()</w:t>
      </w:r>
    </w:p>
    <w:p w14:paraId="35E4BA3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 w14:paraId="22C7CE5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Screen.QUIT</w:t>
      </w:r>
    </w:p>
    <w:p w14:paraId="664449C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 w14:paraId="64CE630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Screen.PLAYER1</w:t>
      </w:r>
    </w:p>
    <w:p w14:paraId="5CB8FAC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 w14:paraId="3F7A515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Screen.PLAYERS2</w:t>
      </w:r>
    </w:p>
    <w:p w14:paraId="528FE37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 w14:paraId="7515B95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Screen.ABOUT</w:t>
      </w:r>
    </w:p>
    <w:p w14:paraId="5D746DD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6A78BB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Screen.QUIT</w:t>
      </w:r>
    </w:p>
    <w:p w14:paraId="74A8539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89C56D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>def player1_details(screen):</w:t>
      </w:r>
    </w:p>
    <w:p w14:paraId="20BD82B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 w14:paraId="214BF73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A57482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 w14:paraId="0176E3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 w14:paraId="48FC7A3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 w14:paraId="18E9624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game.enableAi()</w:t>
      </w:r>
    </w:p>
    <w:p w14:paraId="4C6B277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 w14:paraId="45D6B20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Screen.PLAYGAME</w:t>
      </w:r>
    </w:p>
    <w:p w14:paraId="5878017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 w14:paraId="0EDE27E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Screen.MENU</w:t>
      </w:r>
    </w:p>
    <w:p w14:paraId="7BAD765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Screen.QUIT</w:t>
      </w:r>
    </w:p>
    <w:p w14:paraId="48A12AD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9F5481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 players2_details(screen):</w:t>
      </w:r>
    </w:p>
    <w:p w14:paraId="01DC110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 w14:paraId="7285C52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0E96F4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 w14:paraId="665F600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 w14:paraId="73F470F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 w14:paraId="039FA8C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 w14:paraId="1F1B82F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game.disableAi()</w:t>
      </w:r>
    </w:p>
    <w:p w14:paraId="7D7AE91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Screen.PLAYGAME</w:t>
      </w:r>
    </w:p>
    <w:p w14:paraId="6F4CB7C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 w14:paraId="6D33FFF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Screen.MENU</w:t>
      </w:r>
    </w:p>
    <w:p w14:paraId="7EEFDED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344501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Screen.QUIT</w:t>
      </w:r>
    </w:p>
    <w:p w14:paraId="7EC183E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0EE374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>def start_game(screen,game):</w:t>
      </w:r>
    </w:p>
    <w:p w14:paraId="2DCC142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new_screen = game.play()</w:t>
      </w:r>
    </w:p>
    <w:p w14:paraId="092F240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086931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 w14:paraId="75C58BB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Screen.PAUSE</w:t>
      </w:r>
    </w:p>
    <w:p w14:paraId="368D7AF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 w14:paraId="6CB42CD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Screen.ENDGAME</w:t>
      </w:r>
    </w:p>
    <w:p w14:paraId="5728909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 w14:paraId="4A3FC71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Screen.MENU</w:t>
      </w:r>
    </w:p>
    <w:p w14:paraId="0BC5E68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 w14:paraId="422A41E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Screen.QUIT</w:t>
      </w:r>
    </w:p>
    <w:p w14:paraId="6A2E375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</w:p>
    <w:p w14:paraId="0A0E064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Screen.MENU</w:t>
      </w:r>
    </w:p>
    <w:p w14:paraId="5714C84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3546C3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 pause_game(screen):</w:t>
      </w:r>
    </w:p>
    <w:p w14:paraId="68C84FB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global game,pause_screen</w:t>
      </w:r>
    </w:p>
    <w:p w14:paraId="67A6581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38DA6C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 w14:paraId="1C43B38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 w14:paraId="6C4BF5E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926467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 w14:paraId="0C68F92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Screen.QUIT</w:t>
      </w:r>
    </w:p>
    <w:p w14:paraId="322B051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 w14:paraId="376E23F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Screen.PLAYGAME</w:t>
      </w:r>
    </w:p>
    <w:p w14:paraId="176746F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 w14:paraId="701AA2C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Screen.MENU</w:t>
      </w:r>
    </w:p>
    <w:p w14:paraId="48E3DB2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85C256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Screen.MENU</w:t>
      </w:r>
    </w:p>
    <w:p w14:paraId="3213313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553D43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>def launch_endgame(screen):</w:t>
      </w:r>
    </w:p>
    <w:p w14:paraId="1BFFFAA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global endgame_screen,game</w:t>
      </w:r>
    </w:p>
    <w:p w14:paraId="46406C0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07D36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 w14:paraId="4EA7D83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 w14:paraId="181EFE3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80A5E7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 w14:paraId="40D6CBB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 w14:paraId="0B51958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Screen.PLAYGAME</w:t>
      </w:r>
    </w:p>
    <w:p w14:paraId="53E22D6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 w14:paraId="26F51F6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Screen.MENU</w:t>
      </w:r>
    </w:p>
    <w:p w14:paraId="24C1F7A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 w14:paraId="4047721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Screen.QUIT</w:t>
      </w:r>
    </w:p>
    <w:p w14:paraId="0FF1298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1D246C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Screen.MENU</w:t>
      </w:r>
    </w:p>
    <w:p w14:paraId="6AF319D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B3402A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 launch_about(screen):</w:t>
      </w:r>
    </w:p>
    <w:p w14:paraId="6555E87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global about_screen</w:t>
      </w:r>
    </w:p>
    <w:p w14:paraId="2BC4722E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A5D0AB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new_screen=about_screen.showAbout()</w:t>
      </w:r>
    </w:p>
    <w:p w14:paraId="4E716E5E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0A3DC1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 w14:paraId="593F7DA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Screen.MENU</w:t>
      </w:r>
    </w:p>
    <w:p w14:paraId="73C4501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 w14:paraId="4D41C68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Screen.QUIT</w:t>
      </w:r>
    </w:p>
    <w:p w14:paraId="6F69A47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2D78CB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Screen.MENU</w:t>
      </w:r>
    </w:p>
    <w:p w14:paraId="623E7C3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230DA4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 initiateConnection():</w:t>
      </w:r>
    </w:p>
    <w:p w14:paraId="7732660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 xml:space="preserve">    global db_con</w:t>
      </w:r>
    </w:p>
    <w:p w14:paraId="6381EA8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try:</w:t>
      </w:r>
    </w:p>
    <w:p w14:paraId="0A0EDC7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 w14:paraId="772B92A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except scon.errors.ProgrammingError:</w:t>
      </w:r>
    </w:p>
    <w:p w14:paraId="5DA5BB9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print("No database found, initiating it now")</w:t>
      </w:r>
    </w:p>
    <w:p w14:paraId="3A1ADFE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createDatabase()</w:t>
      </w:r>
    </w:p>
    <w:p w14:paraId="340D974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finally:</w:t>
      </w:r>
    </w:p>
    <w:p w14:paraId="0870AB1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db_con=scon.connect(host=r.db_info.HostName, user=r.db_info.UserName, passwd=r.db_info.Password, database=r.db_info.DatabaseName)</w:t>
      </w:r>
    </w:p>
    <w:p w14:paraId="6560BC0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</w:p>
    <w:p w14:paraId="4B1AC34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 createDatabase():</w:t>
      </w:r>
    </w:p>
    <w:p w14:paraId="5CC2F12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passwd=r.db_info.Password)</w:t>
      </w:r>
    </w:p>
    <w:p w14:paraId="3DAA6E5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db.cursor().execute(r.db_info.Q_CREATE_PONGDATA)</w:t>
      </w:r>
    </w:p>
    <w:p w14:paraId="4E58AFA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db=scon.connect(host=r.db_info.HostName, user=r.db_info.UserName, passwd=r.db_info.Password, database=r.db_info.DatabaseName)</w:t>
      </w:r>
    </w:p>
    <w:p w14:paraId="3B57EA5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db.cursor().execute(r.db_info.Q_CREATE_GAMESTATS)</w:t>
      </w:r>
    </w:p>
    <w:p w14:paraId="36C606C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5FF3E8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db.close()</w:t>
      </w:r>
    </w:p>
    <w:p w14:paraId="0C0EEEB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3E9310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 saveGameInstance(date, startTime, endTime, winnerName, winnerScore, loserName, loserScore):</w:t>
      </w:r>
    </w:p>
    <w:p w14:paraId="140BDDF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global db_con</w:t>
      </w:r>
    </w:p>
    <w:p w14:paraId="264F64E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query=r.db_info.Q_ADD_GAME_DATA.format(date, startTime, endTime, winnerName, winnerScore, loserName, loserScore)</w:t>
      </w:r>
    </w:p>
    <w:p w14:paraId="4EDF151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F39C48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db_con.cursor().execute(query)</w:t>
      </w:r>
    </w:p>
    <w:p w14:paraId="4635B52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db_con.commit()</w:t>
      </w:r>
    </w:p>
    <w:p w14:paraId="15737CE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class Screen(Enum):</w:t>
      </w:r>
    </w:p>
    <w:p w14:paraId="0A8B545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QUIT=-1</w:t>
      </w:r>
    </w:p>
    <w:p w14:paraId="1E2EED0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 xml:space="preserve">    MENU=0</w:t>
      </w:r>
    </w:p>
    <w:p w14:paraId="0947656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PLAYGAME=1</w:t>
      </w:r>
    </w:p>
    <w:p w14:paraId="130A0E0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PAUSE=2</w:t>
      </w:r>
    </w:p>
    <w:p w14:paraId="03C9658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ENDGAME=3</w:t>
      </w:r>
    </w:p>
    <w:p w14:paraId="6047F7D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PLAYER1=4</w:t>
      </w:r>
    </w:p>
    <w:p w14:paraId="43FB646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PLAYERS2=5</w:t>
      </w:r>
    </w:p>
    <w:p w14:paraId="1E4845F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ABOUT=6</w:t>
      </w:r>
    </w:p>
    <w:p w14:paraId="55B21B6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CD241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if __name__=="__main__":</w:t>
      </w:r>
    </w:p>
    <w:p w14:paraId="19266686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main()</w:t>
      </w:r>
    </w:p>
    <w:p w14:paraId="7137D28E" w14:textId="77777777" w:rsidR="00140C2D" w:rsidRDefault="00140C2D">
      <w:pPr>
        <w:spacing w:line="240" w:lineRule="auto"/>
        <w:rPr>
          <w:lang w:val="en-US"/>
        </w:rPr>
        <w:sectPr w:rsidR="00140C2D">
          <w:pgSz w:w="11906" w:h="16838"/>
          <w:pgMar w:top="720" w:right="720" w:bottom="493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0595946A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ai.__init__</w:t>
      </w:r>
    </w:p>
    <w:p w14:paraId="566B5FAD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 w14:paraId="7042606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fnn</w:t>
      </w:r>
    </w:p>
    <w:p w14:paraId="3D78AF6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qlearner</w:t>
      </w:r>
    </w:p>
    <w:p w14:paraId="59EEAD0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46FF959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/>
        </w:rPr>
        <w:t>__all__=['fnn','qlearner']</w:t>
      </w:r>
    </w:p>
    <w:p w14:paraId="46BD9A15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ai.fnn</w:t>
      </w:r>
    </w:p>
    <w:p w14:paraId="72CCEDCB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 w14:paraId="3ACB809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#FeedForward Neural Network</w:t>
      </w:r>
    </w:p>
    <w:p w14:paraId="2C11778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numpy as np</w:t>
      </w:r>
    </w:p>
    <w:p w14:paraId="352338E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random</w:t>
      </w:r>
    </w:p>
    <w:p w14:paraId="2349EA7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functions</w:t>
      </w:r>
    </w:p>
    <w:p w14:paraId="65B522E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1082CC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class FNN():</w:t>
      </w:r>
    </w:p>
    <w:p w14:paraId="61AA2DE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__init__(self, num_neurons, activation=functions.sigmoid()):</w:t>
      </w:r>
    </w:p>
    <w:p w14:paraId="58B0A4F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self.num_neurons=num_neurons</w:t>
      </w:r>
    </w:p>
    <w:p w14:paraId="0BB505E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self.num_layers=len(num_neurons)</w:t>
      </w:r>
    </w:p>
    <w:p w14:paraId="3AB0198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self.acfunc=activation</w:t>
      </w:r>
    </w:p>
    <w:p w14:paraId="10D11DA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self.reset()</w:t>
      </w:r>
    </w:p>
    <w:p w14:paraId="416A501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68ED7A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compute_oup(self,inp):</w:t>
      </w:r>
    </w:p>
    <w:p w14:paraId="50F3C09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tmpinp=inp</w:t>
      </w:r>
    </w:p>
    <w:p w14:paraId="3231218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for bi,wei in zip(self.bias,self.weights):</w:t>
      </w:r>
    </w:p>
    <w:p w14:paraId="21E0E1E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tmpinp=self.acfunc.f(np.dot(wei,tmpinp)+bi)</w:t>
      </w:r>
    </w:p>
    <w:p w14:paraId="4B4675C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return tmpinp</w:t>
      </w:r>
    </w:p>
    <w:p w14:paraId="6920B1C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651D7E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reset(self):</w:t>
      </w:r>
    </w:p>
    <w:p w14:paraId="2CD43E8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self.bias=[np.random.randn(size,1) for size in self.num_neurons[1:]]</w:t>
      </w:r>
    </w:p>
    <w:p w14:paraId="656FFF8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self.weights=[np.random.randn(size2,size1)/np.sqrt(size1) for size1,size2 in zip(self.num_neurons[:-1],self.num_neurons[1:])]</w:t>
      </w:r>
    </w:p>
    <w:p w14:paraId="14AA141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</w:p>
    <w:p w14:paraId="5BD1857A" w14:textId="77777777" w:rsidR="00140C2D" w:rsidRDefault="000958B2">
      <w:pPr>
        <w:spacing w:line="240" w:lineRule="auto"/>
        <w:ind w:firstLine="720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 setBias(self,bias):</w:t>
      </w:r>
    </w:p>
    <w:p w14:paraId="0FFA925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self.bias=bias</w:t>
      </w:r>
    </w:p>
    <w:p w14:paraId="1ACC87C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3814F9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setWeights(self,weights):</w:t>
      </w:r>
    </w:p>
    <w:p w14:paraId="02D6D7C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  <w:sectPr w:rsidR="00140C2D">
          <w:pgSz w:w="11906" w:h="16838"/>
          <w:pgMar w:top="720" w:right="720" w:bottom="493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self.weights=weights</w:t>
      </w:r>
    </w:p>
    <w:p w14:paraId="071FCBAD" w14:textId="77777777" w:rsidR="00140C2D" w:rsidRDefault="000958B2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  <w:lastRenderedPageBreak/>
        <w:t>ai.functions</w:t>
      </w:r>
    </w:p>
    <w:p w14:paraId="69D5670B" w14:textId="77777777" w:rsidR="00140C2D" w:rsidRDefault="00140C2D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</w:pPr>
    </w:p>
    <w:p w14:paraId="3ADEEE7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numpy as np</w:t>
      </w:r>
    </w:p>
    <w:p w14:paraId="1570631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class sigmoid():</w:t>
      </w:r>
    </w:p>
    <w:p w14:paraId="1395505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f(self,z):</w:t>
      </w:r>
    </w:p>
    <w:p w14:paraId="623869F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return 1.0/(1.0+np.exp(-z))</w:t>
      </w:r>
    </w:p>
    <w:p w14:paraId="2946A17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fp(self,z):</w:t>
      </w:r>
    </w:p>
    <w:p w14:paraId="15AE3A6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return self.f(z)*(1.0-self.f(z))</w:t>
      </w:r>
    </w:p>
    <w:p w14:paraId="5803AD9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027D68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class elu():</w:t>
      </w:r>
    </w:p>
    <w:p w14:paraId="335D838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__init__(self,alpha):</w:t>
      </w:r>
    </w:p>
    <w:p w14:paraId="258BE2B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self.alpha=alpha</w:t>
      </w:r>
    </w:p>
    <w:p w14:paraId="0285F01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f(self,z):</w:t>
      </w:r>
    </w:p>
    <w:p w14:paraId="6759234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# return z if z&gt;=0 else self.alpha*(np.exp(z)-1)</w:t>
      </w:r>
    </w:p>
    <w:p w14:paraId="61AB7B7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return np.where(z&gt;0,z,self.alpha*(np.exp(z)-1))</w:t>
      </w:r>
    </w:p>
    <w:p w14:paraId="0AAB795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fp(self,z):</w:t>
      </w:r>
    </w:p>
    <w:p w14:paraId="6F59D50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# return 1 if z&gt;0 else self.alpha*np.exp(z)</w:t>
      </w:r>
    </w:p>
    <w:p w14:paraId="644EDEC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return np.where(z&gt;0,1,self.alpha*np.exp(z))</w:t>
      </w:r>
    </w:p>
    <w:p w14:paraId="40C6A6E8" w14:textId="77777777" w:rsidR="00140C2D" w:rsidRDefault="000958B2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  <w:lastRenderedPageBreak/>
        <w:t>ai.qlearner</w:t>
      </w:r>
    </w:p>
    <w:p w14:paraId="1FFDE7DA" w14:textId="77777777" w:rsidR="00140C2D" w:rsidRDefault="00140C2D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</w:pPr>
    </w:p>
    <w:p w14:paraId="6AB45A4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numpy as np</w:t>
      </w:r>
    </w:p>
    <w:p w14:paraId="23F9407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random</w:t>
      </w:r>
    </w:p>
    <w:p w14:paraId="2C2A34A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ai.fnn import *</w:t>
      </w:r>
    </w:p>
    <w:p w14:paraId="6A3298F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ai import functions</w:t>
      </w:r>
    </w:p>
    <w:p w14:paraId="32236C0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3F47E7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class QLearner():</w:t>
      </w:r>
    </w:p>
    <w:p w14:paraId="25A49C5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__init__(self, num_actions, input_size):</w:t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</w:p>
    <w:p w14:paraId="370E417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self.num_actions=num_actions</w:t>
      </w:r>
    </w:p>
    <w:p w14:paraId="38F180B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self.input_size=input_size</w:t>
      </w:r>
    </w:p>
    <w:p w14:paraId="23E3BF3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32AF5B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self.brain= FNN([input_size,100,100,num_actions],activation=functions.elu(1.0))</w:t>
      </w:r>
    </w:p>
    <w:p w14:paraId="522281A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0D4681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updateIntent(self,state):</w:t>
      </w:r>
    </w:p>
    <w:p w14:paraId="3FAA095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biggest=-1000.0</w:t>
      </w:r>
    </w:p>
    <w:p w14:paraId="7934C69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newAction=0</w:t>
      </w:r>
    </w:p>
    <w:p w14:paraId="78B357F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343432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qvals=self.brain.compute_oup(self.createBrainArray(state))</w:t>
      </w:r>
    </w:p>
    <w:p w14:paraId="1674ED1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EB859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for action in range(self.num_actions):</w:t>
      </w:r>
    </w:p>
    <w:p w14:paraId="215734A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if qvals[action][0]&gt;biggest:</w:t>
      </w:r>
    </w:p>
    <w:p w14:paraId="298AA1D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biggest=qvals[action][0]</w:t>
      </w:r>
    </w:p>
    <w:p w14:paraId="4670568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newAction=action</w:t>
      </w:r>
    </w:p>
    <w:p w14:paraId="5EB5530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D405F9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self.intent=newAction</w:t>
      </w:r>
    </w:p>
    <w:p w14:paraId="59A0B27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4EC8F4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quadraticCostDerivative(self, good, almostgood):</w:t>
      </w:r>
    </w:p>
    <w:p w14:paraId="024141C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ab/>
      </w:r>
      <w:r>
        <w:rPr>
          <w:rFonts w:ascii="Times New Roman" w:hAnsi="Times New Roman"/>
          <w:sz w:val="32"/>
          <w:szCs w:val="32"/>
          <w:lang w:val="en-US"/>
        </w:rPr>
        <w:tab/>
        <w:t>return almostgood-good</w:t>
      </w:r>
    </w:p>
    <w:p w14:paraId="1C86395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453106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createBrainArray(self,state):</w:t>
      </w:r>
    </w:p>
    <w:p w14:paraId="61A9470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return np.asarray([[state[i]] for i in range(self.input_size)])</w:t>
      </w:r>
    </w:p>
    <w:p w14:paraId="36171BA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F8BD6E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loadMemory(self, identifier):</w:t>
      </w:r>
    </w:p>
    <w:p w14:paraId="22BFB5C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b=None</w:t>
      </w:r>
    </w:p>
    <w:p w14:paraId="2FAD820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w=None</w:t>
      </w:r>
    </w:p>
    <w:p w14:paraId="2E627EF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try:</w:t>
      </w:r>
    </w:p>
    <w:p w14:paraId="13ACBE1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w=np.load(identifier+"_w.npy",allow_pickle=True)</w:t>
      </w:r>
    </w:p>
    <w:p w14:paraId="650455D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b=np.load(identifier+"_b.npy",allow_pickle=True)</w:t>
      </w:r>
    </w:p>
    <w:p w14:paraId="725DCD6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except IOError:</w:t>
      </w:r>
    </w:p>
    <w:p w14:paraId="139DE06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print("No memory/bad memory found, creating fresh ones...\n")</w:t>
      </w:r>
    </w:p>
    <w:p w14:paraId="2AB5BB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return</w:t>
      </w:r>
    </w:p>
    <w:p w14:paraId="18EFF49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887F24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self.brain.setBias(b)</w:t>
      </w:r>
    </w:p>
    <w:p w14:paraId="2266F71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self.brain.setWeights(w)</w:t>
      </w:r>
    </w:p>
    <w:p w14:paraId="63232BD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getIntent(self):</w:t>
      </w:r>
    </w:p>
    <w:p w14:paraId="5756A1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return self.intent</w:t>
      </w:r>
    </w:p>
    <w:p w14:paraId="3185C610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r.__init__</w:t>
      </w:r>
    </w:p>
    <w:p w14:paraId="740C2794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11575BD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game</w:t>
      </w:r>
    </w:p>
    <w:p w14:paraId="5F6A2EE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main</w:t>
      </w:r>
    </w:p>
    <w:p w14:paraId="0797175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endgame</w:t>
      </w:r>
    </w:p>
    <w:p w14:paraId="4A660A0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colors</w:t>
      </w:r>
    </w:p>
    <w:p w14:paraId="479C016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font_size</w:t>
      </w:r>
    </w:p>
    <w:p w14:paraId="46EE386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pause</w:t>
      </w:r>
    </w:p>
    <w:p w14:paraId="3BF7013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playernames</w:t>
      </w:r>
    </w:p>
    <w:p w14:paraId="0DF76CF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about</w:t>
      </w:r>
    </w:p>
    <w:p w14:paraId="681CC1A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. import db_info</w:t>
      </w:r>
    </w:p>
    <w:p w14:paraId="323D45A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3A53343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/>
        </w:rPr>
        <w:t>__all__=['main', 'game', 'endgame', 'colors', 'font_size', 'pause', 'playernames', 'about', 'db_info']</w:t>
      </w:r>
    </w:p>
    <w:p w14:paraId="23AC8242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r.about</w:t>
      </w:r>
    </w:p>
    <w:p w14:paraId="2C0DEDA0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D61F030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 w14:paraId="21482BD8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8C6BF1B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>txt_return_btn="Return to Main Menu"</w:t>
      </w:r>
    </w:p>
    <w:p w14:paraId="2B9E4D25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r.colors</w:t>
      </w:r>
    </w:p>
    <w:p w14:paraId="73025237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3B18F6A6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BLACK = (0,0,0)</w:t>
      </w:r>
    </w:p>
    <w:p w14:paraId="47BB2315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WHITE = (255,255,255)</w:t>
      </w:r>
    </w:p>
    <w:p w14:paraId="713DC23B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BLUE = (19,244,239)</w:t>
      </w:r>
    </w:p>
    <w:p w14:paraId="695136F6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PINK = (240,0,255)</w:t>
      </w:r>
    </w:p>
    <w:p w14:paraId="6BB65A00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GREEN = (104,255,0)</w:t>
      </w:r>
    </w:p>
    <w:p w14:paraId="4DA79BA6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YELLOW = (250,255,0)</w:t>
      </w:r>
    </w:p>
    <w:p w14:paraId="320B0DA4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RED =(255,0,92)</w:t>
      </w:r>
    </w:p>
    <w:p w14:paraId="6D171A5A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GOLD = (255,215,0)</w:t>
      </w:r>
    </w:p>
    <w:p w14:paraId="2A5ADD5E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>SILVER = (192,192,192)</w:t>
      </w:r>
    </w:p>
    <w:p w14:paraId="7AEB1D8F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r.db_info</w:t>
      </w:r>
    </w:p>
    <w:p w14:paraId="28DA02EB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4EAEB08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HostName = "localhost"</w:t>
      </w:r>
    </w:p>
    <w:p w14:paraId="1EB7565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UserName = "root"</w:t>
      </w:r>
    </w:p>
    <w:p w14:paraId="7A77B73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Password = "password"</w:t>
      </w:r>
      <w:r>
        <w:rPr>
          <w:rFonts w:ascii="Times New Roman" w:hAnsi="Times New Roman"/>
          <w:sz w:val="32"/>
          <w:szCs w:val="32"/>
          <w:lang w:val="en-US"/>
        </w:rPr>
        <w:tab/>
        <w:t># Enter your MySQL Password here</w:t>
      </w:r>
    </w:p>
    <w:p w14:paraId="5DBBDB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DatabaseName = "PongData"</w:t>
      </w:r>
    </w:p>
    <w:p w14:paraId="0ADF706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8E8B34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TableName = "GameStats"</w:t>
      </w:r>
    </w:p>
    <w:p w14:paraId="5233898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E300A3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C_ID = "GameId"</w:t>
      </w:r>
    </w:p>
    <w:p w14:paraId="3404915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C_DATE = "Date"</w:t>
      </w:r>
    </w:p>
    <w:p w14:paraId="2E4944C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C_START = "Game_Start_Time"</w:t>
      </w:r>
    </w:p>
    <w:p w14:paraId="4BE11FC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C_END = "Game_End_Time"</w:t>
      </w:r>
    </w:p>
    <w:p w14:paraId="168DBF3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C_WINNER = "Winner"</w:t>
      </w:r>
    </w:p>
    <w:p w14:paraId="56ED35E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C_WSCORE = "Winner_Score"</w:t>
      </w:r>
    </w:p>
    <w:p w14:paraId="653912F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C_LOSER = "Loser"</w:t>
      </w:r>
    </w:p>
    <w:p w14:paraId="59987A5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C_LSCORE = "Loser_Score"</w:t>
      </w:r>
    </w:p>
    <w:p w14:paraId="499A772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5DA16A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Q_CREATE_PONGDATA = "CREATE DATABASE "+DatabaseName</w:t>
      </w:r>
    </w:p>
    <w:p w14:paraId="5AA46F7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Q_CREATE_GAMESTATS = "CREATE TABLE "+TableName+"("+C_ID+" INT AUTO_INCREMENT PRIMARY KEY, "+C_DATE+" DATE, "+C_START+" TIME, "+C_END+" TIME, "+C_WINNER+" VARCHAR(32), "+C_WSCORE+" INTEGER, "+C_LOSER+" VARCHAR(32), "+C_LSCORE+" INTEGER)"</w:t>
      </w:r>
    </w:p>
    <w:p w14:paraId="715618A6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Q_ADD_GAME_DATA = "INSERT INTO "+TableName+" ("+C_DATE+", "+C_START+","+C_END+", "+C_WINNER+", "+C_WSCORE+", "+C_LOSER+", "+C_LSCORE+") VALUES ('{}', '{}', '{}', '{}', {}, '{}', {})"</w:t>
      </w:r>
    </w:p>
    <w:p w14:paraId="0EFC9D61" w14:textId="77777777" w:rsidR="00140C2D" w:rsidRDefault="00140C2D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 w14:paraId="0C2E5C7F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 w14:paraId="699F27D6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19C82352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r.endgame</w:t>
      </w:r>
    </w:p>
    <w:p w14:paraId="2DFFCDD1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9879A46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 w14:paraId="723656FA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29B3B613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play_again_btn_txt="Play Again"</w:t>
      </w:r>
    </w:p>
    <w:p w14:paraId="6E5CB71D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 w14:paraId="75E9C6EC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>quit_button_txt = "Quit”</w:t>
      </w:r>
    </w:p>
    <w:p w14:paraId="24814173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r.font_size</w:t>
      </w:r>
    </w:p>
    <w:p w14:paraId="0DB89A0B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7DFA537C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xxxs = 20</w:t>
      </w:r>
    </w:p>
    <w:p w14:paraId="0761C4CB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xxs = 30</w:t>
      </w:r>
    </w:p>
    <w:p w14:paraId="4CC76641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xs = 40</w:t>
      </w:r>
    </w:p>
    <w:p w14:paraId="18AAA288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 = 50</w:t>
      </w:r>
    </w:p>
    <w:p w14:paraId="652A09DB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 = 60</w:t>
      </w:r>
    </w:p>
    <w:p w14:paraId="18C8F738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 = 80</w:t>
      </w:r>
    </w:p>
    <w:p w14:paraId="70C0DEF5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xl = 100</w:t>
      </w:r>
    </w:p>
    <w:p w14:paraId="32363F03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xxl = 120</w:t>
      </w:r>
    </w:p>
    <w:p w14:paraId="661C200B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xxxl = 135</w:t>
      </w:r>
    </w:p>
    <w:p w14:paraId="60062A8C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>xxxxl = 200</w:t>
      </w:r>
    </w:p>
    <w:p w14:paraId="679B33EB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r.game</w:t>
      </w:r>
    </w:p>
    <w:p w14:paraId="4823B043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1C2DD7C7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BLACK = (0,0,0)</w:t>
      </w:r>
    </w:p>
    <w:p w14:paraId="25BBB42D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WHITE = (255,255,255)</w:t>
      </w:r>
    </w:p>
    <w:p w14:paraId="2CFBF5BF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BLUE = (106, 159, 181)</w:t>
      </w:r>
    </w:p>
    <w:p w14:paraId="590F5A3B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3D056BF7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FPS = 60</w:t>
      </w:r>
    </w:p>
    <w:p w14:paraId="140BB71A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207C2827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SCREEN_WIDTH = 900</w:t>
      </w:r>
    </w:p>
    <w:p w14:paraId="561D337D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SCREEN_HEIGHT = 670</w:t>
      </w:r>
    </w:p>
    <w:p w14:paraId="394D1BA7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5E2A95F4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SCORE_MARGIN = 70</w:t>
      </w:r>
    </w:p>
    <w:p w14:paraId="22C7AC00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11E473A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PADDLE_WIDTH = 12</w:t>
      </w:r>
    </w:p>
    <w:p w14:paraId="619F63FE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PADDLE_HEIGHT = 120</w:t>
      </w:r>
    </w:p>
    <w:p w14:paraId="3ACC0501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PADDLE_MARGIN = 20</w:t>
      </w:r>
    </w:p>
    <w:p w14:paraId="3FE8C943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PADDLE_BOUNCE_BIAS = 60</w:t>
      </w:r>
    </w:p>
    <w:p w14:paraId="607DD745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PADDLE_SPEED = 15</w:t>
      </w:r>
    </w:p>
    <w:p w14:paraId="56B85A4A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796CBC1F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BALL_WIDTH = 21</w:t>
      </w:r>
    </w:p>
    <w:p w14:paraId="5B79D909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BALL_HEIGHT = 21</w:t>
      </w:r>
    </w:p>
    <w:p w14:paraId="6C881E23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BALL_RESET_Y_MARGIN = 50</w:t>
      </w:r>
    </w:p>
    <w:p w14:paraId="3CF905D3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BALL_BOUNCE_ACC = 1.05</w:t>
      </w:r>
    </w:p>
    <w:p w14:paraId="386132B7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03E35FC4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>game_obj_txt = "Race to 10"</w:t>
      </w:r>
    </w:p>
    <w:p w14:paraId="44DD880B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r.main</w:t>
      </w:r>
    </w:p>
    <w:p w14:paraId="01B8DD6D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C134064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r_title_label_txt = "Ping-Pong"</w:t>
      </w:r>
    </w:p>
    <w:p w14:paraId="799A1318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26DB7D9A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r_start_button_txt = "Start"</w:t>
      </w:r>
    </w:p>
    <w:p w14:paraId="4D6E366A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r_quit_button_txt = "Quit"</w:t>
      </w:r>
    </w:p>
    <w:p w14:paraId="182A6690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>r_about_button_txt = "About”</w:t>
      </w:r>
    </w:p>
    <w:p w14:paraId="2DAD64ED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r.pause</w:t>
      </w:r>
    </w:p>
    <w:p w14:paraId="70059DEE" w14:textId="77777777" w:rsidR="00140C2D" w:rsidRDefault="00140C2D">
      <w:pPr>
        <w:spacing w:line="240" w:lineRule="auto"/>
        <w:jc w:val="center"/>
        <w:rPr>
          <w:lang w:val="en-US"/>
        </w:rPr>
      </w:pPr>
    </w:p>
    <w:p w14:paraId="22889864" w14:textId="77777777" w:rsidR="00140C2D" w:rsidRDefault="000958B2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paused_label_txt = "PAUSED"</w:t>
      </w:r>
    </w:p>
    <w:p w14:paraId="6D4B0194" w14:textId="77777777" w:rsidR="00140C2D" w:rsidRDefault="00140C2D">
      <w:pPr>
        <w:spacing w:line="240" w:lineRule="auto"/>
        <w:rPr>
          <w:sz w:val="32"/>
          <w:szCs w:val="32"/>
          <w:lang w:val="en-US"/>
        </w:rPr>
      </w:pPr>
    </w:p>
    <w:p w14:paraId="71886F04" w14:textId="77777777" w:rsidR="00140C2D" w:rsidRDefault="000958B2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resume_button_txt = "Resume"</w:t>
      </w:r>
    </w:p>
    <w:p w14:paraId="1A17EE28" w14:textId="77777777" w:rsidR="00140C2D" w:rsidRDefault="000958B2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return_to_mainmenu_button_txt = "Return to Main Menu"</w:t>
      </w:r>
    </w:p>
    <w:p w14:paraId="23183832" w14:textId="77777777" w:rsidR="00140C2D" w:rsidRDefault="000958B2">
      <w:pPr>
        <w:spacing w:line="240" w:lineRule="auto"/>
        <w:rPr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sz w:val="32"/>
          <w:szCs w:val="32"/>
          <w:lang w:val="en-US"/>
        </w:rPr>
        <w:t>quit_button_txt = "Quit"</w:t>
      </w:r>
    </w:p>
    <w:p w14:paraId="73308A76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r.playernames</w:t>
      </w:r>
    </w:p>
    <w:p w14:paraId="283CC8D4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 w14:paraId="3EF13F8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playernames_label_txt = "Player Names"</w:t>
      </w:r>
    </w:p>
    <w:p w14:paraId="481E5DE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005548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p1_label_txt = "Player 1"</w:t>
      </w:r>
    </w:p>
    <w:p w14:paraId="7789020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p2_label_txt = "Player 2"</w:t>
      </w:r>
    </w:p>
    <w:p w14:paraId="5E1ED25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F77C4F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name_label_txt = "Name :"</w:t>
      </w:r>
    </w:p>
    <w:p w14:paraId="10CD345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B5EC9C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color_blue_label_txt = "Blue"</w:t>
      </w:r>
    </w:p>
    <w:p w14:paraId="6E70742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color_green_label_txt = "Green"</w:t>
      </w:r>
    </w:p>
    <w:p w14:paraId="6B25866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color_yellow_label_txt = "Yellow"</w:t>
      </w:r>
    </w:p>
    <w:p w14:paraId="19A16C0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color_pink_label_txt = "Pink"</w:t>
      </w:r>
    </w:p>
    <w:p w14:paraId="60BAA10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color_red_label_txt = "Red"</w:t>
      </w:r>
    </w:p>
    <w:p w14:paraId="72BFC0B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150F10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return_to_mainmenu_button_txt = "Return to Main Menu"</w:t>
      </w:r>
    </w:p>
    <w:p w14:paraId="593BEE43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/>
        </w:rPr>
        <w:t>enter_button_txt = "Enter"</w:t>
      </w:r>
    </w:p>
    <w:p w14:paraId="6B30742D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screens.__init__</w:t>
      </w:r>
    </w:p>
    <w:p w14:paraId="3CE5DB82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5922D92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game</w:t>
      </w:r>
    </w:p>
    <w:p w14:paraId="28F084B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pause</w:t>
      </w:r>
    </w:p>
    <w:p w14:paraId="2E20C73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endgame</w:t>
      </w:r>
    </w:p>
    <w:p w14:paraId="3A863A5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main_menu</w:t>
      </w:r>
    </w:p>
    <w:p w14:paraId="4A7883B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playernames</w:t>
      </w:r>
    </w:p>
    <w:p w14:paraId="0C616C6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about</w:t>
      </w:r>
    </w:p>
    <w:p w14:paraId="1088875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0BD8307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>__all__ = ['game', 'pause', 'endgame', 'main_menu', 'playernames', 'about']</w:t>
      </w:r>
    </w:p>
    <w:p w14:paraId="61587CA2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screens.about</w:t>
      </w:r>
    </w:p>
    <w:p w14:paraId="1AB22B92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03E35E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</w:t>
      </w:r>
    </w:p>
    <w:p w14:paraId="2DA71C7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pygame.freetype</w:t>
      </w:r>
    </w:p>
    <w:p w14:paraId="7EFCB00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EF963A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sprites.Border import *</w:t>
      </w:r>
    </w:p>
    <w:p w14:paraId="0071654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sprites.Label import *</w:t>
      </w:r>
    </w:p>
    <w:p w14:paraId="1946F33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sprites.Button import *</w:t>
      </w:r>
    </w:p>
    <w:p w14:paraId="51ED551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8E5CC4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42DA801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370799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CB_RETURN=0</w:t>
      </w:r>
    </w:p>
    <w:p w14:paraId="1CF6BA5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CB_QUIT=-1</w:t>
      </w:r>
    </w:p>
    <w:p w14:paraId="4057F69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99D092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AboutScreen():</w:t>
      </w:r>
    </w:p>
    <w:p w14:paraId="687408E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__init__(self,screen,abouttext,screen_dimen,bg_color,fg_color,fontsize=r.font_size.xxs, bg=None):</w:t>
      </w:r>
    </w:p>
    <w:p w14:paraId="4685B46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self.screen=screen</w:t>
      </w:r>
    </w:p>
    <w:p w14:paraId="12666EE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self.screen_dimen=screen_dimen</w:t>
      </w:r>
    </w:p>
    <w:p w14:paraId="7EB9FA3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self.bg_color=bg_color</w:t>
      </w:r>
    </w:p>
    <w:p w14:paraId="3FC22AA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self.fg_color=fg_color</w:t>
      </w:r>
    </w:p>
    <w:p w14:paraId="16EB854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self.abouttext=abouttext</w:t>
      </w:r>
    </w:p>
    <w:p w14:paraId="64643C7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self.bgimg=bg</w:t>
      </w:r>
    </w:p>
    <w:p w14:paraId="746FCAD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FC5636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self.font=pygame.font.Font(None,fontsize)</w:t>
      </w:r>
    </w:p>
    <w:p w14:paraId="5282995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self.clock=pygame.time.Clock()</w:t>
      </w:r>
    </w:p>
    <w:p w14:paraId="774095D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3C2062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self.setDisplay()</w:t>
      </w:r>
    </w:p>
    <w:p w14:paraId="4573732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916006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def showAbout(self):</w:t>
      </w:r>
    </w:p>
    <w:p w14:paraId="5C1A49B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exitw=False</w:t>
      </w:r>
    </w:p>
    <w:p w14:paraId="778A79F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67526E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buttons=[self.return_btn]</w:t>
      </w:r>
    </w:p>
    <w:p w14:paraId="2762850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995080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not exitw:</w:t>
      </w:r>
    </w:p>
    <w:p w14:paraId="3560A7E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mouse_up=False</w:t>
      </w:r>
    </w:p>
    <w:p w14:paraId="5816938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pygame.event.get():</w:t>
      </w:r>
    </w:p>
    <w:p w14:paraId="75265B8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event.type==pygame.QUIT:</w:t>
      </w:r>
    </w:p>
    <w:p w14:paraId="5B9196A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exitw=True</w:t>
      </w:r>
    </w:p>
    <w:p w14:paraId="7B4CFAB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CB_QUIT</w:t>
      </w:r>
    </w:p>
    <w:p w14:paraId="533A9F2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 w14:paraId="0AF8C4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mouse_up = True</w:t>
      </w:r>
    </w:p>
    <w:p w14:paraId="04A015C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C71011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keys=pygame.key.get_pressed()</w:t>
      </w:r>
    </w:p>
    <w:p w14:paraId="66446C6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9FEC3F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keys[pygame.K_ESCAPE]:</w:t>
      </w:r>
    </w:p>
    <w:p w14:paraId="6DAFD44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CB_RETURN</w:t>
      </w:r>
    </w:p>
    <w:p w14:paraId="0D70B9C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8941AD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self.screen.fill(self.bg_color)</w:t>
      </w:r>
    </w:p>
    <w:p w14:paraId="24D6037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14EEA6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self.bgimg is not None:</w:t>
      </w:r>
    </w:p>
    <w:p w14:paraId="0B826D6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self.screen.blit(self.bgimg,(0,0))</w:t>
      </w:r>
    </w:p>
    <w:p w14:paraId="25AB939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249977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1C439B8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 w14:paraId="68B141F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button_action is not None:</w:t>
      </w:r>
    </w:p>
    <w:p w14:paraId="733D3B2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button_action</w:t>
      </w:r>
    </w:p>
    <w:p w14:paraId="0F1278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button.draw(self.screen)</w:t>
      </w:r>
    </w:p>
    <w:p w14:paraId="529F9E8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090D99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Border()</w:t>
      </w:r>
    </w:p>
    <w:p w14:paraId="5FF7383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border.rectangle(self.screen)</w:t>
      </w:r>
    </w:p>
    <w:p w14:paraId="2A3453B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47CAD7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self.aboutLabel.draw()</w:t>
      </w:r>
    </w:p>
    <w:p w14:paraId="2E1745C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DDBFEA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pygame.display.flip()</w:t>
      </w:r>
    </w:p>
    <w:p w14:paraId="0BC59BC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6F5B08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self.clock.tick(30)</w:t>
      </w:r>
    </w:p>
    <w:p w14:paraId="0A8119D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5C8D97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setAboutText(self,abouttext):</w:t>
      </w:r>
    </w:p>
    <w:p w14:paraId="554BA94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self.abouttext=abouttext</w:t>
      </w:r>
    </w:p>
    <w:p w14:paraId="52AB17E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 w14:paraId="08C21CA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9D294B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setDisplay(self):</w:t>
      </w:r>
    </w:p>
    <w:p w14:paraId="3EA07DC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 w14:paraId="2E06562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text=r.about.txt_return_btn, </w:t>
      </w:r>
    </w:p>
    <w:p w14:paraId="44249AC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font_size=r.font_size.xxs, </w:t>
      </w:r>
    </w:p>
    <w:p w14:paraId="4B5247A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bg_rgb=self.bg_color, </w:t>
      </w:r>
    </w:p>
    <w:p w14:paraId="2E94254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text_rgb=self.fg_color, </w:t>
      </w:r>
    </w:p>
    <w:p w14:paraId="046679B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action=CB_RETURN)</w:t>
      </w:r>
    </w:p>
    <w:p w14:paraId="6A59584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self.setAboutText(self.abouttext)</w:t>
      </w:r>
    </w:p>
    <w:p w14:paraId="009C3EA4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140C2D">
          <w:pgSz w:w="11906" w:h="16838"/>
          <w:pgMar w:top="720" w:right="720" w:bottom="55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051BB874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screens.endgame</w:t>
      </w:r>
    </w:p>
    <w:p w14:paraId="137FE754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CDA2E6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</w:t>
      </w:r>
    </w:p>
    <w:p w14:paraId="4934134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DD4444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sprites.Border import *</w:t>
      </w:r>
    </w:p>
    <w:p w14:paraId="034BA46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sprites.Label import *</w:t>
      </w:r>
    </w:p>
    <w:p w14:paraId="07EE797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sprites.Button import *</w:t>
      </w:r>
    </w:p>
    <w:p w14:paraId="62B62AE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199205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6A79EC1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263035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CB_RETURN = 0</w:t>
      </w:r>
    </w:p>
    <w:p w14:paraId="0B836BB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CB_PAUSE = 1</w:t>
      </w:r>
    </w:p>
    <w:p w14:paraId="4BC7CF7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CB_ENDGAME = 2</w:t>
      </w:r>
    </w:p>
    <w:p w14:paraId="4B6E60A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CB_QUIT = -1</w:t>
      </w:r>
    </w:p>
    <w:p w14:paraId="647F5D8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CB_PLAY = 4</w:t>
      </w:r>
    </w:p>
    <w:p w14:paraId="0534FDD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CFAA7C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EndgameScreen():</w:t>
      </w:r>
    </w:p>
    <w:p w14:paraId="1703372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1671C3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 w14:paraId="1BB3714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 = screen</w:t>
      </w:r>
    </w:p>
    <w:p w14:paraId="4E0CB8D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self.screen_dimen = screen_dimen</w:t>
      </w:r>
    </w:p>
    <w:p w14:paraId="591BA4A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self.bg_color = bg_color</w:t>
      </w:r>
    </w:p>
    <w:p w14:paraId="1487D23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 = win</w:t>
      </w:r>
    </w:p>
    <w:p w14:paraId="3998490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 w14:paraId="223611C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self.winnerName = ""</w:t>
      </w:r>
    </w:p>
    <w:p w14:paraId="0F547AF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self.winnerColor = r.colors.WHITE</w:t>
      </w:r>
    </w:p>
    <w:p w14:paraId="36FD819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self.bgimg = bg</w:t>
      </w:r>
    </w:p>
    <w:p w14:paraId="3661320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self.setDisplay()</w:t>
      </w:r>
    </w:p>
    <w:p w14:paraId="49C83A6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174C2A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def setWinnerColor(self, winnerColor):</w:t>
      </w:r>
    </w:p>
    <w:p w14:paraId="175B6C1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self.winnerColor = winnerColor</w:t>
      </w:r>
    </w:p>
    <w:p w14:paraId="294E5A6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3DEF66D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self.winner_label = Button(</w:t>
      </w:r>
    </w:p>
    <w:p w14:paraId="2449AAF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center_position=(r.game.SCREEN_WIDTH/2, 100),</w:t>
      </w:r>
    </w:p>
    <w:p w14:paraId="392F88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font_size=r.font_size.xxl,</w:t>
      </w:r>
    </w:p>
    <w:p w14:paraId="6F9B970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bg_rgb=r.colors.BLACK,</w:t>
      </w:r>
    </w:p>
    <w:p w14:paraId="3EFF137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text_rgb=self.winnerColor,</w:t>
      </w:r>
    </w:p>
    <w:p w14:paraId="5A9A56D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text=self.winnerName,</w:t>
      </w:r>
    </w:p>
    <w:p w14:paraId="6E01EF5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5B488F4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09ADCEE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 w14:paraId="6BE6E5D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40BF08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setWinnerName(self, winnerName):</w:t>
      </w:r>
    </w:p>
    <w:p w14:paraId="29171DE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self.winnerName = winnerName</w:t>
      </w:r>
    </w:p>
    <w:p w14:paraId="76E3A70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168B652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self.winner_label = Button(</w:t>
      </w:r>
    </w:p>
    <w:p w14:paraId="7CB53AA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center_position=(r.game.SCREEN_WIDTH/2, 100),</w:t>
      </w:r>
    </w:p>
    <w:p w14:paraId="4F97E13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font_size=r.font_size.xxl,</w:t>
      </w:r>
    </w:p>
    <w:p w14:paraId="10A734C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bg_rgb=r.colors.BLACK,</w:t>
      </w:r>
    </w:p>
    <w:p w14:paraId="79A0623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text_rgb=self.winnerColor,</w:t>
      </w:r>
    </w:p>
    <w:p w14:paraId="18E4294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text=self.winnerName,</w:t>
      </w:r>
    </w:p>
    <w:p w14:paraId="041142A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25376FD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5ACA5D2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 w14:paraId="2064770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937744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showEndScreen(self):</w:t>
      </w:r>
    </w:p>
    <w:p w14:paraId="6F73AF3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self.winner_label.setHighlightable(False)</w:t>
      </w:r>
    </w:p>
    <w:p w14:paraId="441697E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buttons = [self.winner_label, self.play_btn, self.return_to_mainmenu_btn, self.quit_btn]</w:t>
      </w:r>
    </w:p>
    <w:p w14:paraId="31CDF2D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4EA53A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True:</w:t>
      </w:r>
    </w:p>
    <w:p w14:paraId="6C994D2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mouse_up = False</w:t>
      </w:r>
    </w:p>
    <w:p w14:paraId="503165D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pygame.event.get():</w:t>
      </w:r>
    </w:p>
    <w:p w14:paraId="121D14C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event.type == pygame.QUIT:</w:t>
      </w:r>
    </w:p>
    <w:p w14:paraId="00B2825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CB_QUIT</w:t>
      </w:r>
    </w:p>
    <w:p w14:paraId="5B3FF77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 w14:paraId="400637C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mouse_up = True</w:t>
      </w:r>
    </w:p>
    <w:p w14:paraId="49958EA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98F591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self.screen.fill(r.colors.BLACK)</w:t>
      </w:r>
    </w:p>
    <w:p w14:paraId="5B59A3D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8EE685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self.bgimg is not None:</w:t>
      </w:r>
    </w:p>
    <w:p w14:paraId="0D24814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self.screen.blit(self.bgimg,(0,0))</w:t>
      </w:r>
    </w:p>
    <w:p w14:paraId="4C8168A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</w:p>
    <w:p w14:paraId="1B99786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69AE0E0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 w14:paraId="555CAB8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button_action is not None:</w:t>
      </w:r>
    </w:p>
    <w:p w14:paraId="5F2D78D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button_action</w:t>
      </w:r>
    </w:p>
    <w:p w14:paraId="6E80BFC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button.draw(self.screen)</w:t>
      </w:r>
    </w:p>
    <w:p w14:paraId="5C4AAEB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81E09A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Border()</w:t>
      </w:r>
    </w:p>
    <w:p w14:paraId="7364738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border.rectangle(self.screen)</w:t>
      </w:r>
    </w:p>
    <w:p w14:paraId="6FB1D10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3AD97B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keys=pygame.key.get_pressed()</w:t>
      </w:r>
    </w:p>
    <w:p w14:paraId="05A1558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keys[pygame.K_ESCAPE]:</w:t>
      </w:r>
    </w:p>
    <w:p w14:paraId="195A783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CB_QUIT     </w:t>
      </w:r>
    </w:p>
    <w:p w14:paraId="3EC329A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self.win_label.draw()</w:t>
      </w:r>
    </w:p>
    <w:p w14:paraId="6021CAA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B6934F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pygame.display.flip()</w:t>
      </w:r>
    </w:p>
    <w:p w14:paraId="5E22246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EDB452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setDisplay(self):</w:t>
      </w:r>
    </w:p>
    <w:p w14:paraId="1CF7E84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self.play_btn =  Button(</w:t>
      </w:r>
    </w:p>
    <w:p w14:paraId="6D974EE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(r.game.SCREEN_WIDTH/2, 390),</w:t>
      </w:r>
    </w:p>
    <w:p w14:paraId="60BABC9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r.font_size.m,</w:t>
      </w:r>
    </w:p>
    <w:p w14:paraId="76E21AE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5B2F5AF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r.colors.WHITE,</w:t>
      </w:r>
    </w:p>
    <w:p w14:paraId="42C1E5E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r.endgame.play_again_btn_txt,</w:t>
      </w:r>
    </w:p>
    <w:p w14:paraId="239D10B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CB_PLAY</w:t>
      </w:r>
    </w:p>
    <w:p w14:paraId="5B97928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60DE030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self.return_to_mainmenu_btn = Button(</w:t>
      </w:r>
    </w:p>
    <w:p w14:paraId="40276BF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(r.game.SCREEN_WIDTH/2, 490), </w:t>
      </w:r>
    </w:p>
    <w:p w14:paraId="43662B6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r.font_size.m,</w:t>
      </w:r>
    </w:p>
    <w:p w14:paraId="419B5F7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00A929C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r.colors.WHITE,</w:t>
      </w:r>
    </w:p>
    <w:p w14:paraId="74B5565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r.endgame.return_to_mainmenu_button_txt,</w:t>
      </w:r>
    </w:p>
    <w:p w14:paraId="6BBE42A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CB_RETURN</w:t>
      </w:r>
    </w:p>
    <w:p w14:paraId="7D0F565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506FE31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self.quit_btn = Button(</w:t>
      </w:r>
    </w:p>
    <w:p w14:paraId="6F684FC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(r.game.SCREEN_WIDTH/2, 590),</w:t>
      </w:r>
    </w:p>
    <w:p w14:paraId="0FC8B43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r.font_size.m,</w:t>
      </w:r>
    </w:p>
    <w:p w14:paraId="21B6B42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792A97B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r.colors.WHITE,</w:t>
      </w:r>
    </w:p>
    <w:p w14:paraId="720ADC8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r.endgame.quit_button_txt,</w:t>
      </w:r>
    </w:p>
    <w:p w14:paraId="25BB4F4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CB_QUIT,</w:t>
      </w:r>
    </w:p>
    <w:p w14:paraId="1DDC689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2BA4A1D3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140C2D">
          <w:pgSz w:w="11906" w:h="16838"/>
          <w:pgMar w:top="720" w:right="720" w:bottom="437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65E0EDFF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screens.game</w:t>
      </w:r>
    </w:p>
    <w:p w14:paraId="01174162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7433F5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</w:t>
      </w:r>
    </w:p>
    <w:p w14:paraId="086722C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7AE573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sprites.Border import *</w:t>
      </w:r>
    </w:p>
    <w:p w14:paraId="76544C1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sprites.Paddle import *</w:t>
      </w:r>
    </w:p>
    <w:p w14:paraId="1AF8054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sprites.Ball import *</w:t>
      </w:r>
    </w:p>
    <w:p w14:paraId="37EEE5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sprites.Label import *</w:t>
      </w:r>
    </w:p>
    <w:p w14:paraId="62F0239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sprites.Button import *</w:t>
      </w:r>
    </w:p>
    <w:p w14:paraId="3191CD2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sprites.PauseButton import *</w:t>
      </w:r>
    </w:p>
    <w:p w14:paraId="4177B8E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8FCE25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ai.qlearner import *</w:t>
      </w:r>
    </w:p>
    <w:p w14:paraId="0884D3F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AC47DD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0F1BF25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E2D33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r.main import *</w:t>
      </w:r>
    </w:p>
    <w:p w14:paraId="6717B03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r.game import *</w:t>
      </w:r>
    </w:p>
    <w:p w14:paraId="12CF90B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FEE629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CB_RETURN = 0</w:t>
      </w:r>
    </w:p>
    <w:p w14:paraId="37490C9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CB_PAUSE = 1</w:t>
      </w:r>
    </w:p>
    <w:p w14:paraId="0875504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CB_ENDGAME = 2</w:t>
      </w:r>
    </w:p>
    <w:p w14:paraId="17968A7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CB_QUIT = -1</w:t>
      </w:r>
    </w:p>
    <w:p w14:paraId="0549DD2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DB6F62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IND_BVELX=0</w:t>
      </w:r>
    </w:p>
    <w:p w14:paraId="6F0E9BE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IND_BVELY=1</w:t>
      </w:r>
    </w:p>
    <w:p w14:paraId="1E7F9D1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IND_BVELXP=10</w:t>
      </w:r>
    </w:p>
    <w:p w14:paraId="20BA9A2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IND_BVELYP=11</w:t>
      </w:r>
    </w:p>
    <w:p w14:paraId="31B7B9D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IND_BPOSX=2</w:t>
      </w:r>
    </w:p>
    <w:p w14:paraId="7061E68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IND_BPOSY=3</w:t>
      </w:r>
    </w:p>
    <w:p w14:paraId="76D6301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>IND_BPOSXP=6</w:t>
      </w:r>
    </w:p>
    <w:p w14:paraId="1200F5F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IND_BPOSYP=7</w:t>
      </w:r>
    </w:p>
    <w:p w14:paraId="49E9FE4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IND_PPOSX=4</w:t>
      </w:r>
    </w:p>
    <w:p w14:paraId="30CD681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IND_PPOSY=5</w:t>
      </w:r>
    </w:p>
    <w:p w14:paraId="531F73A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IND_PPOSXP=8</w:t>
      </w:r>
    </w:p>
    <w:p w14:paraId="78A4AF1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IND_PPOSYP=9</w:t>
      </w:r>
    </w:p>
    <w:p w14:paraId="60DD4AD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48CD2F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I_UP=1</w:t>
      </w:r>
    </w:p>
    <w:p w14:paraId="4986957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I_DOWN=0</w:t>
      </w:r>
    </w:p>
    <w:p w14:paraId="4B21BFF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8CF361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fg_color_default=(255,255,255)</w:t>
      </w:r>
    </w:p>
    <w:p w14:paraId="705BAAE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7B8853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GameScreen():</w:t>
      </w:r>
    </w:p>
    <w:p w14:paraId="4CDB371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 w14:paraId="10DC67D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self.screen=screen</w:t>
      </w:r>
    </w:p>
    <w:p w14:paraId="72883C5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self.screen_dimen = screen_dimen</w:t>
      </w:r>
    </w:p>
    <w:p w14:paraId="6F80511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self.bg_color = bg_color</w:t>
      </w:r>
    </w:p>
    <w:p w14:paraId="28B2C32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self.fg_color = fg_color</w:t>
      </w:r>
    </w:p>
    <w:p w14:paraId="6CF4AD9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self.score_margin=score_margin</w:t>
      </w:r>
    </w:p>
    <w:p w14:paraId="01B55E1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5E679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self.fps=fps</w:t>
      </w:r>
    </w:p>
    <w:p w14:paraId="15D8E6B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D1699B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self.border = Border()</w:t>
      </w:r>
    </w:p>
    <w:p w14:paraId="27131E8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385F05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self.p1Name = "Player1"</w:t>
      </w:r>
    </w:p>
    <w:p w14:paraId="6462EDC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self.p2Name = "Player2"</w:t>
      </w:r>
    </w:p>
    <w:p w14:paraId="4249153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08C050C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self.p2ai = False</w:t>
      </w:r>
    </w:p>
    <w:p w14:paraId="54E79B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self.ai = QLearner(2,12)</w:t>
      </w:r>
    </w:p>
    <w:p w14:paraId="544C8E0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self.ai.loadMemory("mem")</w:t>
      </w:r>
    </w:p>
    <w:p w14:paraId="17F142E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DA0D0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self.winnerName = "Winner"</w:t>
      </w:r>
    </w:p>
    <w:p w14:paraId="3D6A4DA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self.winnerColor = fg_color_default</w:t>
      </w:r>
    </w:p>
    <w:p w14:paraId="3232EDFE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6E104A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self.loserName = "Loser"</w:t>
      </w:r>
    </w:p>
    <w:p w14:paraId="617D9E7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B3617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self.winnerScore = 0</w:t>
      </w:r>
    </w:p>
    <w:p w14:paraId="552A876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self.loserScore = 0</w:t>
      </w:r>
    </w:p>
    <w:p w14:paraId="5B9A2F1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50E9FE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self.color1=fg_color_default</w:t>
      </w:r>
    </w:p>
    <w:p w14:paraId="5D18A95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self.color2=fg_color_default</w:t>
      </w:r>
    </w:p>
    <w:p w14:paraId="1624912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3E20B6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self.game_obj = ""</w:t>
      </w:r>
    </w:p>
    <w:p w14:paraId="61DCD7D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05065D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self.bounce_acceleration = 1</w:t>
      </w:r>
    </w:p>
    <w:p w14:paraId="5760893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2D7C797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 w14:paraId="1B4CA17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 w14:paraId="65DA7C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self.font3 = pygame.font.Font(None,r.font_size.l)</w:t>
      </w:r>
    </w:p>
    <w:p w14:paraId="09F02ED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E4188D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self.collideSound = pygame.mixer.Sound('sound/bounce1.wav')</w:t>
      </w:r>
    </w:p>
    <w:p w14:paraId="132C0D7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self.crossedSound = pygame.mixer.Sound('sound/bounce2.wav')</w:t>
      </w:r>
    </w:p>
    <w:p w14:paraId="1C0DEBF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D21689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gameReset(self):</w:t>
      </w:r>
    </w:p>
    <w:p w14:paraId="65B68C9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self.score1 = 0</w:t>
      </w:r>
    </w:p>
    <w:p w14:paraId="273BB8D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self.score2 = 0</w:t>
      </w:r>
    </w:p>
    <w:p w14:paraId="392E2CD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B7A810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self.paddle1.rect.x = self.paddle_margin</w:t>
      </w:r>
    </w:p>
    <w:p w14:paraId="65B3E1D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self.paddle1.rect.y = self.screen_dimen[1]//2 - self.paddle_dimen[1]//2 + self.score_margin//2</w:t>
      </w:r>
    </w:p>
    <w:p w14:paraId="40EC1D8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D3643E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 w14:paraId="65D89A2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 w14:paraId="419FFB0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16E22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self.ball.ballReset()</w:t>
      </w:r>
    </w:p>
    <w:p w14:paraId="69286BE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EC03FE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collides(self):</w:t>
      </w:r>
    </w:p>
    <w:p w14:paraId="4060699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 w14:paraId="4DBFBC8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1</w:t>
      </w:r>
    </w:p>
    <w:p w14:paraId="4FB0EF8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 w14:paraId="51E2998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2</w:t>
      </w:r>
    </w:p>
    <w:p w14:paraId="7D29082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0</w:t>
      </w:r>
    </w:p>
    <w:p w14:paraId="2A2A321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FD023C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play(self):</w:t>
      </w:r>
    </w:p>
    <w:p w14:paraId="5EF93C1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clock = pygame.time.Clock()</w:t>
      </w:r>
    </w:p>
    <w:p w14:paraId="1A83446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8E3FB8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self.ball.setResetMargin(self.ball_reset_margin)</w:t>
      </w:r>
    </w:p>
    <w:p w14:paraId="1D3581A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self.ball.setBounceBias(self.bounce_bias)</w:t>
      </w:r>
    </w:p>
    <w:p w14:paraId="28BA9C3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self.ball.update()</w:t>
      </w:r>
    </w:p>
    <w:p w14:paraId="1A07893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E28461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movingsprites = pygame.sprite.Group()</w:t>
      </w:r>
    </w:p>
    <w:p w14:paraId="5A15E04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movingsprites.add(self.paddle1)</w:t>
      </w:r>
    </w:p>
    <w:p w14:paraId="1449202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movingsprites.add(self.paddle2)</w:t>
      </w:r>
    </w:p>
    <w:p w14:paraId="5462C89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movingsprites.add(self.ball)</w:t>
      </w:r>
    </w:p>
    <w:p w14:paraId="6CB6159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066CEF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pausebtn = PauseButton(action = CB_PAUSE)</w:t>
      </w:r>
    </w:p>
    <w:p w14:paraId="231ED1D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 = [pausebtn]</w:t>
      </w:r>
    </w:p>
    <w:p w14:paraId="7065057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E8F705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self.countdown()</w:t>
      </w:r>
    </w:p>
    <w:p w14:paraId="0FD55F7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07BB67E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exit_window = False</w:t>
      </w:r>
    </w:p>
    <w:p w14:paraId="3B8E4B2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CE529F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not exit_window:</w:t>
      </w:r>
    </w:p>
    <w:p w14:paraId="5E8902E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mouse_up=False</w:t>
      </w:r>
    </w:p>
    <w:p w14:paraId="4940A3D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self.screen.fill(self.bg_color)</w:t>
      </w:r>
    </w:p>
    <w:p w14:paraId="4FDA661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088B6B4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pygame.event.get():</w:t>
      </w:r>
    </w:p>
    <w:p w14:paraId="679F64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event.type == pygame.QUIT:</w:t>
      </w:r>
    </w:p>
    <w:p w14:paraId="68D9973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exit_window = True</w:t>
      </w:r>
    </w:p>
    <w:p w14:paraId="7E8A7CC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CB_QUIT</w:t>
      </w:r>
    </w:p>
    <w:p w14:paraId="21E2DFA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 w14:paraId="17AAC40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mouse_up = True</w:t>
      </w:r>
    </w:p>
    <w:p w14:paraId="0D2F7A3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1706DD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0133A7F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 w14:paraId="35C002D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button_action is not None:</w:t>
      </w:r>
    </w:p>
    <w:p w14:paraId="223A47A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button_action</w:t>
      </w:r>
    </w:p>
    <w:p w14:paraId="30DBAA8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</w:p>
    <w:p w14:paraId="762A0D9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button.draw(self.screen)</w:t>
      </w:r>
    </w:p>
    <w:p w14:paraId="4657CF5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self.border.rectangle(self.screen)</w:t>
      </w:r>
    </w:p>
    <w:p w14:paraId="31BB128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0C1B20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self.ball.update()</w:t>
      </w:r>
    </w:p>
    <w:p w14:paraId="51D7CE9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5F1CA60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self.collides() == 1:</w:t>
      </w:r>
    </w:p>
    <w:p w14:paraId="691974F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self.collideSound.play()</w:t>
      </w:r>
    </w:p>
    <w:p w14:paraId="10A80FB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 w14:paraId="1A6F312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 w14:paraId="36BE5B7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self.ball.bounce(diff)</w:t>
      </w:r>
    </w:p>
    <w:p w14:paraId="3FC704E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 w14:paraId="5114A9C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</w:p>
    <w:p w14:paraId="20C1FB2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self.collides() == 2:</w:t>
      </w:r>
    </w:p>
    <w:p w14:paraId="4CCDDCE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self.collideSound.play()</w:t>
      </w:r>
    </w:p>
    <w:p w14:paraId="10A0E89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 w14:paraId="080855D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 w14:paraId="42D27A5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self.ball.bounce(-diff)</w:t>
      </w:r>
    </w:p>
    <w:p w14:paraId="1FAC35E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 w14:paraId="2C9C675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73428B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self.ball.crossed(self.paddle_margin//2):</w:t>
      </w:r>
    </w:p>
    <w:p w14:paraId="770B380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self.score2+=1</w:t>
      </w:r>
    </w:p>
    <w:p w14:paraId="0471DAF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 w14:paraId="1EEAB90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self.score1+=1</w:t>
      </w:r>
    </w:p>
    <w:p w14:paraId="2DCA412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333353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keys = pygame.key.get_pressed()</w:t>
      </w:r>
    </w:p>
    <w:p w14:paraId="1E8C441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61DBF9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E4AC58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keys[pygame.K_w]:</w:t>
      </w:r>
    </w:p>
    <w:p w14:paraId="55890AE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self.paddle1.moveUp(self.paddle_speed)</w:t>
      </w:r>
    </w:p>
    <w:p w14:paraId="0573727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keys[pygame.K_s]:</w:t>
      </w:r>
    </w:p>
    <w:p w14:paraId="38FA39E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    self.paddle1.moveDown(self.paddle_speed)</w:t>
      </w:r>
    </w:p>
    <w:p w14:paraId="728D5A5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3CFB79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self.p2ai:</w:t>
      </w:r>
    </w:p>
    <w:p w14:paraId="42C3CD3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self.ai.updateIntent(self.getGameState())</w:t>
      </w:r>
    </w:p>
    <w:p w14:paraId="6CA38B6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aimove=self.ai.getIntent()</w:t>
      </w:r>
    </w:p>
    <w:p w14:paraId="59277D2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aimove==I_UP:</w:t>
      </w:r>
    </w:p>
    <w:p w14:paraId="5AFA1F4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self.paddle2.moveUp(self.paddle_speed)</w:t>
      </w:r>
    </w:p>
    <w:p w14:paraId="488FEC1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aimove==I_DOWN:</w:t>
      </w:r>
    </w:p>
    <w:p w14:paraId="5462339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self.paddle2.moveDown(self.paddle_speed)</w:t>
      </w:r>
    </w:p>
    <w:p w14:paraId="5662B30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else: </w:t>
      </w:r>
    </w:p>
    <w:p w14:paraId="237BC93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keys[pygame.K_UP]:</w:t>
      </w:r>
    </w:p>
    <w:p w14:paraId="5EE35ED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self.paddle2.moveUp(self.paddle_speed)</w:t>
      </w:r>
    </w:p>
    <w:p w14:paraId="53B9E40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keys[pygame.K_DOWN]:</w:t>
      </w:r>
    </w:p>
    <w:p w14:paraId="1D6DA16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self.paddle2.moveDown(self.paddle_speed)</w:t>
      </w:r>
    </w:p>
    <w:p w14:paraId="11D6DE5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B1C803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keys[pygame.K_ESCAPE]:</w:t>
      </w:r>
    </w:p>
    <w:p w14:paraId="0F701BF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exit_window = True</w:t>
      </w:r>
    </w:p>
    <w:p w14:paraId="5AEEC0E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self.gameReset()</w:t>
      </w:r>
    </w:p>
    <w:p w14:paraId="146B51C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CB_RETURN</w:t>
      </w:r>
    </w:p>
    <w:p w14:paraId="742C524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35D164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keys[pygame.K_p]:</w:t>
      </w:r>
    </w:p>
    <w:p w14:paraId="052B98C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CB_PAUSE</w:t>
      </w:r>
    </w:p>
    <w:p w14:paraId="748FCF1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C09BC2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movingsprites.update()</w:t>
      </w:r>
    </w:p>
    <w:p w14:paraId="2C838FD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E32E28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            pygame.draw.line(self.screen,r.colors.WHITE,[0,self.score_margin],[self.screen_dimen[0],self.score_margin],5)</w:t>
      </w:r>
    </w:p>
    <w:p w14:paraId="11286B2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6A4379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movingsprites.draw(self.screen)</w:t>
      </w:r>
    </w:p>
    <w:p w14:paraId="74F4CBE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E3F646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text1 = self.font3.render(str(self.score1),1,r.colors.WHITE)</w:t>
      </w:r>
    </w:p>
    <w:p w14:paraId="10FB136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self.screen.blit(text1,(int(self.screen_dimen[0]/4),10))</w:t>
      </w:r>
    </w:p>
    <w:p w14:paraId="0B23AC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72A488B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text2 = self.font3.render(str(self.score2),1,r.colors.WHITE)</w:t>
      </w:r>
    </w:p>
    <w:p w14:paraId="2D1ED2B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self.screen.blit(text2,(3*int(self.screen_dimen[0]/4),10))</w:t>
      </w:r>
    </w:p>
    <w:p w14:paraId="128598E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A47D67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self.score1 == 10 or self.score2 == 10:</w:t>
      </w:r>
    </w:p>
    <w:p w14:paraId="20FC944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self.crossedSound.play()</w:t>
      </w:r>
    </w:p>
    <w:p w14:paraId="14D19FA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self.score1 == 10:</w:t>
      </w:r>
    </w:p>
    <w:p w14:paraId="48E7333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self.winnerName = self.p1Name</w:t>
      </w:r>
    </w:p>
    <w:p w14:paraId="68A4CBD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self.winnerScore = self.score1</w:t>
      </w:r>
    </w:p>
    <w:p w14:paraId="152D423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self.loserName = self.p2Name</w:t>
      </w:r>
    </w:p>
    <w:p w14:paraId="0452E20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self.loserScore = self.score2</w:t>
      </w:r>
    </w:p>
    <w:p w14:paraId="7AB6AF9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self.winnerColor = self.color1</w:t>
      </w:r>
    </w:p>
    <w:p w14:paraId="4D7A12E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self.score2 == 10:</w:t>
      </w:r>
    </w:p>
    <w:p w14:paraId="5F34483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self.winnerName = self.p2Name</w:t>
      </w:r>
    </w:p>
    <w:p w14:paraId="73C2479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self.winnerScore = self.score2</w:t>
      </w:r>
    </w:p>
    <w:p w14:paraId="7F40F96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self.loserName = self.p1Name</w:t>
      </w:r>
    </w:p>
    <w:p w14:paraId="7AAD531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self.loserScore = self.score1</w:t>
      </w:r>
    </w:p>
    <w:p w14:paraId="66587AE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self.winnerColor = self.color2</w:t>
      </w:r>
    </w:p>
    <w:p w14:paraId="6B6F037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</w:p>
    <w:p w14:paraId="1CE5FF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self.gameReset()</w:t>
      </w:r>
    </w:p>
    <w:p w14:paraId="3E81B58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        </w:t>
      </w:r>
    </w:p>
    <w:p w14:paraId="111CC3D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CB_ENDGAME</w:t>
      </w:r>
    </w:p>
    <w:p w14:paraId="179309B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EE8AB2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pygame.display.flip()</w:t>
      </w:r>
    </w:p>
    <w:p w14:paraId="3EFB437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85945D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clock.tick(self.fps)</w:t>
      </w:r>
    </w:p>
    <w:p w14:paraId="23DA0A4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EC8005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countdown(self):</w:t>
      </w:r>
    </w:p>
    <w:p w14:paraId="59C28B5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clock = pygame.time.Clock()</w:t>
      </w:r>
    </w:p>
    <w:p w14:paraId="17691C4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366E405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 w14:paraId="3EA7D33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75F2E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 w14:paraId="298EEEE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B6EF88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 w14:paraId="1B40C46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EBCA02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 w14:paraId="4557E89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8835B3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 w14:paraId="4250710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30CFE0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for i in range(1,self.fps*4+1):</w:t>
      </w:r>
    </w:p>
    <w:p w14:paraId="4479F5E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self.screen.fill(self.bg_color)</w:t>
      </w:r>
    </w:p>
    <w:p w14:paraId="15DBBB4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9AD094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self.border.rectangle(self.screen)</w:t>
      </w:r>
    </w:p>
    <w:p w14:paraId="6E4AE61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A6A5B7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game_objective.draw()</w:t>
      </w:r>
    </w:p>
    <w:p w14:paraId="6D4302B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3ECD4D8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num = 4 - i//self.fps</w:t>
      </w:r>
    </w:p>
    <w:p w14:paraId="6523FC7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309A86C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num == 1:</w:t>
      </w:r>
    </w:p>
    <w:p w14:paraId="333156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go.draw()</w:t>
      </w:r>
    </w:p>
    <w:p w14:paraId="06D761F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elif num == 2:</w:t>
      </w:r>
    </w:p>
    <w:p w14:paraId="0FD6649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one.draw()</w:t>
      </w:r>
    </w:p>
    <w:p w14:paraId="2EDE24F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elif num == 3:</w:t>
      </w:r>
    </w:p>
    <w:p w14:paraId="1B3BDF7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two.draw()</w:t>
      </w:r>
    </w:p>
    <w:p w14:paraId="62F958C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elif num == 4:</w:t>
      </w:r>
    </w:p>
    <w:p w14:paraId="12CFEE7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three.draw()</w:t>
      </w:r>
    </w:p>
    <w:p w14:paraId="4DFBFDB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741D91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pygame.display.flip()</w:t>
      </w:r>
    </w:p>
    <w:p w14:paraId="1432C96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7B658A7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clock.tick(self.fps)     </w:t>
      </w:r>
    </w:p>
    <w:p w14:paraId="017F23A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58848F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setGameObjective(self, game_obj):</w:t>
      </w:r>
    </w:p>
    <w:p w14:paraId="5862F5A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self.game_obj=game_obj</w:t>
      </w:r>
    </w:p>
    <w:p w14:paraId="6777048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BF5AF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setMovables(self, ball_radius, paddle_dimen, color1, color2):</w:t>
      </w:r>
    </w:p>
    <w:p w14:paraId="7B59752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self.paddle_dimen=paddle_dimen</w:t>
      </w:r>
    </w:p>
    <w:p w14:paraId="31F0E60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self.color1=color1</w:t>
      </w:r>
    </w:p>
    <w:p w14:paraId="01B4D07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self.color2=color2</w:t>
      </w:r>
    </w:p>
    <w:p w14:paraId="10AD403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61863F0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self.ball_dimen=(ball_radius,ball_radius)</w:t>
      </w:r>
    </w:p>
    <w:p w14:paraId="762DACD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514D7DA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 w14:paraId="24D9D10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self.ball_group=pygame.sprite.Group()</w:t>
      </w:r>
    </w:p>
    <w:p w14:paraId="5334A1D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self.ball_group.add(self.ball)</w:t>
      </w:r>
    </w:p>
    <w:p w14:paraId="25321DC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EAC751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 w14:paraId="0914D67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 w14:paraId="7F7538C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F10DD9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self.gameReset()</w:t>
      </w:r>
    </w:p>
    <w:p w14:paraId="551126C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E0A242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setPaddleMargin(self, paddle_margin):</w:t>
      </w:r>
    </w:p>
    <w:p w14:paraId="3619769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self.paddle_margin=paddle_margin</w:t>
      </w:r>
    </w:p>
    <w:p w14:paraId="09E7157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1300A5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setPaddleSpeed(self, paddle_speed):</w:t>
      </w:r>
    </w:p>
    <w:p w14:paraId="2B0992B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self.paddle_speed=paddle_speed</w:t>
      </w:r>
    </w:p>
    <w:p w14:paraId="294E013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090BF8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setBallResetMargin(self, ball_reset_margin):</w:t>
      </w:r>
    </w:p>
    <w:p w14:paraId="3C1096D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self.ball_reset_margin=ball_reset_margin</w:t>
      </w:r>
    </w:p>
    <w:p w14:paraId="6378854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19E911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setBounceBias(self, bounce_bias):</w:t>
      </w:r>
    </w:p>
    <w:p w14:paraId="5B303EE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self.bounce_bias=bounce_bias</w:t>
      </w:r>
    </w:p>
    <w:p w14:paraId="64EAC65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DC7D2F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setPlayer1Name(self, p1Name):</w:t>
      </w:r>
    </w:p>
    <w:p w14:paraId="15F4518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self.p1Name=p1Name</w:t>
      </w:r>
    </w:p>
    <w:p w14:paraId="58E76F3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41A1A6E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setPlayer2Name(self, p2Name):</w:t>
      </w:r>
    </w:p>
    <w:p w14:paraId="718BFE2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self.p2Name=p2Name</w:t>
      </w:r>
    </w:p>
    <w:p w14:paraId="22A1CDA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45C1F9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setBounceAcceleration(self, bounce_acceleration):</w:t>
      </w:r>
    </w:p>
    <w:p w14:paraId="4D35CBF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self.bounce_acceleration = bounce_acceleration</w:t>
      </w:r>
    </w:p>
    <w:p w14:paraId="23DE74D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835E34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setPlayerColors(self,color1,color2):</w:t>
      </w:r>
    </w:p>
    <w:p w14:paraId="365C0B7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self.color1=color1</w:t>
      </w:r>
    </w:p>
    <w:p w14:paraId="04304EF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self.color2=color2</w:t>
      </w:r>
    </w:p>
    <w:p w14:paraId="4C52FE5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6F39BC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 w14:paraId="6AAB20A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self.paddle2=Paddle(self.screen_dimen, self.paddle_dimen, self.score_margin, self.color2)</w:t>
      </w:r>
    </w:p>
    <w:p w14:paraId="4210122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D94AB6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enableAi(self):</w:t>
      </w:r>
    </w:p>
    <w:p w14:paraId="4B8023F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self.p2ai=True</w:t>
      </w:r>
    </w:p>
    <w:p w14:paraId="0DF1D3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114A504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disableAi(self):</w:t>
      </w:r>
    </w:p>
    <w:p w14:paraId="6AF76C2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self.p2ai=False</w:t>
      </w:r>
    </w:p>
    <w:p w14:paraId="30FD916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AC0DA5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getWinnerColor(self):</w:t>
      </w:r>
    </w:p>
    <w:p w14:paraId="238509F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self.winnerColor</w:t>
      </w:r>
    </w:p>
    <w:p w14:paraId="41DCBBD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4C20441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getWinnerName(self):</w:t>
      </w:r>
    </w:p>
    <w:p w14:paraId="0CE1C7C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self.winnerName</w:t>
      </w:r>
    </w:p>
    <w:p w14:paraId="4CBAF75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BAE8AD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getLoserName(self):</w:t>
      </w:r>
    </w:p>
    <w:p w14:paraId="3211E8B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self.loserName</w:t>
      </w:r>
    </w:p>
    <w:p w14:paraId="741AC48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41F21A0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getScores(self):</w:t>
      </w:r>
    </w:p>
    <w:p w14:paraId="7FDE48C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(self.score1,self.score2)</w:t>
      </w:r>
    </w:p>
    <w:p w14:paraId="0D99DA6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25C3D3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getFinalScores(self):</w:t>
      </w:r>
    </w:p>
    <w:p w14:paraId="07A54F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self.winnerScore, self.loserScore</w:t>
      </w:r>
    </w:p>
    <w:p w14:paraId="6BF0903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6D9CC0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getGameState(self):</w:t>
      </w:r>
    </w:p>
    <w:p w14:paraId="6C73E80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new_state2=[None for i in range(12)]</w:t>
      </w:r>
    </w:p>
    <w:p w14:paraId="359A229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new_state2[IND_BVELX]=self.ball.getXSpeed()/self.screen_dimen[0]</w:t>
      </w:r>
    </w:p>
    <w:p w14:paraId="752D31F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new_state2[IND_BVELY]=self.ball.getYSpeed()/self.screen_dimen[1]</w:t>
      </w:r>
    </w:p>
    <w:p w14:paraId="61E21B3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new_state2[IND_BVELXP]=(-new_state2[IND_BVELX])</w:t>
      </w:r>
    </w:p>
    <w:p w14:paraId="3A3B8C4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new_state2[IND_BVELYP]=(-new_state2[IND_BVELY])</w:t>
      </w:r>
    </w:p>
    <w:p w14:paraId="1980BA6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A7C205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new_state2[IND_BPOSX]=self.ball.x/self.screen_dimen[0]</w:t>
      </w:r>
    </w:p>
    <w:p w14:paraId="06F18D6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new_state2[IND_BPOSY]=self.ball.y/self.screen_dimen[1]</w:t>
      </w:r>
    </w:p>
    <w:p w14:paraId="7BCACCE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new_state2[IND_BPOSXP]=1 - new_state2[IND_BPOSX]</w:t>
      </w:r>
    </w:p>
    <w:p w14:paraId="2E22EED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new_state2[IND_BPOSYP]=1 - new_state2[IND_BPOSY]</w:t>
      </w:r>
    </w:p>
    <w:p w14:paraId="0D3187F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4039209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new_state2[IND_PPOSX]=self.paddle2.rect.x/self.screen_dimen[0]</w:t>
      </w:r>
    </w:p>
    <w:p w14:paraId="6AA3F3E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new_state2[IND_PPOSY]=self.paddle2.rect.y/self.screen_dimen[1]</w:t>
      </w:r>
    </w:p>
    <w:p w14:paraId="2ECFF35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new_state2[IND_PPOSXP]=1 - new_state2[IND_PPOSX]</w:t>
      </w:r>
    </w:p>
    <w:p w14:paraId="7AB6A94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new_state2[IND_PPOSYP]=1 - new_state2[IND_PPOSY]</w:t>
      </w:r>
    </w:p>
    <w:p w14:paraId="4C88880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2CD7EF0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new_state2</w:t>
      </w:r>
    </w:p>
    <w:p w14:paraId="72F9C1FF" w14:textId="77777777" w:rsidR="00140C2D" w:rsidRDefault="00140C2D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72944766" w14:textId="77777777" w:rsidR="00140C2D" w:rsidRDefault="00140C2D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D840652" w14:textId="77777777" w:rsidR="00140C2D" w:rsidRDefault="00140C2D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0CF351C8" w14:textId="77777777" w:rsidR="00140C2D" w:rsidRDefault="00140C2D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D951EE6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0CCF5512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08FF3C3B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2B648C0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611B2C2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5003A17B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656BFD4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90A012E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FDC2165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AF9F7CF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72A48B0D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D775D2C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t>screens.main_menu</w:t>
      </w:r>
    </w:p>
    <w:p w14:paraId="573E26BE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066124F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>iimport pygame</w:t>
      </w:r>
    </w:p>
    <w:p w14:paraId="57D4A8D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pygame.freetype</w:t>
      </w:r>
    </w:p>
    <w:p w14:paraId="145E436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F4BC31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1887536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A980D9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sprites.Border import *</w:t>
      </w:r>
    </w:p>
    <w:p w14:paraId="564ED61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sprites.Label import *</w:t>
      </w:r>
    </w:p>
    <w:p w14:paraId="29770D1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sprites.Button import *</w:t>
      </w:r>
    </w:p>
    <w:p w14:paraId="573DE6B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CC835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CB_1PLAYER = 1</w:t>
      </w:r>
    </w:p>
    <w:p w14:paraId="27B831A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CB_2PLAYERS = 2</w:t>
      </w:r>
    </w:p>
    <w:p w14:paraId="6054E33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CB_QUIT = -1</w:t>
      </w:r>
    </w:p>
    <w:p w14:paraId="339D031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CB_ABOUT = 7</w:t>
      </w:r>
    </w:p>
    <w:p w14:paraId="298BF12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8AF4BA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MainMenuScreen():</w:t>
      </w:r>
    </w:p>
    <w:p w14:paraId="77F6CB8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 w14:paraId="51EB670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 = screen</w:t>
      </w:r>
    </w:p>
    <w:p w14:paraId="4EDCD8D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self.screen_dimen = screen_dimen</w:t>
      </w:r>
    </w:p>
    <w:p w14:paraId="0978047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self.bg_color = bg_color</w:t>
      </w:r>
    </w:p>
    <w:p w14:paraId="5C4FA72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self.fg_color = fg_color</w:t>
      </w:r>
    </w:p>
    <w:p w14:paraId="76CBD11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self.gamename = gamename</w:t>
      </w:r>
    </w:p>
    <w:p w14:paraId="042238D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 w14:paraId="2FEBCBA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self.bgimg = bg</w:t>
      </w:r>
    </w:p>
    <w:p w14:paraId="03F091F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F1BC74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show_menu(self):</w:t>
      </w:r>
    </w:p>
    <w:p w14:paraId="27B9E5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 w14:paraId="21AF347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Player1_btn = Button(</w:t>
      </w:r>
    </w:p>
    <w:p w14:paraId="597B900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center_position=(r.game.SCREEN_WIDTH/4, 430),</w:t>
      </w:r>
    </w:p>
    <w:p w14:paraId="7451CA4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font_size=r.font_size.m,</w:t>
      </w:r>
    </w:p>
    <w:p w14:paraId="00CA5FF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bg_rgb=r.colors.BLACK,</w:t>
      </w:r>
    </w:p>
    <w:p w14:paraId="6ED11DF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text_rgb=r.colors.WHITE,</w:t>
      </w:r>
    </w:p>
    <w:p w14:paraId="67784BC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text=r.main.r_1Player_txt,</w:t>
      </w:r>
    </w:p>
    <w:p w14:paraId="0CFFE0A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action=CB_1PLAYER,</w:t>
      </w:r>
    </w:p>
    <w:p w14:paraId="4F59DB2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45385BE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Players2_btn = Button(</w:t>
      </w:r>
    </w:p>
    <w:p w14:paraId="1E2986E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center_position=(3*(r.game.SCREEN_WIDTH/4), 430),</w:t>
      </w:r>
    </w:p>
    <w:p w14:paraId="3A282BC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font_size=r.font_size.m,</w:t>
      </w:r>
    </w:p>
    <w:p w14:paraId="3225049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bg_rgb=r.colors.BLACK,</w:t>
      </w:r>
    </w:p>
    <w:p w14:paraId="512D88F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text_rgb=r.colors.WHITE,</w:t>
      </w:r>
    </w:p>
    <w:p w14:paraId="5AEB63F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text=r.main.r_2Players_txt,</w:t>
      </w:r>
    </w:p>
    <w:p w14:paraId="1366A91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action=CB_2PLAYERS,</w:t>
      </w:r>
    </w:p>
    <w:p w14:paraId="647281B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17E754E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about_btn=Button( </w:t>
      </w:r>
    </w:p>
    <w:p w14:paraId="20B1BCD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center_position=(r.game.SCREEN_WIDTH/2, 515),</w:t>
      </w:r>
    </w:p>
    <w:p w14:paraId="5DA6A5E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font_size=r.font_size.m,</w:t>
      </w:r>
    </w:p>
    <w:p w14:paraId="5D36626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bg_rgb=r.colors.BLACK,</w:t>
      </w:r>
    </w:p>
    <w:p w14:paraId="0A6B10E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text_rgb=r.colors.WHITE,</w:t>
      </w:r>
    </w:p>
    <w:p w14:paraId="4874E3F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text=r.main.r_about_button_txt,</w:t>
      </w:r>
    </w:p>
    <w:p w14:paraId="475B018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action=CB_ABOUT,</w:t>
      </w:r>
    </w:p>
    <w:p w14:paraId="09558C3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31F1692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quit_btn = Button(</w:t>
      </w:r>
    </w:p>
    <w:p w14:paraId="155C067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center_position=(r.game.SCREEN_WIDTH/2, 600),</w:t>
      </w:r>
    </w:p>
    <w:p w14:paraId="066FC78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font_size=r.font_size.m,</w:t>
      </w:r>
    </w:p>
    <w:p w14:paraId="0946AC3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bg_rgb=r.colors.BLACK,</w:t>
      </w:r>
    </w:p>
    <w:p w14:paraId="774A4EF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text_rgb=r.colors.WHITE,</w:t>
      </w:r>
    </w:p>
    <w:p w14:paraId="78C52DE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text=r.main.r_quit_button_txt,</w:t>
      </w:r>
    </w:p>
    <w:p w14:paraId="3F7EE9A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action=CB_QUIT,</w:t>
      </w:r>
    </w:p>
    <w:p w14:paraId="02D5C94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)</w:t>
      </w:r>
    </w:p>
    <w:p w14:paraId="5E97E2C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03E34C9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 = [Player1_btn, Players2_btn, about_btn, quit_btn]</w:t>
      </w:r>
    </w:p>
    <w:p w14:paraId="41FE80C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B9FC53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True:</w:t>
      </w:r>
    </w:p>
    <w:p w14:paraId="1B5D7DD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mouse_up = False</w:t>
      </w:r>
    </w:p>
    <w:p w14:paraId="6CB05C3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pygame.event.get():</w:t>
      </w:r>
    </w:p>
    <w:p w14:paraId="44CDB68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 w14:paraId="22DFC36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mouse_up = True</w:t>
      </w:r>
    </w:p>
    <w:p w14:paraId="7D579A3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4C3DD0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self.screen.fill(r.game.BLACK)</w:t>
      </w:r>
    </w:p>
    <w:p w14:paraId="09029C6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435D20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self.bgimg is not None:</w:t>
      </w:r>
    </w:p>
    <w:p w14:paraId="5FC68D5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self.screen.blit(self.bgimg,(0,0))</w:t>
      </w:r>
    </w:p>
    <w:p w14:paraId="5F290AA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48BD1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42FA044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 w14:paraId="0C8399C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button_action is not None:</w:t>
      </w:r>
    </w:p>
    <w:p w14:paraId="2FAF035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button_action</w:t>
      </w:r>
    </w:p>
    <w:p w14:paraId="681F11B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button.draw(self.screen)</w:t>
      </w:r>
    </w:p>
    <w:p w14:paraId="0AF78AC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59399F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Border()</w:t>
      </w:r>
    </w:p>
    <w:p w14:paraId="1A871A0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border.rectangle(self.screen)</w:t>
      </w:r>
    </w:p>
    <w:p w14:paraId="4BFE9BA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game_name.draw()</w:t>
      </w:r>
    </w:p>
    <w:p w14:paraId="01A6C52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5E5BDA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pygame.display.flip()</w:t>
      </w:r>
    </w:p>
    <w:p w14:paraId="09A8DB9A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140C2D">
          <w:pgSz w:w="11906" w:h="16838"/>
          <w:pgMar w:top="720" w:right="720" w:bottom="493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2DFD699B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screens.pause</w:t>
      </w:r>
    </w:p>
    <w:p w14:paraId="6DC91DCC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578907A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</w:t>
      </w:r>
    </w:p>
    <w:p w14:paraId="3EF87FB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E478F3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7A4D98E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DF0B08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sprites.Border import *</w:t>
      </w:r>
    </w:p>
    <w:p w14:paraId="65B15C1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sprites.Label import *</w:t>
      </w:r>
    </w:p>
    <w:p w14:paraId="60270D3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sprites.Button import *</w:t>
      </w:r>
    </w:p>
    <w:p w14:paraId="5533B50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BB5900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CB_RETURN = 0</w:t>
      </w:r>
    </w:p>
    <w:p w14:paraId="3F637AB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CB_PLAY = 4</w:t>
      </w:r>
    </w:p>
    <w:p w14:paraId="6667A95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CB_QUIT = -1</w:t>
      </w:r>
    </w:p>
    <w:p w14:paraId="31D7D61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03D947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PauseScreen():</w:t>
      </w:r>
    </w:p>
    <w:p w14:paraId="1574633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 w14:paraId="2D0FA06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 = screen</w:t>
      </w:r>
    </w:p>
    <w:p w14:paraId="4B8984A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self.screen_dimen = screen_dimen</w:t>
      </w:r>
    </w:p>
    <w:p w14:paraId="75B3EB5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self.bg_color = bg_color</w:t>
      </w:r>
    </w:p>
    <w:p w14:paraId="12574FA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self.fg_color = fg_color</w:t>
      </w:r>
    </w:p>
    <w:p w14:paraId="3A98842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self.pause = pause</w:t>
      </w:r>
    </w:p>
    <w:p w14:paraId="0813948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 w14:paraId="7234F0C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 w14:paraId="7404F86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self.scores = (0,0)</w:t>
      </w:r>
    </w:p>
    <w:p w14:paraId="7DBB3F0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self.setDisplay()</w:t>
      </w:r>
    </w:p>
    <w:p w14:paraId="136E73E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self.bgimg = bg</w:t>
      </w:r>
    </w:p>
    <w:p w14:paraId="0F61E00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38DB53D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pause_game(self):</w:t>
      </w:r>
    </w:p>
    <w:p w14:paraId="512C31E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 w14:paraId="278339B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04B0B2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True:</w:t>
      </w:r>
    </w:p>
    <w:p w14:paraId="09F7F54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mouse_up = False</w:t>
      </w:r>
    </w:p>
    <w:p w14:paraId="088915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pygame.event.get():</w:t>
      </w:r>
    </w:p>
    <w:p w14:paraId="0E13939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 w14:paraId="20117D2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mouse_up = True</w:t>
      </w:r>
    </w:p>
    <w:p w14:paraId="59FAA8E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</w:p>
    <w:p w14:paraId="002E125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self.screen.fill(r.game.BLACK)</w:t>
      </w:r>
    </w:p>
    <w:p w14:paraId="028343F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00D32DD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self.bgimg is not None:</w:t>
      </w:r>
    </w:p>
    <w:p w14:paraId="4091F0B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self.screen.blit(self.bgimg,(0,0))</w:t>
      </w:r>
    </w:p>
    <w:p w14:paraId="39CCD78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275962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740E723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 w14:paraId="69419C1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button_action is not None:</w:t>
      </w:r>
    </w:p>
    <w:p w14:paraId="150D76D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button_action</w:t>
      </w:r>
    </w:p>
    <w:p w14:paraId="4096070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button.draw(self.screen)</w:t>
      </w:r>
    </w:p>
    <w:p w14:paraId="569966D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60B669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keys = pygame.key.get_pressed()</w:t>
      </w:r>
    </w:p>
    <w:p w14:paraId="0E6BFEA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keys[pygame.K_r]:</w:t>
      </w:r>
    </w:p>
    <w:p w14:paraId="60145AC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CB_PLAY</w:t>
      </w:r>
    </w:p>
    <w:p w14:paraId="07EB5A8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AFD163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Border()</w:t>
      </w:r>
    </w:p>
    <w:p w14:paraId="0A4AB4D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border.rectangle(self.screen)</w:t>
      </w:r>
    </w:p>
    <w:p w14:paraId="6F07989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1176549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self.pause_label.draw()</w:t>
      </w:r>
    </w:p>
    <w:p w14:paraId="0398F0D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self.score_label.draw()</w:t>
      </w:r>
    </w:p>
    <w:p w14:paraId="1D5D225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pygame.display.flip()</w:t>
      </w:r>
    </w:p>
    <w:p w14:paraId="18FBCF4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F4AD46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def setDisplay(self):</w:t>
      </w:r>
    </w:p>
    <w:p w14:paraId="44C3E49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 w14:paraId="2A26296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50F7AD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 w14:paraId="0DE8277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E3F54F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self.resume_btn = Button(</w:t>
      </w:r>
    </w:p>
    <w:p w14:paraId="7EAAE21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(r.game.SCREEN_WIDTH/2, 385),</w:t>
      </w:r>
    </w:p>
    <w:p w14:paraId="7CB16BB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r.font_size.m,</w:t>
      </w:r>
    </w:p>
    <w:p w14:paraId="3D7D5A9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0D082A7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r.colors.WHITE,</w:t>
      </w:r>
    </w:p>
    <w:p w14:paraId="0D52F7F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r.pause.resume_button_txt,</w:t>
      </w:r>
    </w:p>
    <w:p w14:paraId="4300AB6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action=CB_PLAY,</w:t>
      </w:r>
    </w:p>
    <w:p w14:paraId="0BBC90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5BFA587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2E206E3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self.return_to_mainmenu_btn = Button(</w:t>
      </w:r>
    </w:p>
    <w:p w14:paraId="2D30715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(r.game.SCREEN_WIDTH/2, 485),</w:t>
      </w:r>
    </w:p>
    <w:p w14:paraId="367A10F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r.font_size.m,</w:t>
      </w:r>
    </w:p>
    <w:p w14:paraId="03EAC50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6096695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r.colors.WHITE,</w:t>
      </w:r>
    </w:p>
    <w:p w14:paraId="05537AA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r.pause.return_to_mainmenu_button_txt,</w:t>
      </w:r>
    </w:p>
    <w:p w14:paraId="6E9643C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action=CB_RETURN,</w:t>
      </w:r>
    </w:p>
    <w:p w14:paraId="15B2BF4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055FB64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43E03B8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self.quit_btn = Button(</w:t>
      </w:r>
    </w:p>
    <w:p w14:paraId="0C576D7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(r.game.SCREEN_WIDTH/2, 585),</w:t>
      </w:r>
    </w:p>
    <w:p w14:paraId="110EA75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r.font_size.m,</w:t>
      </w:r>
    </w:p>
    <w:p w14:paraId="7A36E19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267A2D8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text_rgb = r.colors.WHITE,</w:t>
      </w:r>
    </w:p>
    <w:p w14:paraId="3831B10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r.pause.quit_button_txt,</w:t>
      </w:r>
    </w:p>
    <w:p w14:paraId="6560D4E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CB_QUIT,</w:t>
      </w:r>
    </w:p>
    <w:p w14:paraId="4ED44B5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415BA6B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416BCD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setScores(self,a):</w:t>
      </w:r>
    </w:p>
    <w:p w14:paraId="2756D36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self.scores=a</w:t>
      </w:r>
    </w:p>
    <w:p w14:paraId="48F8EDDC" w14:textId="77777777" w:rsidR="00140C2D" w:rsidRDefault="000958B2">
      <w:pPr>
        <w:spacing w:line="240" w:lineRule="auto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 w14:paraId="10C9E9CA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D1AAE32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73997666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16016C5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E567D2D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170CF99F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7D10D2B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59F3249A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5FD01D0E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DF79E9E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F8CE8E5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BCF5655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C2FDD1C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03425A09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384BD40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65CF9A6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7E22508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9B36193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1B30AAF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t>screens.playernames</w:t>
      </w:r>
    </w:p>
    <w:p w14:paraId="2CADC3F3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1431C1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>import pygame</w:t>
      </w:r>
    </w:p>
    <w:p w14:paraId="26997DE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97F5E0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random</w:t>
      </w:r>
    </w:p>
    <w:p w14:paraId="564645D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0F173F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29FB7D9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r.playernames import *</w:t>
      </w:r>
    </w:p>
    <w:p w14:paraId="300CD02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r.game import *</w:t>
      </w:r>
    </w:p>
    <w:p w14:paraId="769B70D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445CDA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sprites.Border import *</w:t>
      </w:r>
    </w:p>
    <w:p w14:paraId="44EFC48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sprites.Label import *</w:t>
      </w:r>
    </w:p>
    <w:p w14:paraId="3D52693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sprites.Button import *</w:t>
      </w:r>
    </w:p>
    <w:p w14:paraId="1D9B79D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sprites.Textbox import *</w:t>
      </w:r>
    </w:p>
    <w:p w14:paraId="709CECB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F310AC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CB_RETURN = 101</w:t>
      </w:r>
    </w:p>
    <w:p w14:paraId="277680D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CB_PLAY = 104</w:t>
      </w:r>
    </w:p>
    <w:p w14:paraId="0839226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CB_PLAY_AI=105</w:t>
      </w:r>
    </w:p>
    <w:p w14:paraId="12E8A32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1C7E6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BLUE=0</w:t>
      </w:r>
    </w:p>
    <w:p w14:paraId="6CE9A76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PINK=1</w:t>
      </w:r>
    </w:p>
    <w:p w14:paraId="5AC826D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GREEN=2</w:t>
      </w:r>
    </w:p>
    <w:p w14:paraId="4B86B96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YELLOW=3</w:t>
      </w:r>
    </w:p>
    <w:p w14:paraId="0A849B1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RED=4</w:t>
      </w:r>
    </w:p>
    <w:p w14:paraId="1C3D701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P1=0</w:t>
      </w:r>
    </w:p>
    <w:p w14:paraId="7C01A31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P2=1</w:t>
      </w:r>
    </w:p>
    <w:p w14:paraId="65DB159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0D8AA3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 w14:paraId="3306975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EE971A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>COLOR_LIST=[r.colors.BLUE,r.colors.PINK,r.colors.GREEN,r.colors.YELLOW,r.colors.RED]</w:t>
      </w:r>
    </w:p>
    <w:p w14:paraId="7CBAB7B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227A8D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_color_default=(255,255,255)</w:t>
      </w:r>
    </w:p>
    <w:p w14:paraId="668568E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716E24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PlayerNamesScreen():</w:t>
      </w:r>
    </w:p>
    <w:p w14:paraId="33F38EA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 w14:paraId="21B4030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 = screen</w:t>
      </w:r>
    </w:p>
    <w:p w14:paraId="11E5923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self.screen_dimen = screen_dimen</w:t>
      </w:r>
    </w:p>
    <w:p w14:paraId="2F26296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self.bg_color = bg_color</w:t>
      </w:r>
    </w:p>
    <w:p w14:paraId="661053A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self.fg_color = fg_color</w:t>
      </w:r>
    </w:p>
    <w:p w14:paraId="1B66F13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self.playernames = playernames</w:t>
      </w:r>
    </w:p>
    <w:p w14:paraId="5740648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self.player1_1 = player1_1</w:t>
      </w:r>
    </w:p>
    <w:p w14:paraId="5C5D8CE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self.player2_1 = player2_1</w:t>
      </w:r>
    </w:p>
    <w:p w14:paraId="0BF4199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self.player1_2 = player1_2</w:t>
      </w:r>
    </w:p>
    <w:p w14:paraId="2E85B5B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self.player2_2 = player2_2</w:t>
      </w:r>
    </w:p>
    <w:p w14:paraId="5A99898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self.name = name</w:t>
      </w:r>
    </w:p>
    <w:p w14:paraId="4F3E85B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 w14:paraId="2C9BBC3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 w14:paraId="6D90F09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 w14:paraId="6C6B6DF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self.playersReset()</w:t>
      </w:r>
    </w:p>
    <w:p w14:paraId="70662F6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self.bgimg = bg</w:t>
      </w:r>
    </w:p>
    <w:p w14:paraId="1B34CBA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3755B5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Player1_Name(self):</w:t>
      </w:r>
    </w:p>
    <w:p w14:paraId="583D459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self.playersReset()</w:t>
      </w:r>
    </w:p>
    <w:p w14:paraId="41A35B7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2F7D09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ai_color = random.randint(5,9)</w:t>
      </w:r>
    </w:p>
    <w:p w14:paraId="680B440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33E438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Player_Names = Label(self.screen, pygame.Rect(165, 10, 1000 ,1000), self.fg_color, self.bg_color, self.font1, text=self.playernames)</w:t>
      </w:r>
    </w:p>
    <w:p w14:paraId="56B02F6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4016B10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 w14:paraId="4192E92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C078E8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 w14:paraId="08F3B99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922D86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 w14:paraId="18D5A4E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72389C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 w14:paraId="0968A38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E5659E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enter_btn = Button(</w:t>
      </w:r>
    </w:p>
    <w:p w14:paraId="21C3769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(SCREEN_WIDTH/2, 550),</w:t>
      </w:r>
    </w:p>
    <w:p w14:paraId="62A954D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r.font_size.s,</w:t>
      </w:r>
    </w:p>
    <w:p w14:paraId="1529DCE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020D823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r.colors.WHITE,</w:t>
      </w:r>
    </w:p>
    <w:p w14:paraId="5B490CB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enter_button_txt,</w:t>
      </w:r>
    </w:p>
    <w:p w14:paraId="1C7A6E3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CB_PLAY_AI,</w:t>
      </w:r>
    </w:p>
    <w:p w14:paraId="1FE28C9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5137820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5984EB5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return_to_mainmenu_btn = Button(</w:t>
      </w:r>
    </w:p>
    <w:p w14:paraId="5B4622E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(r.game.SCREEN_WIDTH/2, 620),</w:t>
      </w:r>
    </w:p>
    <w:p w14:paraId="2CB6DDA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r.font_size.s,</w:t>
      </w:r>
    </w:p>
    <w:p w14:paraId="7E6122C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6F81375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r.colors.WHITE,</w:t>
      </w:r>
    </w:p>
    <w:p w14:paraId="4B33E94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return_to_mainmenu_button_txt,</w:t>
      </w:r>
    </w:p>
    <w:p w14:paraId="2189345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action=CB_RETURN,</w:t>
      </w:r>
    </w:p>
    <w:p w14:paraId="27A8D40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)</w:t>
      </w:r>
    </w:p>
    <w:p w14:paraId="12D9F64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EC9689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self.setColorButtons()</w:t>
      </w:r>
    </w:p>
    <w:p w14:paraId="1FBF4E0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921AAE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 w14:paraId="6BA62E8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1536C8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self.Blue2.setHighlightable(False)</w:t>
      </w:r>
    </w:p>
    <w:p w14:paraId="5878149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self.Green2.setHighlightable(False)</w:t>
      </w:r>
    </w:p>
    <w:p w14:paraId="11BAEDF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self.Yellow2.setHighlightable(False)</w:t>
      </w:r>
    </w:p>
    <w:p w14:paraId="4B4852B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self.Pink2.setHighlightable(False)</w:t>
      </w:r>
    </w:p>
    <w:p w14:paraId="309AB1A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self.Red2.setHighlightable(False)</w:t>
      </w:r>
    </w:p>
    <w:p w14:paraId="399DB50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23675D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Human = Textbox(180, 190, 200, 30)</w:t>
      </w:r>
    </w:p>
    <w:p w14:paraId="2E5421C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AI = Textbox(SCREEN_WIDTH/2+180, 190, 200, 30, text="AI")</w:t>
      </w:r>
    </w:p>
    <w:p w14:paraId="6C9FE92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DC0DA5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True:</w:t>
      </w:r>
    </w:p>
    <w:p w14:paraId="7A85B6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mouse_up = False</w:t>
      </w:r>
    </w:p>
    <w:p w14:paraId="76BE71C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events = pygame.event.get()</w:t>
      </w:r>
    </w:p>
    <w:p w14:paraId="031FB23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events:</w:t>
      </w:r>
    </w:p>
    <w:p w14:paraId="7205AAF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 w14:paraId="5E7DD48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mouse_up = True</w:t>
      </w:r>
    </w:p>
    <w:p w14:paraId="1C4E179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</w:p>
    <w:p w14:paraId="7AEB63E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self.screen.fill(r.game.BLACK)</w:t>
      </w:r>
    </w:p>
    <w:p w14:paraId="336383C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BC36FC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self.handleColorClick(COLOR_BTN_ACTIONS[ai_color])</w:t>
      </w:r>
    </w:p>
    <w:p w14:paraId="63A473F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700E36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self.bgimg is not None:</w:t>
      </w:r>
    </w:p>
    <w:p w14:paraId="3820D41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self.screen.blit(self.bgimg,(0,0))</w:t>
      </w:r>
    </w:p>
    <w:p w14:paraId="5E76336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79DD7B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7D69929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 w14:paraId="562AC37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1988C4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button_action is not None:    </w:t>
      </w:r>
    </w:p>
    <w:p w14:paraId="1449A16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button_action==CB_PLAY_AI:</w:t>
      </w:r>
    </w:p>
    <w:p w14:paraId="67C10B8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self.p1name=Human.getText()</w:t>
      </w:r>
    </w:p>
    <w:p w14:paraId="73E465E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self.p2name=AI.getText()</w:t>
      </w:r>
    </w:p>
    <w:p w14:paraId="1C27292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</w:t>
      </w:r>
    </w:p>
    <w:p w14:paraId="2562F1A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for space in range(0,14):</w:t>
      </w:r>
    </w:p>
    <w:p w14:paraId="5FDE1CE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    if self.p1name == space * " ":</w:t>
      </w:r>
    </w:p>
    <w:p w14:paraId="6708172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        self.p1name = "Player"</w:t>
      </w:r>
    </w:p>
    <w:p w14:paraId="3C6CD3F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60D59D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button_action in COLOR_BTN_ACTIONS:</w:t>
      </w:r>
    </w:p>
    <w:p w14:paraId="393B76A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self.handleColorClick(button_action)</w:t>
      </w:r>
    </w:p>
    <w:p w14:paraId="3943A25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else:</w:t>
      </w:r>
    </w:p>
    <w:p w14:paraId="72B7838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return button_action</w:t>
      </w:r>
    </w:p>
    <w:p w14:paraId="053D940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665B7F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 w14:paraId="274FB1F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76AF06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button.draw(self.screen)</w:t>
      </w:r>
    </w:p>
    <w:p w14:paraId="1C96591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4EE3C85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Human.handle_event(events)</w:t>
      </w:r>
    </w:p>
    <w:p w14:paraId="138A031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Human.draw(self.screen)</w:t>
      </w:r>
    </w:p>
    <w:p w14:paraId="30A5F78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AI.ai_draw(self.screen)</w:t>
      </w:r>
    </w:p>
    <w:p w14:paraId="6A16C6C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06D458A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Border()</w:t>
      </w:r>
    </w:p>
    <w:p w14:paraId="1B598D0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border.rectangle(self.screen)</w:t>
      </w:r>
    </w:p>
    <w:p w14:paraId="5585272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03AFD0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Player_Names.draw()</w:t>
      </w:r>
    </w:p>
    <w:p w14:paraId="220A89F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Player.draw()</w:t>
      </w:r>
    </w:p>
    <w:p w14:paraId="095B325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Name1.draw()</w:t>
      </w:r>
    </w:p>
    <w:p w14:paraId="0AA68E7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Computer.draw()</w:t>
      </w:r>
    </w:p>
    <w:p w14:paraId="32B35B4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Name2.draw()</w:t>
      </w:r>
    </w:p>
    <w:p w14:paraId="25C228B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4A0872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pygame.display.flip()</w:t>
      </w:r>
    </w:p>
    <w:p w14:paraId="3D6D2C5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04A212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Players2_Names(self):</w:t>
      </w:r>
    </w:p>
    <w:p w14:paraId="56E5B29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self.playersReset()</w:t>
      </w:r>
    </w:p>
    <w:p w14:paraId="4500851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FFEE5C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 w14:paraId="30C2BB8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39A0B32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 w14:paraId="6506F20E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680F71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 w14:paraId="2C9374A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FEE57C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 w14:paraId="65AB0AFE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DD1A2F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 w14:paraId="1E65BEC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054215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enter_btn = Button(</w:t>
      </w:r>
    </w:p>
    <w:p w14:paraId="76910DE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(SCREEN_WIDTH/2, 550),</w:t>
      </w:r>
    </w:p>
    <w:p w14:paraId="35CE5EC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r.font_size.s,</w:t>
      </w:r>
    </w:p>
    <w:p w14:paraId="4917FE9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388EED6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text_rgb = r.colors.WHITE,</w:t>
      </w:r>
    </w:p>
    <w:p w14:paraId="5E37512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enter_button_txt,</w:t>
      </w:r>
    </w:p>
    <w:p w14:paraId="0B30335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CB_PLAY,</w:t>
      </w:r>
    </w:p>
    <w:p w14:paraId="532F182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50BD7D4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107D18F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return_to_mainmenu_btn = Button(</w:t>
      </w:r>
    </w:p>
    <w:p w14:paraId="2A3295D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(r.game.SCREEN_WIDTH/2, 620),</w:t>
      </w:r>
    </w:p>
    <w:p w14:paraId="71AB2D1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r.font_size.s,</w:t>
      </w:r>
    </w:p>
    <w:p w14:paraId="4EEE09A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1CF5F36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r.colors.WHITE,</w:t>
      </w:r>
    </w:p>
    <w:p w14:paraId="2287DA8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return_to_mainmenu_button_txt,</w:t>
      </w:r>
    </w:p>
    <w:p w14:paraId="50D6A57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action=CB_RETURN,</w:t>
      </w:r>
    </w:p>
    <w:p w14:paraId="5597745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2E5715D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DED594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self.setColorButtons()</w:t>
      </w:r>
    </w:p>
    <w:p w14:paraId="7585FA6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FE397C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 w14:paraId="4941C79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B93BF9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P1 = Textbox(180, 190, 200, 30)</w:t>
      </w:r>
    </w:p>
    <w:p w14:paraId="6E29800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P2 = Textbox(SCREEN_WIDTH/2+180, 190, 200, 30)</w:t>
      </w:r>
    </w:p>
    <w:p w14:paraId="4921A91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B5FDC4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textboxes = [P1, P2]</w:t>
      </w:r>
    </w:p>
    <w:p w14:paraId="17914C6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C2C09D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True:</w:t>
      </w:r>
    </w:p>
    <w:p w14:paraId="0083615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mouse_up = False</w:t>
      </w:r>
    </w:p>
    <w:p w14:paraId="4B3927D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events = pygame.event.get()</w:t>
      </w:r>
    </w:p>
    <w:p w14:paraId="6AB9F43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events:</w:t>
      </w:r>
    </w:p>
    <w:p w14:paraId="7AD9CA9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 w14:paraId="103F394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        mouse_up = True</w:t>
      </w:r>
    </w:p>
    <w:p w14:paraId="648490C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</w:p>
    <w:p w14:paraId="4CB359D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self.screen.fill(r.game.BLACK)</w:t>
      </w:r>
    </w:p>
    <w:p w14:paraId="178B743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BF712C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self.bgimg is not None:</w:t>
      </w:r>
    </w:p>
    <w:p w14:paraId="3098A5E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self.screen.blit(self.bgimg,(0,0))</w:t>
      </w:r>
    </w:p>
    <w:p w14:paraId="6B22471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D0D4C7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textbox in textboxes:</w:t>
      </w:r>
    </w:p>
    <w:p w14:paraId="223A48D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textbox.handle_event(events)</w:t>
      </w:r>
    </w:p>
    <w:p w14:paraId="310A40D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textbox.draw(self.screen)</w:t>
      </w:r>
    </w:p>
    <w:p w14:paraId="716764C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692283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501DC4F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 w14:paraId="211ACCD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C303C8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button_action is not None:    </w:t>
      </w:r>
    </w:p>
    <w:p w14:paraId="018ECF4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button_action==CB_PLAY:</w:t>
      </w:r>
    </w:p>
    <w:p w14:paraId="5EB28E2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self.p1name=P1.getText()</w:t>
      </w:r>
    </w:p>
    <w:p w14:paraId="0304C40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self.p2name=P2.getText()</w:t>
      </w:r>
    </w:p>
    <w:p w14:paraId="68E09BD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</w:t>
      </w:r>
    </w:p>
    <w:p w14:paraId="0BC6EDB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if self.p1name == '' or self.p1name.isspace():</w:t>
      </w:r>
    </w:p>
    <w:p w14:paraId="699A137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    self.p1name = "Player1"</w:t>
      </w:r>
    </w:p>
    <w:p w14:paraId="56EAA15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if self.p2name == '' or self.p2name.isspace():</w:t>
      </w:r>
    </w:p>
    <w:p w14:paraId="023C54E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    self.p2name = "Player2"</w:t>
      </w:r>
    </w:p>
    <w:p w14:paraId="5F921B0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322BD3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button_action in COLOR_BTN_ACTIONS:</w:t>
      </w:r>
    </w:p>
    <w:p w14:paraId="66C2059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self.handleColorClick(button_action)</w:t>
      </w:r>
    </w:p>
    <w:p w14:paraId="3C5DD33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else:</w:t>
      </w:r>
    </w:p>
    <w:p w14:paraId="767DCA6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return button_action</w:t>
      </w:r>
    </w:p>
    <w:p w14:paraId="52CA222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F8C816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    pygame.draw.line(self.screen,r.colors.WHITE,[r.game.SCREEN_WIDTH/2,95],[r.game.SCREEN_WIDTH/2,505],5)</w:t>
      </w:r>
    </w:p>
    <w:p w14:paraId="3C4CA9A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4153AB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button.draw(self.screen)</w:t>
      </w:r>
    </w:p>
    <w:p w14:paraId="1D7A708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D3B89A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Border()</w:t>
      </w:r>
    </w:p>
    <w:p w14:paraId="701E09F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border.rectangle(self.screen)</w:t>
      </w:r>
    </w:p>
    <w:p w14:paraId="4B7036B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AEF23E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Player_Names.draw()</w:t>
      </w:r>
    </w:p>
    <w:p w14:paraId="33413B9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Player1.draw()</w:t>
      </w:r>
    </w:p>
    <w:p w14:paraId="6897240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Name1.draw()</w:t>
      </w:r>
    </w:p>
    <w:p w14:paraId="094E388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Player2.draw()</w:t>
      </w:r>
    </w:p>
    <w:p w14:paraId="18DA481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Name2.draw()</w:t>
      </w:r>
    </w:p>
    <w:p w14:paraId="090B652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535679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pygame.display.flip()</w:t>
      </w:r>
    </w:p>
    <w:p w14:paraId="3CD4939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22F632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handleColorClick(self, clicked):</w:t>
      </w:r>
    </w:p>
    <w:p w14:paraId="2EFC5BD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i=P1</w:t>
      </w:r>
    </w:p>
    <w:p w14:paraId="225CEEB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for p in self.colorBtnList:</w:t>
      </w:r>
    </w:p>
    <w:p w14:paraId="623E127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p[clicked//10].staysHighlighted() and i!=clicked%10:</w:t>
      </w:r>
    </w:p>
    <w:p w14:paraId="0256ECA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</w:t>
      </w:r>
    </w:p>
    <w:p w14:paraId="5BC13D1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i+=1</w:t>
      </w:r>
    </w:p>
    <w:p w14:paraId="1F52BD8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43DF12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for btn in self.colorBtnList[clicked%10]:</w:t>
      </w:r>
    </w:p>
    <w:p w14:paraId="1758805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btn.stayHighlighted(False)</w:t>
      </w:r>
    </w:p>
    <w:p w14:paraId="393F6A8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0E6CBB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self.colorBtnList[clicked%10][clicked//10].stayHighlighted(True)</w:t>
      </w:r>
    </w:p>
    <w:p w14:paraId="4121B29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clicked%10==P1:</w:t>
      </w:r>
    </w:p>
    <w:p w14:paraId="44CD7B3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self.color1=COLOR_LIST[clicked//10]</w:t>
      </w:r>
    </w:p>
    <w:p w14:paraId="19FD9CF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elif clicked%10==P2:</w:t>
      </w:r>
    </w:p>
    <w:p w14:paraId="317B86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self.color2=COLOR_LIST[clicked//10]</w:t>
      </w:r>
    </w:p>
    <w:p w14:paraId="6ADDDD4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C7E913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getPlayer1Name(self):</w:t>
      </w:r>
    </w:p>
    <w:p w14:paraId="7E9582E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self.p1name</w:t>
      </w:r>
    </w:p>
    <w:p w14:paraId="48CAEFC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2C5D202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getColor1(self):</w:t>
      </w:r>
    </w:p>
    <w:p w14:paraId="0BA6310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self.color1</w:t>
      </w:r>
    </w:p>
    <w:p w14:paraId="01B2FB3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4A5C062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getPlayer2Name(self):</w:t>
      </w:r>
    </w:p>
    <w:p w14:paraId="4765079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self.p2name</w:t>
      </w:r>
    </w:p>
    <w:p w14:paraId="09E0511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7D94C70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getColor2(self):</w:t>
      </w:r>
    </w:p>
    <w:p w14:paraId="4FA3932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self.color2</w:t>
      </w:r>
    </w:p>
    <w:p w14:paraId="51505F7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36BF39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setColorButtons(self):</w:t>
      </w:r>
    </w:p>
    <w:p w14:paraId="2F6D802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self.Blue1 = Button(</w:t>
      </w:r>
    </w:p>
    <w:p w14:paraId="16DA929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(SCREEN_WIDTH/4, 270),</w:t>
      </w:r>
    </w:p>
    <w:p w14:paraId="5A3681B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r.font_size.xs,</w:t>
      </w:r>
    </w:p>
    <w:p w14:paraId="781A778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2A679B0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r.colors.BLUE,</w:t>
      </w:r>
    </w:p>
    <w:p w14:paraId="63B25B0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color_blue_label_txt,</w:t>
      </w:r>
    </w:p>
    <w:p w14:paraId="4C5B7B2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BLUE*10+P1,</w:t>
      </w:r>
    </w:p>
    <w:p w14:paraId="6C8F7B6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577EE7A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self.Pink1 = Button(</w:t>
      </w:r>
    </w:p>
    <w:p w14:paraId="3A89D09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(SCREEN_WIDTH/4, 320),</w:t>
      </w:r>
    </w:p>
    <w:p w14:paraId="5414831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r.font_size.xs,</w:t>
      </w:r>
    </w:p>
    <w:p w14:paraId="31F6708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564712E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r.colors.PINK,</w:t>
      </w:r>
    </w:p>
    <w:p w14:paraId="7FADF6E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text = color_pink_label_txt,</w:t>
      </w:r>
    </w:p>
    <w:p w14:paraId="4FE699F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PINK*10+P1,</w:t>
      </w:r>
    </w:p>
    <w:p w14:paraId="5CAE929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303AAB9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self.Green1 = Button(</w:t>
      </w:r>
    </w:p>
    <w:p w14:paraId="55D54F3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(SCREEN_WIDTH/4, 370),</w:t>
      </w:r>
    </w:p>
    <w:p w14:paraId="734CD3E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r.font_size.xs,</w:t>
      </w:r>
    </w:p>
    <w:p w14:paraId="65697C4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1AD2E29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r.colors.GREEN,</w:t>
      </w:r>
    </w:p>
    <w:p w14:paraId="274C0A1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color_green_label_txt,</w:t>
      </w:r>
    </w:p>
    <w:p w14:paraId="2B2C97A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GREEN*10+P1,</w:t>
      </w:r>
    </w:p>
    <w:p w14:paraId="68C3E14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3DA720D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self.Yellow1 = Button(</w:t>
      </w:r>
    </w:p>
    <w:p w14:paraId="4FA29D3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(SCREEN_WIDTH/4, 420),</w:t>
      </w:r>
    </w:p>
    <w:p w14:paraId="2C76E03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r.font_size.xs,</w:t>
      </w:r>
    </w:p>
    <w:p w14:paraId="67835FA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35F9C88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r.colors.YELLOW,</w:t>
      </w:r>
    </w:p>
    <w:p w14:paraId="4A8E159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color_yellow_label_txt,</w:t>
      </w:r>
    </w:p>
    <w:p w14:paraId="47DE3C8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YELLOW*10+P1,</w:t>
      </w:r>
    </w:p>
    <w:p w14:paraId="33C60E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5025E73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self.Red1 = Button(</w:t>
      </w:r>
    </w:p>
    <w:p w14:paraId="5924DA3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(SCREEN_WIDTH/4, 470),</w:t>
      </w:r>
    </w:p>
    <w:p w14:paraId="75D5302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r.font_size.xs,</w:t>
      </w:r>
    </w:p>
    <w:p w14:paraId="0EA5016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6B3410A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r.colors.RED,</w:t>
      </w:r>
    </w:p>
    <w:p w14:paraId="476FCC0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color_red_label_txt,</w:t>
      </w:r>
    </w:p>
    <w:p w14:paraId="26F22D9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RED*10+P1,</w:t>
      </w:r>
    </w:p>
    <w:p w14:paraId="33CBAA8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275B0C5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AF517A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self.Blue2 = Button(</w:t>
      </w:r>
    </w:p>
    <w:p w14:paraId="57996EC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center_position = (3*(SCREEN_WIDTH/4), 270),</w:t>
      </w:r>
    </w:p>
    <w:p w14:paraId="343AE38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r.font_size.xs,</w:t>
      </w:r>
    </w:p>
    <w:p w14:paraId="52370D0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24FBA9B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r.colors.BLUE,</w:t>
      </w:r>
    </w:p>
    <w:p w14:paraId="65AAF26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color_blue_label_txt,</w:t>
      </w:r>
    </w:p>
    <w:p w14:paraId="6A231FB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BLUE*10+P2,</w:t>
      </w:r>
    </w:p>
    <w:p w14:paraId="6085247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6ED5F4A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self.Pink2 = Button(</w:t>
      </w:r>
    </w:p>
    <w:p w14:paraId="21168BD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(3*(SCREEN_WIDTH/4), 320),</w:t>
      </w:r>
    </w:p>
    <w:p w14:paraId="78FECE2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r.font_size.xs,</w:t>
      </w:r>
    </w:p>
    <w:p w14:paraId="6236B5D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67EA914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r.colors.PINK,</w:t>
      </w:r>
    </w:p>
    <w:p w14:paraId="2CD550E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color_pink_label_txt,</w:t>
      </w:r>
    </w:p>
    <w:p w14:paraId="0E8C7EA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PINK*10+P2,</w:t>
      </w:r>
    </w:p>
    <w:p w14:paraId="3EE3F8B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4AC8ED0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self.Green2 = Button(</w:t>
      </w:r>
    </w:p>
    <w:p w14:paraId="193A050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(3*(SCREEN_WIDTH/4), 370),</w:t>
      </w:r>
    </w:p>
    <w:p w14:paraId="61DEBA9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r.font_size.xs,</w:t>
      </w:r>
    </w:p>
    <w:p w14:paraId="38A8709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30F547B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r.colors.GREEN,</w:t>
      </w:r>
    </w:p>
    <w:p w14:paraId="4CCD546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color_green_label_txt,</w:t>
      </w:r>
    </w:p>
    <w:p w14:paraId="7C2AF4B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GREEN*10+P2,</w:t>
      </w:r>
    </w:p>
    <w:p w14:paraId="16FAE46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321907A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self.Yellow2 = Button(</w:t>
      </w:r>
    </w:p>
    <w:p w14:paraId="054863E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(3*(SCREEN_WIDTH/4), 420),</w:t>
      </w:r>
    </w:p>
    <w:p w14:paraId="452D1F2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r.font_size.xs,</w:t>
      </w:r>
    </w:p>
    <w:p w14:paraId="6F12237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25E8755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r.colors.YELLOW,</w:t>
      </w:r>
    </w:p>
    <w:p w14:paraId="61E93E2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color_yellow_label_txt,</w:t>
      </w:r>
    </w:p>
    <w:p w14:paraId="4C01371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action = YELLOW*10+P2,</w:t>
      </w:r>
    </w:p>
    <w:p w14:paraId="65AAD1D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6541A55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self.Red2 = Button(</w:t>
      </w:r>
    </w:p>
    <w:p w14:paraId="22719C5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center_position = (3*(SCREEN_WIDTH/4), 470),</w:t>
      </w:r>
    </w:p>
    <w:p w14:paraId="7B88120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font_size = r.font_size.xs,</w:t>
      </w:r>
    </w:p>
    <w:p w14:paraId="2E2918A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bg_rgb = r.colors.BLACK,</w:t>
      </w:r>
    </w:p>
    <w:p w14:paraId="79A44EE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text_rgb = r.colors.RED,</w:t>
      </w:r>
    </w:p>
    <w:p w14:paraId="2F730A1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color_red_label_txt,</w:t>
      </w:r>
    </w:p>
    <w:p w14:paraId="6B580ED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RED*10+P2,</w:t>
      </w:r>
    </w:p>
    <w:p w14:paraId="2C3D53A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47BFCF1E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4797F6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 w14:paraId="641858A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50E8D5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playersReset(self):</w:t>
      </w:r>
    </w:p>
    <w:p w14:paraId="6A4FECD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self.p1name="Player1"</w:t>
      </w:r>
    </w:p>
    <w:p w14:paraId="173D9F1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self.p2name="Player2"</w:t>
      </w:r>
    </w:p>
    <w:p w14:paraId="320DFF6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self.color1=_color_default</w:t>
      </w:r>
    </w:p>
    <w:p w14:paraId="5E0C6437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140C2D">
          <w:pgSz w:w="11906" w:h="16838"/>
          <w:pgMar w:top="720" w:right="720" w:bottom="493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self.color2=_color_default</w:t>
      </w:r>
    </w:p>
    <w:p w14:paraId="1C6D829A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sprites.__init__</w:t>
      </w:r>
    </w:p>
    <w:p w14:paraId="303801A6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FA3FD8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Ball</w:t>
      </w:r>
    </w:p>
    <w:p w14:paraId="0141A4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Paddle</w:t>
      </w:r>
    </w:p>
    <w:p w14:paraId="4E4A935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Border</w:t>
      </w:r>
    </w:p>
    <w:p w14:paraId="1E0271F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Button</w:t>
      </w:r>
    </w:p>
    <w:p w14:paraId="5EDB6A2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Textbox</w:t>
      </w:r>
    </w:p>
    <w:p w14:paraId="2284F87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. import Label</w:t>
      </w:r>
    </w:p>
    <w:p w14:paraId="623CEF4E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6B569C3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>__all__ = ['Ball', 'Paddle', 'Border', 'Button', 'Textbox', 'Label']</w:t>
      </w:r>
    </w:p>
    <w:p w14:paraId="08A7434C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sprites.Ball</w:t>
      </w:r>
    </w:p>
    <w:p w14:paraId="13CD6BD7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AAED78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</w:t>
      </w:r>
    </w:p>
    <w:p w14:paraId="308FD16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random</w:t>
      </w:r>
    </w:p>
    <w:p w14:paraId="18622BF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math</w:t>
      </w:r>
    </w:p>
    <w:p w14:paraId="093CCB9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C5B302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ball_color_default = (255,255,255)</w:t>
      </w:r>
    </w:p>
    <w:p w14:paraId="515423C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3ECBB9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Ball(pygame.sprite.Sprite):</w:t>
      </w:r>
    </w:p>
    <w:p w14:paraId="4BE5823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 w14:paraId="3EC0990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DBC35E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super().__init__()</w:t>
      </w:r>
    </w:p>
    <w:p w14:paraId="386BCE6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AD950C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 w14:paraId="1DFBDD1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 w14:paraId="625CD70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EB1F91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self.rect = self.image.get_rect()</w:t>
      </w:r>
    </w:p>
    <w:p w14:paraId="2CACCCA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C3312F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self.speed = 0</w:t>
      </w:r>
    </w:p>
    <w:p w14:paraId="4E6B0C0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self.x = 0</w:t>
      </w:r>
    </w:p>
    <w:p w14:paraId="7BB87BD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self.y = 0</w:t>
      </w:r>
    </w:p>
    <w:p w14:paraId="6F7311F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self.px = 0</w:t>
      </w:r>
    </w:p>
    <w:p w14:paraId="2C85E39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self.py = 0</w:t>
      </w:r>
    </w:p>
    <w:p w14:paraId="2777DE4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self.direction = 0</w:t>
      </w:r>
    </w:p>
    <w:p w14:paraId="3C9666B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self.bounce_bias = 0</w:t>
      </w:r>
    </w:p>
    <w:p w14:paraId="70F0358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self.reset_margin = 0</w:t>
      </w:r>
    </w:p>
    <w:p w14:paraId="4A435AB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self.ball_dimen = ball_dimen</w:t>
      </w:r>
    </w:p>
    <w:p w14:paraId="14FBAE9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self.screen_dimen = screen_dimen</w:t>
      </w:r>
    </w:p>
    <w:p w14:paraId="1665B2B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self.paddle_dimen = paddle_dimen</w:t>
      </w:r>
    </w:p>
    <w:p w14:paraId="56860AD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self.score_margin = score_margin</w:t>
      </w:r>
    </w:p>
    <w:p w14:paraId="6F5ADDA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BF7348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self.bounceSound=pygame.mixer.Sound('sound/bounce1.wav')</w:t>
      </w:r>
    </w:p>
    <w:p w14:paraId="25A7E50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self.crossedSound=pygame.mixer.Sound('sound/bounce2.wav')</w:t>
      </w:r>
    </w:p>
    <w:p w14:paraId="350B302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94297B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self.ballReset()</w:t>
      </w:r>
    </w:p>
    <w:p w14:paraId="5AC2272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564284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bounce(self,b_param):</w:t>
      </w:r>
    </w:p>
    <w:p w14:paraId="4E6A1F5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p_dir=self.direction</w:t>
      </w:r>
    </w:p>
    <w:p w14:paraId="5840DD2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self.direction = (180-self.direction)%360</w:t>
      </w:r>
    </w:p>
    <w:p w14:paraId="4B71739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 w14:paraId="5A6B5D5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 w14:paraId="63E7A58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8C5C8E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same_dir(self,dir1,dir2):</w:t>
      </w:r>
    </w:p>
    <w:p w14:paraId="66B8AA0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dir1=dir1%360</w:t>
      </w:r>
    </w:p>
    <w:p w14:paraId="5560525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dir2=dir2%360</w:t>
      </w:r>
    </w:p>
    <w:p w14:paraId="6B42E3F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r1=-1</w:t>
      </w:r>
    </w:p>
    <w:p w14:paraId="00303BD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r2=-1</w:t>
      </w:r>
    </w:p>
    <w:p w14:paraId="5574A17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6631D7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 w14:paraId="536E07D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r1=1</w:t>
      </w:r>
    </w:p>
    <w:p w14:paraId="3F2EAF9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 w14:paraId="7D125B4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r2=1</w:t>
      </w:r>
    </w:p>
    <w:p w14:paraId="44450B4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7CDDA0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r1==r2</w:t>
      </w:r>
    </w:p>
    <w:p w14:paraId="1F327D2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EF86B5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crossed(self,xcor):</w:t>
      </w:r>
    </w:p>
    <w:p w14:paraId="4B3A62C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return (((self.x+self.px)/2-xcor)*((self.px+self.ppx)/2-self.getXSpeed()-xcor) &lt; 0)</w:t>
      </w:r>
    </w:p>
    <w:p w14:paraId="19EBA66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05AEBC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ballReset(self):</w:t>
      </w:r>
    </w:p>
    <w:p w14:paraId="3B12D8A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self.speed = 4.0</w:t>
      </w:r>
    </w:p>
    <w:p w14:paraId="5D0F39F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 w14:paraId="2C2FAE2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self.x = self.screen_dimen[0]/2 - self.ball_dimen[0]/2 </w:t>
      </w:r>
    </w:p>
    <w:p w14:paraId="3C388D1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self.py = self.y</w:t>
      </w:r>
    </w:p>
    <w:p w14:paraId="608AA34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self.px = self.x</w:t>
      </w:r>
    </w:p>
    <w:p w14:paraId="41A6731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9994DA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self.direction = random.randrange(-45,45)</w:t>
      </w:r>
    </w:p>
    <w:p w14:paraId="79460BB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F3D31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random.randrange(2) == 0:</w:t>
      </w:r>
    </w:p>
    <w:p w14:paraId="399AD52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self.direction += 180</w:t>
      </w:r>
    </w:p>
    <w:p w14:paraId="03F057B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661EEC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update(self):        </w:t>
      </w:r>
    </w:p>
    <w:p w14:paraId="6613412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rads = math.radians(self.direction)</w:t>
      </w:r>
    </w:p>
    <w:p w14:paraId="0BB8749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E5D16B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self.ppx=self.px</w:t>
      </w:r>
    </w:p>
    <w:p w14:paraId="143CAF1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self.ppy=self.py</w:t>
      </w:r>
    </w:p>
    <w:p w14:paraId="7714D11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self.px=self.x</w:t>
      </w:r>
    </w:p>
    <w:p w14:paraId="74A5C50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self.py=self.y</w:t>
      </w:r>
    </w:p>
    <w:p w14:paraId="16858D5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self.x += math.cos(rads) * self.speed</w:t>
      </w:r>
    </w:p>
    <w:p w14:paraId="1C8D1C8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self.y -= math.sin(rads) * self.speed</w:t>
      </w:r>
    </w:p>
    <w:p w14:paraId="6C8D190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C06DAA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 w14:paraId="2DFFAEF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self.crossedSound.play()</w:t>
      </w:r>
    </w:p>
    <w:p w14:paraId="44E7C8F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self.ballReset()</w:t>
      </w:r>
    </w:p>
    <w:p w14:paraId="0B149A8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self.rect.x = int(self.x)</w:t>
      </w:r>
    </w:p>
    <w:p w14:paraId="3078B96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self.rect.y = int(self.y)</w:t>
      </w:r>
    </w:p>
    <w:p w14:paraId="226DA38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3261B5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self.y &lt;= self.score_margin:</w:t>
      </w:r>
    </w:p>
    <w:p w14:paraId="47F4FC5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self.bounceSound.play()</w:t>
      </w:r>
    </w:p>
    <w:p w14:paraId="1C81F7A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self.direction = (360-self.direction)%360</w:t>
      </w:r>
    </w:p>
    <w:p w14:paraId="41070EF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self.y = 1 + self.score_margin</w:t>
      </w:r>
    </w:p>
    <w:p w14:paraId="46D6349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self.y &gt;= self.screen_dimen[1] - self.ball_dimen[1]:</w:t>
      </w:r>
    </w:p>
    <w:p w14:paraId="22AD097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self.bounceSound.play()</w:t>
      </w:r>
    </w:p>
    <w:p w14:paraId="63509D9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self.direction = (360-self.direction)%360</w:t>
      </w:r>
    </w:p>
    <w:p w14:paraId="26BAFD7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self.y = self.screen_dimen[1] - self.ball_dimen[1] - 1</w:t>
      </w:r>
    </w:p>
    <w:p w14:paraId="6E9A232E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A4485F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setBounceBias(self, bias):</w:t>
      </w:r>
    </w:p>
    <w:p w14:paraId="21D3F7B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self.bounce_bias = bias</w:t>
      </w:r>
    </w:p>
    <w:p w14:paraId="5BD3476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3661F8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setResetMargin(self, margin):</w:t>
      </w:r>
    </w:p>
    <w:p w14:paraId="0FD4E00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self.reset_margin = margin</w:t>
      </w:r>
    </w:p>
    <w:p w14:paraId="74A33FC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5D2FAA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setBallSpeed(self, speed):</w:t>
      </w:r>
    </w:p>
    <w:p w14:paraId="79E6C39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self.speed = speed</w:t>
      </w:r>
    </w:p>
    <w:p w14:paraId="24EA596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D74FE2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getXSpeed(self):</w:t>
      </w:r>
    </w:p>
    <w:p w14:paraId="1C47761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math.cos(math.radians(self.direction)) * self.speed</w:t>
      </w:r>
    </w:p>
    <w:p w14:paraId="7C8AFCB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B0EE66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getYSpeed(self):</w:t>
      </w:r>
    </w:p>
    <w:p w14:paraId="05AAE8E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-math.sin(math.radians(self.direction)) * self.speed</w:t>
      </w:r>
    </w:p>
    <w:p w14:paraId="08B5786E" w14:textId="77777777" w:rsidR="00140C2D" w:rsidRDefault="00140C2D">
      <w:pPr>
        <w:spacing w:line="240" w:lineRule="auto"/>
        <w:jc w:val="both"/>
        <w:rPr>
          <w:rFonts w:ascii="Times New Roman" w:hAnsi="Times New Roman"/>
          <w:sz w:val="32"/>
          <w:szCs w:val="32"/>
          <w:lang w:val="en-US" w:eastAsia="zh-CN"/>
        </w:rPr>
      </w:pPr>
    </w:p>
    <w:p w14:paraId="34D9C245" w14:textId="77777777" w:rsidR="00140C2D" w:rsidRDefault="00140C2D">
      <w:pPr>
        <w:spacing w:line="240" w:lineRule="auto"/>
        <w:jc w:val="both"/>
        <w:rPr>
          <w:rFonts w:ascii="Times New Roman" w:hAnsi="Times New Roman"/>
          <w:sz w:val="32"/>
          <w:szCs w:val="32"/>
          <w:lang w:val="en-US" w:eastAsia="zh-CN"/>
        </w:rPr>
      </w:pPr>
    </w:p>
    <w:p w14:paraId="20FE8E49" w14:textId="77777777" w:rsidR="00140C2D" w:rsidRDefault="00140C2D">
      <w:pPr>
        <w:spacing w:line="240" w:lineRule="auto"/>
        <w:jc w:val="center"/>
        <w:rPr>
          <w:rFonts w:ascii="Times New Roman" w:hAnsi="Times New Roman"/>
          <w:sz w:val="32"/>
          <w:szCs w:val="32"/>
          <w:lang w:val="en-US" w:eastAsia="zh-CN"/>
        </w:rPr>
      </w:pPr>
    </w:p>
    <w:p w14:paraId="60A5495B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sprites.Border</w:t>
      </w:r>
    </w:p>
    <w:p w14:paraId="3FFC02CC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20424A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</w:t>
      </w:r>
    </w:p>
    <w:p w14:paraId="33FFCF2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77BAB78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11F7DE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Border(pygame.sprite.Sprite):</w:t>
      </w:r>
    </w:p>
    <w:p w14:paraId="402DC1E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673F96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rectangle(self, screen):</w:t>
      </w:r>
    </w:p>
    <w:p w14:paraId="1A34D43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 w14:paraId="77BF1BD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 w14:paraId="799C3F0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 w14:paraId="7A2BD339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 w14:paraId="7E533B7F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sprites.Button</w:t>
      </w:r>
    </w:p>
    <w:p w14:paraId="5A1E78D6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5E0E93C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</w:t>
      </w:r>
    </w:p>
    <w:p w14:paraId="7047A0D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pygame.sprite import Sprite</w:t>
      </w:r>
    </w:p>
    <w:p w14:paraId="06F3364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pygame.rect import Rect</w:t>
      </w:r>
    </w:p>
    <w:p w14:paraId="3B74E16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DF745E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def text_surface(text, font_size, text_rgb, bg_rgb):</w:t>
      </w:r>
    </w:p>
    <w:p w14:paraId="62420FA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pygame.init()</w:t>
      </w:r>
    </w:p>
    <w:p w14:paraId="1B5E635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font = pygame.freetype.SysFont("Courier", font_size, bold=True)</w:t>
      </w:r>
    </w:p>
    <w:p w14:paraId="0F16B26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font.pad=True</w:t>
      </w:r>
    </w:p>
    <w:p w14:paraId="74C6645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 w14:paraId="7A05534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return surface.convert_alpha()</w:t>
      </w:r>
    </w:p>
    <w:p w14:paraId="3958784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20AF92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Button(Sprite):</w:t>
      </w:r>
    </w:p>
    <w:p w14:paraId="4A056AA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4CD9F49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 w14:paraId="608A2AB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2F9575B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self.mouse_over = False</w:t>
      </w:r>
    </w:p>
    <w:p w14:paraId="13D2A38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2D88A6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self.text_rgb=text_rgb</w:t>
      </w:r>
    </w:p>
    <w:p w14:paraId="184142E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AB0F42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 w14:paraId="1192902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 w14:paraId="3EAFD1F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 w14:paraId="7A16253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E9E122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self.images = [default_image, selected_image, highlighted_image]</w:t>
      </w:r>
    </w:p>
    <w:p w14:paraId="512A7EE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self.rects = [default_image.get_rect(center=center_position),</w:t>
      </w:r>
    </w:p>
    <w:p w14:paraId="6652B0D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selected_image.get_rect(center=center_position),</w:t>
      </w:r>
    </w:p>
    <w:p w14:paraId="0D56206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highlighted_image.get_rect(center=center_position)]</w:t>
      </w:r>
    </w:p>
    <w:p w14:paraId="3C2637D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139B2F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D94530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self.action = action</w:t>
      </w:r>
    </w:p>
    <w:p w14:paraId="7E40FE9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self.highlightable = True</w:t>
      </w:r>
    </w:p>
    <w:p w14:paraId="1E73CDA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self.stay_highlighted=False</w:t>
      </w:r>
    </w:p>
    <w:p w14:paraId="5BA587F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85DD1B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super().__init__()</w:t>
      </w:r>
    </w:p>
    <w:p w14:paraId="4243422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94DC8E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@property</w:t>
      </w:r>
    </w:p>
    <w:p w14:paraId="2822287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image(self):</w:t>
      </w:r>
    </w:p>
    <w:p w14:paraId="4177BE3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self.stay_highlighted:</w:t>
      </w:r>
    </w:p>
    <w:p w14:paraId="29CA15E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self.images[1]</w:t>
      </w:r>
    </w:p>
    <w:p w14:paraId="48B746C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self.mouse_over:</w:t>
      </w:r>
    </w:p>
    <w:p w14:paraId="3A228CB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self.images[2]</w:t>
      </w:r>
    </w:p>
    <w:p w14:paraId="5A7E300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606A3E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self.images[0]</w:t>
      </w:r>
    </w:p>
    <w:p w14:paraId="37CA1FA5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02CD12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@property</w:t>
      </w:r>
    </w:p>
    <w:p w14:paraId="3260F20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rect(self):</w:t>
      </w:r>
    </w:p>
    <w:p w14:paraId="4C31D21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self.stay_highlighted:</w:t>
      </w:r>
    </w:p>
    <w:p w14:paraId="2E562E4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self.rects[1]</w:t>
      </w:r>
    </w:p>
    <w:p w14:paraId="3B3B074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self.mouse_over:</w:t>
      </w:r>
    </w:p>
    <w:p w14:paraId="6294122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self.rects[2]</w:t>
      </w:r>
    </w:p>
    <w:p w14:paraId="658A363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24DDA9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self.rects[0]</w:t>
      </w:r>
    </w:p>
    <w:p w14:paraId="7FC7455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ABD0CA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def update(self, mouse_pos, mouse_up):</w:t>
      </w:r>
    </w:p>
    <w:p w14:paraId="619C3E6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not self.highlightable:</w:t>
      </w:r>
    </w:p>
    <w:p w14:paraId="42131BC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</w:t>
      </w:r>
    </w:p>
    <w:p w14:paraId="721CC49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self.rect.collidepoint(mouse_pos):</w:t>
      </w:r>
    </w:p>
    <w:p w14:paraId="54AF540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self.mouse_over = True</w:t>
      </w:r>
    </w:p>
    <w:p w14:paraId="6538B71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mouse_up:</w:t>
      </w:r>
    </w:p>
    <w:p w14:paraId="4BD3C51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click = pygame.mixer.Sound('sound/click3.wav')</w:t>
      </w:r>
    </w:p>
    <w:p w14:paraId="163BF85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click.play()</w:t>
      </w:r>
    </w:p>
    <w:p w14:paraId="15B3E3C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self.action</w:t>
      </w:r>
    </w:p>
    <w:p w14:paraId="3136E50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else:</w:t>
      </w:r>
    </w:p>
    <w:p w14:paraId="21FDD25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self.mouse_over = False</w:t>
      </w:r>
    </w:p>
    <w:p w14:paraId="217AB99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C2F480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draw(self, surface):</w:t>
      </w:r>
    </w:p>
    <w:p w14:paraId="3CEAEA6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surface.blit(self.image, self.rect)</w:t>
      </w:r>
    </w:p>
    <w:p w14:paraId="1B2FD56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51B862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setHighlightable(self, highlightable):</w:t>
      </w:r>
    </w:p>
    <w:p w14:paraId="5BF71C1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self.highlightable = highlightable</w:t>
      </w:r>
    </w:p>
    <w:p w14:paraId="31FCF9C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107A20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stayHighlighted(self,stay):</w:t>
      </w:r>
    </w:p>
    <w:p w14:paraId="2CDF089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r>
        <w:rPr>
          <w:rFonts w:ascii="Times New Roman" w:hAnsi="Times New Roman"/>
          <w:sz w:val="32"/>
          <w:szCs w:val="32"/>
          <w:lang w:val="en-US" w:eastAsia="zh-CN"/>
        </w:rPr>
        <w:tab/>
        <w:t>self.stay_highlighted=stay</w:t>
      </w:r>
    </w:p>
    <w:p w14:paraId="03591E8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CF44E0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staysHighlighted(self):</w:t>
      </w:r>
    </w:p>
    <w:p w14:paraId="13620C2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r>
        <w:rPr>
          <w:rFonts w:ascii="Times New Roman" w:hAnsi="Times New Roman"/>
          <w:sz w:val="32"/>
          <w:szCs w:val="32"/>
          <w:lang w:val="en-US" w:eastAsia="zh-CN"/>
        </w:rPr>
        <w:tab/>
        <w:t>return self.stay_highlighted</w:t>
      </w:r>
    </w:p>
    <w:p w14:paraId="3378208F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285EE3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getTextRgb(self):</w:t>
      </w:r>
    </w:p>
    <w:p w14:paraId="071136F0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r>
        <w:rPr>
          <w:rFonts w:ascii="Times New Roman" w:hAnsi="Times New Roman"/>
          <w:sz w:val="32"/>
          <w:szCs w:val="32"/>
          <w:lang w:val="en-US" w:eastAsia="zh-CN"/>
        </w:rPr>
        <w:tab/>
        <w:t>return self.text_rgb</w:t>
      </w:r>
    </w:p>
    <w:p w14:paraId="3A753F13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sprites.Label</w:t>
      </w:r>
    </w:p>
    <w:p w14:paraId="3F0183FC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8312A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</w:t>
      </w:r>
    </w:p>
    <w:p w14:paraId="51325CF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425584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Label():</w:t>
      </w:r>
    </w:p>
    <w:p w14:paraId="77B79E5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 w14:paraId="5A432D1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self.limitRect=pygame.Rect(limitRect)</w:t>
      </w:r>
    </w:p>
    <w:p w14:paraId="5E25234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self.screen=screen</w:t>
      </w:r>
    </w:p>
    <w:p w14:paraId="51C6E11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self.fg_color=fg_color</w:t>
      </w:r>
    </w:p>
    <w:p w14:paraId="55B5ECB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self.bg_color=bg_color</w:t>
      </w:r>
    </w:p>
    <w:p w14:paraId="3F4745F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self.font=font</w:t>
      </w:r>
    </w:p>
    <w:p w14:paraId="2C5480A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self.text=text</w:t>
      </w:r>
    </w:p>
    <w:p w14:paraId="40D96C8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self.lineSpacing=lineSpacing</w:t>
      </w:r>
    </w:p>
    <w:p w14:paraId="70253E4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FD3DFD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draw(self):</w:t>
      </w:r>
    </w:p>
    <w:p w14:paraId="5E3F539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fh=self.font.size("Tg")[1]</w:t>
      </w:r>
    </w:p>
    <w:p w14:paraId="3E766D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blit_list=[]</w:t>
      </w:r>
    </w:p>
    <w:p w14:paraId="6052757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j=0</w:t>
      </w:r>
    </w:p>
    <w:p w14:paraId="56719DD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temptxt=self.text</w:t>
      </w:r>
    </w:p>
    <w:p w14:paraId="5FC116B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i=1</w:t>
      </w:r>
    </w:p>
    <w:p w14:paraId="0D928ED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flag=True</w:t>
      </w:r>
    </w:p>
    <w:p w14:paraId="4A7E350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6C446F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 w14:paraId="12E38F9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temptxt[0] == '\n':</w:t>
      </w:r>
    </w:p>
    <w:p w14:paraId="3F08FC4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for x in range(1,len(temptxt)):</w:t>
      </w:r>
    </w:p>
    <w:p w14:paraId="56C3413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temptxt[x]!='\n':</w:t>
      </w:r>
    </w:p>
    <w:p w14:paraId="1BAA3D9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break</w:t>
      </w:r>
    </w:p>
    <w:p w14:paraId="6D08A1F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blit_list.append("")</w:t>
      </w:r>
    </w:p>
    <w:p w14:paraId="7F39723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    temptxt=temptxt[x:]</w:t>
      </w:r>
    </w:p>
    <w:p w14:paraId="59DF95E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continue</w:t>
      </w:r>
    </w:p>
    <w:p w14:paraId="7186846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0913F5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i=1</w:t>
      </w:r>
    </w:p>
    <w:p w14:paraId="6F37351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flag=True</w:t>
      </w:r>
    </w:p>
    <w:p w14:paraId="33FC4FF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19512A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 w14:paraId="7EF9223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i+=1</w:t>
      </w:r>
    </w:p>
    <w:p w14:paraId="36A1EBD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temptxt[i-1]=='\n':</w:t>
      </w:r>
    </w:p>
    <w:p w14:paraId="7CE1BE4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flag=False</w:t>
      </w:r>
    </w:p>
    <w:p w14:paraId="7B4D401E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DA1C43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i&lt;len(temptxt) and flag:</w:t>
      </w:r>
    </w:p>
    <w:p w14:paraId="21F0916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i=temptxt.rfind(" ",0,i)+1</w:t>
      </w:r>
    </w:p>
    <w:p w14:paraId="2506CAB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09BFEC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not flag:</w:t>
      </w:r>
    </w:p>
    <w:p w14:paraId="4B8A4E3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i-=1</w:t>
      </w:r>
    </w:p>
    <w:p w14:paraId="13E7951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64F1F3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blit_list.append(temptxt[:i])</w:t>
      </w:r>
    </w:p>
    <w:p w14:paraId="146C8F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temptxt=temptxt[i:]</w:t>
      </w:r>
    </w:p>
    <w:p w14:paraId="23C89AF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1ED4A7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y=self.limitRect.top</w:t>
      </w:r>
    </w:p>
    <w:p w14:paraId="674FCB6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for st in blit_list:</w:t>
      </w:r>
    </w:p>
    <w:p w14:paraId="7B3AB2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image=self.font.render(st,1,self.fg_color)</w:t>
      </w:r>
    </w:p>
    <w:p w14:paraId="15E5F15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self.screen.blit(image,(self.limitRect.left,y))</w:t>
      </w:r>
    </w:p>
    <w:p w14:paraId="3168638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y+=fh+self.lineSpacing</w:t>
      </w:r>
    </w:p>
    <w:p w14:paraId="0CC02D5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4397DB3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setText(self,text):</w:t>
      </w:r>
    </w:p>
    <w:p w14:paraId="33C09AF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self.text=text</w:t>
      </w:r>
    </w:p>
    <w:p w14:paraId="7F05464C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0866D2A4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sprites.Paddle</w:t>
      </w:r>
    </w:p>
    <w:p w14:paraId="6BAB88F6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EB225B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</w:t>
      </w:r>
    </w:p>
    <w:p w14:paraId="035E1AD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C37EAB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Paddle(pygame.sprite.Sprite):</w:t>
      </w:r>
    </w:p>
    <w:p w14:paraId="1834550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 screen_dimen, paddle_dimen, score_margin, color):</w:t>
      </w:r>
    </w:p>
    <w:p w14:paraId="2AAFED7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3A3630A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super().__init__()</w:t>
      </w:r>
    </w:p>
    <w:p w14:paraId="4BF5F7A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362B5C6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self.image = pygame.Surface([paddle_dimen[0],paddle_dimen[1]])</w:t>
      </w:r>
    </w:p>
    <w:p w14:paraId="38838F0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self.image.fill(color)</w:t>
      </w:r>
    </w:p>
    <w:p w14:paraId="2A12528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self.screen_dimen=screen_dimen</w:t>
      </w:r>
    </w:p>
    <w:p w14:paraId="1BF43F1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self.paddle_dimen=paddle_dimen</w:t>
      </w:r>
    </w:p>
    <w:p w14:paraId="042409A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self.score_margin=score_margin</w:t>
      </w:r>
    </w:p>
    <w:p w14:paraId="75921D8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183E58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self.rect = self.image.get_rect()</w:t>
      </w:r>
    </w:p>
    <w:p w14:paraId="3C08BD3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64FACA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moveUp(self,pixels):</w:t>
      </w:r>
    </w:p>
    <w:p w14:paraId="299FD83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self.rect.y -= pixels</w:t>
      </w:r>
    </w:p>
    <w:p w14:paraId="7436836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A5B126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self.rect.y &lt; self.score_margin + 3:</w:t>
      </w:r>
    </w:p>
    <w:p w14:paraId="42DED8E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self.rect.y = self.score_margin + 3</w:t>
      </w:r>
    </w:p>
    <w:p w14:paraId="7A34190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BB18FE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moveDown(self,pixels):</w:t>
      </w:r>
    </w:p>
    <w:p w14:paraId="25E9F00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self.rect.y += pixels</w:t>
      </w:r>
    </w:p>
    <w:p w14:paraId="1AA9F9FD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5E8104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self.rect.y &gt; self.screen_dimen[1] - self.paddle_dimen[1] - 4:</w:t>
      </w:r>
    </w:p>
    <w:p w14:paraId="32C5B542" w14:textId="77777777" w:rsidR="00140C2D" w:rsidRDefault="000958B2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self.rect.y = self.screen_dimen[1] - self.paddle_dimen[1] - 4]</w:t>
      </w:r>
    </w:p>
    <w:p w14:paraId="65C77EAA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sprites.PauseButton</w:t>
      </w:r>
    </w:p>
    <w:p w14:paraId="315329DC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5E79983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</w:t>
      </w:r>
    </w:p>
    <w:p w14:paraId="79D05D4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pygame.sprite import Sprite</w:t>
      </w:r>
    </w:p>
    <w:p w14:paraId="49973F9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pygame.rect import Rect</w:t>
      </w:r>
    </w:p>
    <w:p w14:paraId="4A6F52C1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BC69A3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from r.game import *</w:t>
      </w:r>
    </w:p>
    <w:p w14:paraId="7D17239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BBD62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PauseButton(Sprite):</w:t>
      </w:r>
    </w:p>
    <w:p w14:paraId="2B77974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 action = None):</w:t>
      </w:r>
    </w:p>
    <w:p w14:paraId="25F4024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D07EBB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pygame.init()</w:t>
      </w:r>
    </w:p>
    <w:p w14:paraId="53EB368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197D1D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self.pausebutton = pygame.image.load('image\image.png')</w:t>
      </w:r>
    </w:p>
    <w:p w14:paraId="3859845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5D37AF2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self.pb = pygame.transform.scale(self.pausebutton, (50,50))</w:t>
      </w:r>
    </w:p>
    <w:p w14:paraId="3C47B93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269986D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self.mouse_over = False</w:t>
      </w:r>
    </w:p>
    <w:p w14:paraId="6AD5C1D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57B0F2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self.rect = self.pb.get_rect(center = (SCREEN_WIDTH/2, 35))</w:t>
      </w:r>
    </w:p>
    <w:p w14:paraId="7D0048B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0EF28B9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self.action = action</w:t>
      </w:r>
    </w:p>
    <w:p w14:paraId="09E2FF0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645F303F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self.clickSound=pygame.mixer.Sound('sound/click3.wav')</w:t>
      </w:r>
    </w:p>
    <w:p w14:paraId="32CAC64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2824EF5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super().__init__()</w:t>
      </w:r>
    </w:p>
    <w:p w14:paraId="2BFE2E1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13A707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update(self, mouse_pos, mouse_up):</w:t>
      </w:r>
    </w:p>
    <w:p w14:paraId="49F9256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self.rect.collidepoint(mouse_pos):</w:t>
      </w:r>
    </w:p>
    <w:p w14:paraId="761BAAC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self.mouse_over = True</w:t>
      </w:r>
    </w:p>
    <w:p w14:paraId="1E73FC3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mouse_up:</w:t>
      </w:r>
    </w:p>
    <w:p w14:paraId="629EEAE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self.clickSound.play()</w:t>
      </w:r>
    </w:p>
    <w:p w14:paraId="05A6402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self.action</w:t>
      </w:r>
    </w:p>
    <w:p w14:paraId="55F75C9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else:</w:t>
      </w:r>
    </w:p>
    <w:p w14:paraId="0DA84A4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self.mouse_over = False</w:t>
      </w:r>
    </w:p>
    <w:p w14:paraId="0C36407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853D15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draw(self, surface):</w:t>
      </w:r>
    </w:p>
    <w:p w14:paraId="62922A8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surface.blit(self.pb, self.rect)</w:t>
      </w:r>
    </w:p>
    <w:p w14:paraId="1C77556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9149675" w14:textId="77777777" w:rsidR="00140C2D" w:rsidRDefault="00140C2D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15DCBCE8" w14:textId="77777777" w:rsidR="00140C2D" w:rsidRDefault="000958B2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sprites.Textbox</w:t>
      </w:r>
    </w:p>
    <w:p w14:paraId="5047BED0" w14:textId="77777777" w:rsidR="00140C2D" w:rsidRDefault="00140C2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B7003A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pygame</w:t>
      </w:r>
    </w:p>
    <w:p w14:paraId="434A2D6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FBCF11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5E798799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753D1A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pygame.init()</w:t>
      </w:r>
    </w:p>
    <w:p w14:paraId="659F8C33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4D25CC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Textbox:</w:t>
      </w:r>
    </w:p>
    <w:p w14:paraId="053D95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 w14:paraId="26A4232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self.rect = pygame.Rect(x, y, width, height)</w:t>
      </w:r>
    </w:p>
    <w:p w14:paraId="01E675E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self.color = inactivebordercolor</w:t>
      </w:r>
    </w:p>
    <w:p w14:paraId="0146D34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self.inactivecolor = inactivebordercolor</w:t>
      </w:r>
    </w:p>
    <w:p w14:paraId="1523030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self.textcolor = textcolor</w:t>
      </w:r>
    </w:p>
    <w:p w14:paraId="7B38575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self.activecolor = activebordercolor</w:t>
      </w:r>
    </w:p>
    <w:p w14:paraId="3B7C7577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self.maxlength = maxlength</w:t>
      </w:r>
    </w:p>
    <w:p w14:paraId="30B32AD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self.text = text</w:t>
      </w:r>
    </w:p>
    <w:p w14:paraId="647EBD4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6D2FA0A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self.fontsize = fontsize</w:t>
      </w:r>
    </w:p>
    <w:p w14:paraId="57334DC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self.font=pygame.font.Font(None, self.fontsize)</w:t>
      </w:r>
    </w:p>
    <w:p w14:paraId="663AE7B6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CD821F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self.txt_surface = self.font.render(text, True, self.color)</w:t>
      </w:r>
    </w:p>
    <w:p w14:paraId="0A9BA2F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self.txt_surface.set_alpha(0)</w:t>
      </w:r>
    </w:p>
    <w:p w14:paraId="0FC804C0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76AE88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self.active = False</w:t>
      </w:r>
    </w:p>
    <w:p w14:paraId="2B6683E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6DE924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self.repeater_count={}</w:t>
      </w:r>
    </w:p>
    <w:p w14:paraId="739F70F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self.nr_init=400</w:t>
      </w:r>
    </w:p>
    <w:p w14:paraId="46BD50C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self.nr_inter=35</w:t>
      </w:r>
    </w:p>
    <w:p w14:paraId="67D1B49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30A092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self.clock=pygame.time.Clock()</w:t>
      </w:r>
    </w:p>
    <w:p w14:paraId="630EFB02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0C058B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handle_event(self, events):</w:t>
      </w:r>
    </w:p>
    <w:p w14:paraId="7E1827E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for event in events:</w:t>
      </w:r>
    </w:p>
    <w:p w14:paraId="7FC0282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self.define_event(event)</w:t>
      </w:r>
    </w:p>
    <w:p w14:paraId="09D0580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8CDB68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for k in self.repeater_count:</w:t>
      </w:r>
    </w:p>
    <w:p w14:paraId="26DFEC1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self.repeater_count[k][0] += self.clock.get_time()</w:t>
      </w:r>
    </w:p>
    <w:p w14:paraId="777073F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self.repeater_count[k][0] &gt;= self.nr_init:</w:t>
      </w:r>
    </w:p>
    <w:p w14:paraId="301E77A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 w14:paraId="1BE0BA67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75BC38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e_key, e_uni = k, self.repeater_count[k][1]</w:t>
      </w:r>
    </w:p>
    <w:p w14:paraId="36680DA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 w14:paraId="50E04E5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482AC39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 w14:paraId="2B9F2D9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14A58FC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self.clock.tick()</w:t>
      </w:r>
    </w:p>
    <w:p w14:paraId="2E8920BB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DB9673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define_event(self, event):</w:t>
      </w:r>
    </w:p>
    <w:p w14:paraId="2CB8CB06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event.type == pygame.MOUSEBUTTONDOWN:</w:t>
      </w:r>
    </w:p>
    <w:p w14:paraId="48516132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self.rect.collidepoint(event.pos):</w:t>
      </w:r>
    </w:p>
    <w:p w14:paraId="750AA7F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click = pygame.mixer.Sound('sound/click3.wav')</w:t>
      </w:r>
    </w:p>
    <w:p w14:paraId="34DA585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click.play()</w:t>
      </w:r>
    </w:p>
    <w:p w14:paraId="377AEE1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self.active = True</w:t>
      </w:r>
    </w:p>
    <w:p w14:paraId="020C0FC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self.color = self.activecolor</w:t>
      </w:r>
    </w:p>
    <w:p w14:paraId="23C69DC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else:</w:t>
      </w:r>
    </w:p>
    <w:p w14:paraId="159F127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    self.active = False</w:t>
      </w:r>
    </w:p>
    <w:p w14:paraId="12943AC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self.color = self.inactivecolor</w:t>
      </w:r>
    </w:p>
    <w:p w14:paraId="5BA0563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119297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self.active:</w:t>
      </w:r>
    </w:p>
    <w:p w14:paraId="2D599D9E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event.type == pygame.KEYDOWN:</w:t>
      </w:r>
    </w:p>
    <w:p w14:paraId="62007DE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event.key not in self.repeater_count:</w:t>
      </w:r>
    </w:p>
    <w:p w14:paraId="47EA058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self.repeater_count[event.key]=[0,event.unicode]</w:t>
      </w:r>
    </w:p>
    <w:p w14:paraId="77E27E8E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71DF31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event.key == pygame.K_DELETE:</w:t>
      </w:r>
    </w:p>
    <w:p w14:paraId="63047E2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self.text = ''</w:t>
      </w:r>
    </w:p>
    <w:p w14:paraId="3E692145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elif event.key == pygame.K_BACKSPACE:</w:t>
      </w:r>
    </w:p>
    <w:p w14:paraId="622E324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self.text = self.text[:-1]</w:t>
      </w:r>
    </w:p>
    <w:p w14:paraId="214AA77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elif event.key in [pygame.K_TAB, pygame.K_ESCAPE]:</w:t>
      </w:r>
    </w:p>
    <w:p w14:paraId="4806DDB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pass</w:t>
      </w:r>
    </w:p>
    <w:p w14:paraId="4A738CE4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else:</w:t>
      </w:r>
    </w:p>
    <w:p w14:paraId="4DF0EC81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len(self.text) &lt; self.maxlength:</w:t>
      </w:r>
    </w:p>
    <w:p w14:paraId="2EADFD5C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self.text += event.unicode</w:t>
      </w:r>
    </w:p>
    <w:p w14:paraId="63DD8CDC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571B6FA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elif event.type==pygame.KEYUP:</w:t>
      </w:r>
    </w:p>
    <w:p w14:paraId="3685739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del self.repeater_count[event.key]</w:t>
      </w:r>
    </w:p>
    <w:p w14:paraId="38B0D288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289815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draw(self, screen):</w:t>
      </w:r>
    </w:p>
    <w:p w14:paraId="20341A4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 w14:paraId="09E12C2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pygame.draw.rect(screen, self.color, self.rect, 4)</w:t>
      </w:r>
    </w:p>
    <w:p w14:paraId="1E68830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screen.blit(self.text_surface, (self.rect.x+5, self.rect.y+5))</w:t>
      </w:r>
    </w:p>
    <w:p w14:paraId="2A7784BA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62B9D99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ai_draw(self, screen):</w:t>
      </w:r>
    </w:p>
    <w:p w14:paraId="1249E21B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pygame.draw.line(screen, r.colors.WHITE, (self.rect.x+2,self.rect.y+self.rect.height/2), (self.rect.x+self.rect.width-2,self.rect.y+self.rect.height/2), 30)</w:t>
      </w:r>
    </w:p>
    <w:p w14:paraId="3773F263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pygame.draw.rect(screen, self.color, self.rect, 4)</w:t>
      </w:r>
    </w:p>
    <w:p w14:paraId="76268BDD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 w14:paraId="3FD09D90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screen.blit(self.text_surface, (self.rect.x+5, self.rect.y+5))</w:t>
      </w:r>
    </w:p>
    <w:p w14:paraId="413975F4" w14:textId="77777777" w:rsidR="00140C2D" w:rsidRDefault="00140C2D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46EE6E8" w14:textId="77777777" w:rsidR="00140C2D" w:rsidRDefault="000958B2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getText(self):</w:t>
      </w:r>
    </w:p>
    <w:p w14:paraId="10F12DD7" w14:textId="133DA957" w:rsidR="00140C2D" w:rsidRDefault="000958B2" w:rsidP="000958B2">
      <w:pPr>
        <w:spacing w:line="240" w:lineRule="auto"/>
        <w:rPr>
          <w:lang w:val="en-US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self.text</w:t>
      </w:r>
    </w:p>
    <w:p w14:paraId="3878311B" w14:textId="77777777" w:rsidR="000958B2" w:rsidRDefault="000958B2" w:rsidP="000958B2">
      <w:pPr>
        <w:pStyle w:val="ContactDetails"/>
      </w:pPr>
      <w:r>
        <w:rPr>
          <w:noProof/>
        </w:rPr>
        <w:lastRenderedPageBreak/>
        <w:drawing>
          <wp:inline distT="0" distB="0" distL="0" distR="0" wp14:anchorId="439599ED" wp14:editId="5D3EE466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A409" w14:textId="77777777" w:rsidR="000958B2" w:rsidRDefault="000958B2" w:rsidP="000958B2">
      <w:pPr>
        <w:jc w:val="center"/>
        <w:rPr>
          <w:lang w:val="en-US"/>
        </w:rPr>
        <w:sectPr w:rsidR="000958B2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</w:p>
    <w:p w14:paraId="11A1D533" w14:textId="77777777" w:rsidR="000958B2" w:rsidRDefault="000958B2" w:rsidP="000958B2">
      <w:pPr>
        <w:jc w:val="center"/>
        <w:rPr>
          <w:lang w:val="en-US"/>
        </w:rPr>
        <w:sectPr w:rsidR="000958B2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0CD0BF3" wp14:editId="65503C85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B69C" w14:textId="77777777" w:rsidR="000958B2" w:rsidRDefault="000958B2" w:rsidP="000958B2">
      <w:pPr>
        <w:jc w:val="center"/>
        <w:rPr>
          <w:lang w:val="en-US"/>
        </w:rPr>
        <w:sectPr w:rsidR="000958B2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22EB2F3" wp14:editId="6493FF0C">
            <wp:extent cx="6645910" cy="4984750"/>
            <wp:effectExtent l="133350" t="114300" r="135890" b="158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1CAC6958" wp14:editId="1D5223B9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73312002" wp14:editId="3EA5E895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312D" w14:textId="77777777" w:rsidR="000958B2" w:rsidRDefault="000958B2" w:rsidP="000958B2">
      <w:pPr>
        <w:jc w:val="center"/>
        <w:rPr>
          <w:lang w:val="en-US"/>
        </w:rPr>
        <w:sectPr w:rsidR="000958B2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7DD87FB5" wp14:editId="75A82BF3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4F28" w14:textId="77777777" w:rsidR="000958B2" w:rsidRDefault="000958B2" w:rsidP="000958B2">
      <w:pPr>
        <w:jc w:val="center"/>
        <w:rPr>
          <w:lang w:val="en-US"/>
        </w:rPr>
        <w:sectPr w:rsidR="000958B2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4FAB0A61" wp14:editId="6FBA03E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402E" w14:textId="70D4966A" w:rsidR="000958B2" w:rsidRDefault="000958B2" w:rsidP="000958B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33A402" wp14:editId="2E27AF7A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4F2E" w14:textId="2F395621" w:rsidR="00471FC0" w:rsidRDefault="00471FC0" w:rsidP="000958B2">
      <w:pPr>
        <w:jc w:val="center"/>
        <w:rPr>
          <w:lang w:val="en-US"/>
        </w:rPr>
      </w:pPr>
    </w:p>
    <w:p w14:paraId="45A9EF3A" w14:textId="77D82536" w:rsidR="00471FC0" w:rsidRDefault="00471FC0" w:rsidP="000958B2">
      <w:pPr>
        <w:jc w:val="center"/>
        <w:rPr>
          <w:lang w:val="en-US"/>
        </w:rPr>
      </w:pPr>
      <w:r>
        <w:rPr>
          <w:lang w:val="en-US"/>
        </w:rPr>
        <w:t>Table where the games played are saved with their details</w:t>
      </w:r>
    </w:p>
    <w:p w14:paraId="0F6E9A22" w14:textId="7A611457" w:rsidR="00471FC0" w:rsidRDefault="00471FC0" w:rsidP="000958B2">
      <w:pPr>
        <w:jc w:val="center"/>
        <w:rPr>
          <w:lang w:val="en-US"/>
        </w:rPr>
        <w:sectPr w:rsidR="00471FC0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  <w:r w:rsidRPr="00471FC0">
        <w:rPr>
          <w:lang w:val="en-US"/>
        </w:rPr>
        <w:drawing>
          <wp:inline distT="0" distB="0" distL="0" distR="0" wp14:anchorId="79565991" wp14:editId="7162A804">
            <wp:extent cx="6645910" cy="23221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63F7" w14:textId="665138BB" w:rsidR="000958B2" w:rsidRDefault="000958B2">
      <w:pPr>
        <w:spacing w:after="0" w:line="240" w:lineRule="auto"/>
        <w:rPr>
          <w:rFonts w:ascii="Times New Roman" w:eastAsia="SimSun" w:hAnsi="Times New Roman" w:cs="Times New Roman"/>
          <w:b/>
          <w:bCs/>
          <w:i/>
          <w:iCs/>
          <w:color w:val="0D0D0D" w:themeColor="text1" w:themeTint="F2"/>
          <w:kern w:val="2"/>
          <w:sz w:val="56"/>
          <w:szCs w:val="36"/>
          <w:u w:val="single"/>
          <w:lang w:val="en-US" w:eastAsia="zh-CN"/>
        </w:rPr>
      </w:pPr>
    </w:p>
    <w:p w14:paraId="1DE5C734" w14:textId="5142D230" w:rsidR="00140C2D" w:rsidRDefault="000958B2">
      <w:pPr>
        <w:pStyle w:val="Organization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  <w:t>Limitations</w:t>
      </w:r>
    </w:p>
    <w:p w14:paraId="1317D283" w14:textId="77777777" w:rsidR="00140C2D" w:rsidRDefault="00140C2D">
      <w:pPr>
        <w:pStyle w:val="Organization"/>
        <w:jc w:val="center"/>
        <w:rPr>
          <w:rFonts w:ascii="Times New Roman" w:hAnsi="Times New Roman"/>
          <w:b/>
          <w:bCs/>
          <w:i/>
          <w:iCs/>
          <w:color w:val="0D0D0D" w:themeColor="text1" w:themeTint="F2"/>
        </w:rPr>
      </w:pPr>
    </w:p>
    <w:p w14:paraId="13F39D0C" w14:textId="77777777" w:rsidR="00140C2D" w:rsidRDefault="000958B2">
      <w:pPr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 are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3DC8458" w14:textId="77777777" w:rsidR="00140C2D" w:rsidRDefault="000958B2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 w14:paraId="3DCDD32D" w14:textId="77777777" w:rsidR="00140C2D" w:rsidRDefault="000958B2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 w14:paraId="1C2B2976" w14:textId="77777777" w:rsidR="00140C2D" w:rsidRDefault="000958B2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 w14:paraId="3EE24B9D" w14:textId="77777777" w:rsidR="00140C2D" w:rsidRDefault="000958B2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 w14:paraId="0A7BA546" w14:textId="77777777" w:rsidR="00140C2D" w:rsidRDefault="000958B2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 w14:paraId="44801CBC" w14:textId="77777777" w:rsidR="00140C2D" w:rsidRDefault="000958B2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  <w:sectPr w:rsidR="00140C2D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425"/>
          <w:docGrid w:linePitch="360"/>
        </w:sectPr>
      </w:pP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01DB3BE1" w14:textId="77777777" w:rsidR="00140C2D" w:rsidRDefault="000958B2">
      <w:pPr>
        <w:pStyle w:val="Organization"/>
        <w:spacing w:line="240" w:lineRule="auto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  <w:lastRenderedPageBreak/>
        <w:t>Bibliography</w:t>
      </w:r>
    </w:p>
    <w:p w14:paraId="5294E993" w14:textId="77777777" w:rsidR="00140C2D" w:rsidRDefault="00140C2D">
      <w:pPr>
        <w:pStyle w:val="Organization"/>
        <w:spacing w:line="240" w:lineRule="auto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</w:pPr>
    </w:p>
    <w:p w14:paraId="35D18725" w14:textId="77777777" w:rsidR="00140C2D" w:rsidRDefault="000958B2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 w14:paraId="423A5FA6" w14:textId="77777777" w:rsidR="00140C2D" w:rsidRDefault="000958B2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 w14:paraId="5474288A" w14:textId="77777777" w:rsidR="00140C2D" w:rsidRDefault="000958B2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hyperlink r:id="rId23" w:history="1">
        <w:r>
          <w:rPr>
            <w:rStyle w:val="Hyperlink"/>
            <w:rFonts w:ascii="Times New Roman" w:hAnsi="Times New Roman" w:cs="Times New Roman"/>
            <w:sz w:val="32"/>
            <w:szCs w:val="32"/>
            <w:u w:val="none"/>
          </w:rPr>
          <w:t>https://www.pygame.org/docs/</w:t>
        </w:r>
      </w:hyperlink>
    </w:p>
    <w:p w14:paraId="074409AF" w14:textId="77777777" w:rsidR="00140C2D" w:rsidRDefault="000958B2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Style w:val="Hyperlink"/>
          <w:rFonts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hyperlink r:id="rId24" w:history="1">
        <w:r>
          <w:rPr>
            <w:rStyle w:val="Hyperlink"/>
            <w:rFonts w:ascii="Times New Roman" w:hAnsi="Times New Roman" w:cs="Times New Roman"/>
            <w:sz w:val="32"/>
            <w:szCs w:val="32"/>
            <w:u w:val="none"/>
          </w:rPr>
          <w:t>https://docs.python.org/3/</w:t>
        </w:r>
      </w:hyperlink>
    </w:p>
    <w:p w14:paraId="58341FFE" w14:textId="77777777" w:rsidR="00140C2D" w:rsidRDefault="000958B2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Style w:val="Hyperlink"/>
          <w:rFonts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hyperlink r:id="rId25" w:history="1">
        <w:r>
          <w:rPr>
            <w:rStyle w:val="Hyperlink"/>
            <w:rFonts w:ascii="Times New Roman" w:hAnsi="Times New Roman" w:cs="Times New Roman"/>
            <w:sz w:val="32"/>
            <w:szCs w:val="32"/>
            <w:u w:val="none"/>
          </w:rPr>
          <w:t>https://www.geeksforgeeks.org/</w:t>
        </w:r>
      </w:hyperlink>
    </w:p>
    <w:p w14:paraId="62BC2D8F" w14:textId="77777777" w:rsidR="00140C2D" w:rsidRDefault="000958B2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Style w:val="Hyperlink"/>
          <w:rFonts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hyperlink r:id="rId26" w:history="1">
        <w:r>
          <w:rPr>
            <w:rStyle w:val="Hyperlink"/>
            <w:rFonts w:ascii="Times New Roman" w:hAnsi="Times New Roman" w:cs="Times New Roman"/>
            <w:sz w:val="32"/>
            <w:szCs w:val="32"/>
            <w:u w:val="none"/>
          </w:rPr>
          <w:t>https://pythonprogramming.net/pygame-python-3-part-1-intro/</w:t>
        </w:r>
      </w:hyperlink>
    </w:p>
    <w:p w14:paraId="682CC26E" w14:textId="77777777" w:rsidR="00140C2D" w:rsidRDefault="00140C2D">
      <w:pPr>
        <w:rPr>
          <w:lang w:val="en-US"/>
        </w:rPr>
      </w:pPr>
    </w:p>
    <w:p w14:paraId="182BDCFD" w14:textId="77777777" w:rsidR="00140C2D" w:rsidRDefault="00140C2D">
      <w:pPr>
        <w:jc w:val="center"/>
        <w:rPr>
          <w:lang w:val="en-US"/>
        </w:rPr>
      </w:pPr>
    </w:p>
    <w:sectPr w:rsidR="00140C2D">
      <w:pgSz w:w="11906" w:h="16838"/>
      <w:pgMar w:top="720" w:right="720" w:bottom="720" w:left="72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5DA5AC7"/>
    <w:multiLevelType w:val="singleLevel"/>
    <w:tmpl w:val="85DA5AC7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6E64DAE"/>
    <w:multiLevelType w:val="singleLevel"/>
    <w:tmpl w:val="86E64DA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88DF924D"/>
    <w:multiLevelType w:val="singleLevel"/>
    <w:tmpl w:val="88DF924D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" w15:restartNumberingAfterBreak="0">
    <w:nsid w:val="97A9C8B4"/>
    <w:multiLevelType w:val="singleLevel"/>
    <w:tmpl w:val="97A9C8B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9D464CAC"/>
    <w:multiLevelType w:val="singleLevel"/>
    <w:tmpl w:val="9D464CA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" w15:restartNumberingAfterBreak="0">
    <w:nsid w:val="9FABFC2D"/>
    <w:multiLevelType w:val="multilevel"/>
    <w:tmpl w:val="9FABFC2D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BBAFF148"/>
    <w:multiLevelType w:val="multilevel"/>
    <w:tmpl w:val="BBAFF148"/>
    <w:lvl w:ilvl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BD8FB32C"/>
    <w:multiLevelType w:val="multilevel"/>
    <w:tmpl w:val="BD8FB32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  <w:szCs w:val="20"/>
      </w:rPr>
    </w:lvl>
  </w:abstractNum>
  <w:abstractNum w:abstractNumId="8" w15:restartNumberingAfterBreak="0">
    <w:nsid w:val="EDFE4425"/>
    <w:multiLevelType w:val="multilevel"/>
    <w:tmpl w:val="EDFE442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 w15:restartNumberingAfterBreak="0">
    <w:nsid w:val="03404F96"/>
    <w:multiLevelType w:val="multilevel"/>
    <w:tmpl w:val="03404F9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D3A999"/>
    <w:multiLevelType w:val="singleLevel"/>
    <w:tmpl w:val="06D3A999"/>
    <w:lvl w:ilvl="0">
      <w:start w:val="1"/>
      <w:numFmt w:val="bullet"/>
      <w:suff w:val="nothing"/>
      <w:lvlText w:val=""/>
      <w:lvlJc w:val="left"/>
      <w:pPr>
        <w:ind w:left="439" w:hanging="439"/>
      </w:pPr>
      <w:rPr>
        <w:rFonts w:ascii="Wingdings" w:hAnsi="Wingdings" w:hint="default"/>
      </w:rPr>
    </w:lvl>
  </w:abstractNum>
  <w:abstractNum w:abstractNumId="11" w15:restartNumberingAfterBreak="0">
    <w:nsid w:val="08123B8F"/>
    <w:multiLevelType w:val="multilevel"/>
    <w:tmpl w:val="08123B8F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 w15:restartNumberingAfterBreak="0">
    <w:nsid w:val="11E31640"/>
    <w:multiLevelType w:val="singleLevel"/>
    <w:tmpl w:val="11E3164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3" w15:restartNumberingAfterBreak="0">
    <w:nsid w:val="355AC776"/>
    <w:multiLevelType w:val="singleLevel"/>
    <w:tmpl w:val="355AC77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3809EBCC"/>
    <w:multiLevelType w:val="singleLevel"/>
    <w:tmpl w:val="3809EBC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5" w15:restartNumberingAfterBreak="0">
    <w:nsid w:val="3D503DBA"/>
    <w:multiLevelType w:val="singleLevel"/>
    <w:tmpl w:val="3D503DB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3E6BA20C"/>
    <w:multiLevelType w:val="singleLevel"/>
    <w:tmpl w:val="3E6BA20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7" w15:restartNumberingAfterBreak="0">
    <w:nsid w:val="40596C59"/>
    <w:multiLevelType w:val="singleLevel"/>
    <w:tmpl w:val="40596C59"/>
    <w:lvl w:ilvl="0">
      <w:start w:val="1"/>
      <w:numFmt w:val="bullet"/>
      <w:suff w:val="nothing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42BC55CE"/>
    <w:multiLevelType w:val="multilevel"/>
    <w:tmpl w:val="42BC55C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9" w15:restartNumberingAfterBreak="0">
    <w:nsid w:val="442BC8AA"/>
    <w:multiLevelType w:val="singleLevel"/>
    <w:tmpl w:val="442BC8AA"/>
    <w:lvl w:ilvl="0">
      <w:start w:val="1"/>
      <w:numFmt w:val="bullet"/>
      <w:suff w:val="nothing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655C3A86"/>
    <w:multiLevelType w:val="multilevel"/>
    <w:tmpl w:val="655C3A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9F38E0"/>
    <w:multiLevelType w:val="multilevel"/>
    <w:tmpl w:val="669F38E0"/>
    <w:lvl w:ilvl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2" w15:restartNumberingAfterBreak="0">
    <w:nsid w:val="6E6F6736"/>
    <w:multiLevelType w:val="multilevel"/>
    <w:tmpl w:val="6E6F67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39A4AB"/>
    <w:multiLevelType w:val="multilevel"/>
    <w:tmpl w:val="6F39A4A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4" w15:restartNumberingAfterBreak="0">
    <w:nsid w:val="7574633A"/>
    <w:multiLevelType w:val="singleLevel"/>
    <w:tmpl w:val="7574633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10"/>
  </w:num>
  <w:num w:numId="5">
    <w:abstractNumId w:val="18"/>
  </w:num>
  <w:num w:numId="6">
    <w:abstractNumId w:val="17"/>
  </w:num>
  <w:num w:numId="7">
    <w:abstractNumId w:val="23"/>
  </w:num>
  <w:num w:numId="8">
    <w:abstractNumId w:val="19"/>
  </w:num>
  <w:num w:numId="9">
    <w:abstractNumId w:val="7"/>
  </w:num>
  <w:num w:numId="10">
    <w:abstractNumId w:val="6"/>
  </w:num>
  <w:num w:numId="11">
    <w:abstractNumId w:val="5"/>
  </w:num>
  <w:num w:numId="12">
    <w:abstractNumId w:val="21"/>
  </w:num>
  <w:num w:numId="13">
    <w:abstractNumId w:val="11"/>
  </w:num>
  <w:num w:numId="14">
    <w:abstractNumId w:val="24"/>
  </w:num>
  <w:num w:numId="15">
    <w:abstractNumId w:val="9"/>
  </w:num>
  <w:num w:numId="16">
    <w:abstractNumId w:val="15"/>
  </w:num>
  <w:num w:numId="17">
    <w:abstractNumId w:val="0"/>
  </w:num>
  <w:num w:numId="18">
    <w:abstractNumId w:val="20"/>
  </w:num>
  <w:num w:numId="19">
    <w:abstractNumId w:val="22"/>
  </w:num>
  <w:num w:numId="20">
    <w:abstractNumId w:val="12"/>
  </w:num>
  <w:num w:numId="21">
    <w:abstractNumId w:val="4"/>
  </w:num>
  <w:num w:numId="22">
    <w:abstractNumId w:val="14"/>
  </w:num>
  <w:num w:numId="23">
    <w:abstractNumId w:val="13"/>
  </w:num>
  <w:num w:numId="24">
    <w:abstractNumId w:val="2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ttachedTemplate r:id="rId1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958B2"/>
    <w:rsid w:val="00140C2D"/>
    <w:rsid w:val="00172A27"/>
    <w:rsid w:val="00182877"/>
    <w:rsid w:val="003827FB"/>
    <w:rsid w:val="00471FC0"/>
    <w:rsid w:val="004D3EB5"/>
    <w:rsid w:val="004E41BA"/>
    <w:rsid w:val="005E5540"/>
    <w:rsid w:val="00922466"/>
    <w:rsid w:val="00994927"/>
    <w:rsid w:val="009A67FF"/>
    <w:rsid w:val="00C111EA"/>
    <w:rsid w:val="00C135EB"/>
    <w:rsid w:val="00C27D61"/>
    <w:rsid w:val="00F03A30"/>
    <w:rsid w:val="01855487"/>
    <w:rsid w:val="0D8342C1"/>
    <w:rsid w:val="156E6EA1"/>
    <w:rsid w:val="15897584"/>
    <w:rsid w:val="15C51E6E"/>
    <w:rsid w:val="15E803D7"/>
    <w:rsid w:val="18D04747"/>
    <w:rsid w:val="1D1B1581"/>
    <w:rsid w:val="1E551650"/>
    <w:rsid w:val="1F3554EE"/>
    <w:rsid w:val="20470AB7"/>
    <w:rsid w:val="24A82F3B"/>
    <w:rsid w:val="27BF17C0"/>
    <w:rsid w:val="286A2A62"/>
    <w:rsid w:val="28810F28"/>
    <w:rsid w:val="28EC30EF"/>
    <w:rsid w:val="291534A2"/>
    <w:rsid w:val="2C2808AF"/>
    <w:rsid w:val="31991A9A"/>
    <w:rsid w:val="31A85774"/>
    <w:rsid w:val="32664758"/>
    <w:rsid w:val="3A6E0A48"/>
    <w:rsid w:val="3A6E2C37"/>
    <w:rsid w:val="3B017599"/>
    <w:rsid w:val="3BD129FE"/>
    <w:rsid w:val="3C295E35"/>
    <w:rsid w:val="3C905FDA"/>
    <w:rsid w:val="3D373879"/>
    <w:rsid w:val="3DBB3651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04D121B"/>
    <w:rsid w:val="53553594"/>
    <w:rsid w:val="54596F32"/>
    <w:rsid w:val="5A7072C5"/>
    <w:rsid w:val="5D9431D9"/>
    <w:rsid w:val="62F43A78"/>
    <w:rsid w:val="6408458A"/>
    <w:rsid w:val="66CE3071"/>
    <w:rsid w:val="693E50C3"/>
    <w:rsid w:val="6F151A52"/>
    <w:rsid w:val="70925BAE"/>
    <w:rsid w:val="7260590B"/>
    <w:rsid w:val="72983A1F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5F500D3A"/>
  <w15:docId w15:val="{EC75CB5F-0C2F-4C7E-9805-12DFA9834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SimSu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eastAsia="SimSun" w:hAnsi="Times New Roman" w:cs="Times New Roman"/>
      <w:b/>
      <w:kern w:val="44"/>
      <w:sz w:val="44"/>
      <w:szCs w:val="20"/>
      <w:lang w:val="en-US" w:eastAsia="zh-CN"/>
    </w:rPr>
  </w:style>
  <w:style w:type="paragraph" w:styleId="Heading2">
    <w:name w:val="heading 2"/>
    <w:next w:val="Normal"/>
    <w:uiPriority w:val="9"/>
    <w:semiHidden/>
    <w:unhideWhenUsed/>
    <w:qFormat/>
    <w:pPr>
      <w:spacing w:beforeAutospacing="1" w:afterAutospacing="1"/>
      <w:outlineLvl w:val="1"/>
    </w:pPr>
    <w:rPr>
      <w:rFonts w:ascii="SimSun" w:eastAsia="SimSun" w:hAnsi="SimSun" w:cs="Times New Roman" w:hint="eastAsia"/>
      <w:b/>
      <w:bCs/>
      <w:sz w:val="36"/>
      <w:szCs w:val="36"/>
      <w:lang w:val="en-US" w:eastAsia="zh-CN"/>
    </w:rPr>
  </w:style>
  <w:style w:type="paragraph" w:styleId="Heading3">
    <w:name w:val="heading 3"/>
    <w:basedOn w:val="Normal"/>
    <w:next w:val="Normal"/>
    <w:qFormat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eastAsia="SimSun" w:hAnsi="Times New Roman" w:cs="Times New Roman"/>
      <w:b/>
      <w:kern w:val="2"/>
      <w:sz w:val="32"/>
      <w:szCs w:val="20"/>
      <w:lang w:val="en-US" w:eastAsia="zh-CN"/>
    </w:rPr>
  </w:style>
  <w:style w:type="paragraph" w:styleId="Heading4">
    <w:name w:val="heading 4"/>
    <w:next w:val="Normal"/>
    <w:uiPriority w:val="9"/>
    <w:semiHidden/>
    <w:unhideWhenUsed/>
    <w:qFormat/>
    <w:pPr>
      <w:spacing w:beforeAutospacing="1" w:afterAutospacing="1"/>
      <w:outlineLvl w:val="3"/>
    </w:pPr>
    <w:rPr>
      <w:rFonts w:ascii="SimSun" w:eastAsia="SimSun" w:hAnsi="SimSun" w:cs="Times New Roman" w:hint="eastAsia"/>
      <w:b/>
      <w:bCs/>
      <w:sz w:val="24"/>
      <w:szCs w:val="24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qFormat/>
    <w:pPr>
      <w:widowControl w:val="0"/>
      <w:spacing w:after="0" w:line="240" w:lineRule="auto"/>
      <w:jc w:val="right"/>
    </w:pPr>
    <w:rPr>
      <w:rFonts w:ascii="Times New Roman" w:eastAsia="SimSun" w:hAnsi="Times New Roman" w:cs="Times New Roman"/>
      <w:color w:val="5590CC"/>
      <w:kern w:val="2"/>
      <w:sz w:val="24"/>
      <w:szCs w:val="24"/>
      <w:lang w:val="en-US" w:eastAsia="zh-CN"/>
    </w:rPr>
  </w:style>
  <w:style w:type="paragraph" w:styleId="Footer">
    <w:name w:val="footer"/>
    <w:basedOn w:val="Normal"/>
    <w:qFormat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Header">
    <w:name w:val="header"/>
    <w:basedOn w:val="Normal"/>
    <w:qFormat/>
    <w:pPr>
      <w:widowControl w:val="0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NormalWeb">
    <w:name w:val="Normal (Web)"/>
    <w:uiPriority w:val="99"/>
    <w:semiHidden/>
    <w:unhideWhenUsed/>
    <w:qFormat/>
    <w:pPr>
      <w:spacing w:beforeAutospacing="1" w:afterAutospacing="1"/>
    </w:pPr>
    <w:rPr>
      <w:rFonts w:ascii="Times New Roman" w:eastAsia="SimSun" w:hAnsi="Times New Roman" w:cs="Times New Roman"/>
      <w:sz w:val="24"/>
      <w:szCs w:val="24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semiHidden/>
    <w:unhideWhenUsed/>
    <w:qFormat/>
    <w:rPr>
      <w:rFonts w:asciiTheme="minorHAnsi" w:eastAsiaTheme="minorHAnsi" w:hAnsiTheme="minorHAnsi" w:cstheme="minorBidi"/>
      <w:color w:val="0000FF"/>
      <w:u w:val="single"/>
      <w:lang w:val="en-IN" w:eastAsia="en-IN" w:bidi="ar-SA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NoSpacing1">
    <w:name w:val="No Spacing1"/>
    <w:link w:val="Char"/>
    <w:qFormat/>
    <w:rPr>
      <w:rFonts w:ascii="Times New Roman" w:eastAsia="SimSun" w:hAnsi="Times New Roman" w:cstheme="minorBidi"/>
      <w:sz w:val="22"/>
    </w:rPr>
  </w:style>
  <w:style w:type="paragraph" w:customStyle="1" w:styleId="ContactDetails">
    <w:name w:val="Contact Details"/>
    <w:basedOn w:val="Normal"/>
    <w:qFormat/>
    <w:pPr>
      <w:widowControl w:val="0"/>
      <w:spacing w:before="80" w:after="80" w:line="240" w:lineRule="auto"/>
      <w:jc w:val="both"/>
    </w:pPr>
    <w:rPr>
      <w:rFonts w:ascii="Times New Roman" w:eastAsia="SimSun" w:hAnsi="Times New Roman" w:cs="Times New Roman"/>
      <w:color w:val="FFFFFF"/>
      <w:kern w:val="2"/>
      <w:sz w:val="16"/>
      <w:szCs w:val="14"/>
      <w:lang w:val="en-US" w:eastAsia="zh-CN"/>
    </w:rPr>
  </w:style>
  <w:style w:type="paragraph" w:customStyle="1" w:styleId="Organization">
    <w:name w:val="Organization"/>
    <w:basedOn w:val="Normal"/>
    <w:qFormat/>
    <w:pPr>
      <w:widowControl w:val="0"/>
      <w:spacing w:after="0" w:line="600" w:lineRule="exact"/>
      <w:jc w:val="both"/>
    </w:pPr>
    <w:rPr>
      <w:rFonts w:ascii="Calibri" w:eastAsia="SimSun" w:hAnsi="Calibri" w:cs="Times New Roman"/>
      <w:color w:val="FFFFFF"/>
      <w:kern w:val="2"/>
      <w:sz w:val="56"/>
      <w:szCs w:val="36"/>
      <w:lang w:val="en-US" w:eastAsia="zh-CN"/>
    </w:rPr>
  </w:style>
  <w:style w:type="character" w:customStyle="1" w:styleId="Char">
    <w:name w:val="无间隔 Char"/>
    <w:basedOn w:val="DefaultParagraphFont"/>
    <w:link w:val="NoSpacing1"/>
    <w:qFormat/>
    <w:rPr>
      <w:rFonts w:ascii="Times New Roman" w:eastAsia="SimSun" w:hAnsi="Times New Roman" w:hint="default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pythonprogramming.net/pygame-python-3-part-1-intro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geeksforgeeks.org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hyperlink" Target="https://docs.python.org/3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hyperlink" Target="https://www.pygame.org/docs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149</TotalTime>
  <Pages>109</Pages>
  <Words>10731</Words>
  <Characters>61170</Characters>
  <Application>Microsoft Office Word</Application>
  <DocSecurity>0</DocSecurity>
  <Lines>509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Dheer Coder</dc:creator>
  <cp:lastModifiedBy>Dheer Coder</cp:lastModifiedBy>
  <cp:revision>2</cp:revision>
  <cp:lastPrinted>2020-09-26T10:28:00Z</cp:lastPrinted>
  <dcterms:created xsi:type="dcterms:W3CDTF">2020-09-15T02:34:00Z</dcterms:created>
  <dcterms:modified xsi:type="dcterms:W3CDTF">2020-11-27T12:57:00Z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