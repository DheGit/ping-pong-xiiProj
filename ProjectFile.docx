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1026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0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axsN7aAAAACgEAAA8AAAAAAAAAAQAgAAAAIgAAAGRycy9kb3ducmV2LnhtbFBLAQIUABQAAAAI&#10;AIdO4kC7zaRRsgEAAHgDAAAOAAAAAAAAAAEAIAAAACkBAABkcnMvZTJvRG9jLnhtbFBLBQYAAAAA&#10;BgAGAFkBAABNBQAAAAA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7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bookmarkStart w:id="0" w:name="_GoBack"/>
      <w:bookmarkEnd w:id="0"/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drGw3toAAAAKAQAADwAAAAAAAAABACAAAAAiAAAAZHJzL2Rvd25yZXYueG1sUEsBAhQAFAAAAAgA&#10;h07iQFr9gJyxAQAAdgMAAA4AAAAAAAAAAQAgAAAAKQEAAGRycy9lMm9Eb2MueG1sUEsFBgAAAAAG&#10;AAYAWQEAAEwFAAAAAA=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spacing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>
      <w:pPr>
        <w:spacing w:line="240" w:lineRule="auto"/>
      </w:pPr>
    </w:p>
    <w:p>
      <w:pPr>
        <w:pStyle w:val="16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720" w:firstLine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both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37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self.p1name == '' or self.p1name.isspace():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self.p2name == '' or self.p2name.isspace():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ai_draw(self,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numPr>
          <w:ilvl w:val="0"/>
          <w:numId w:val="23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"https://www.pygame.org/docs/"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"https://docs.python.org/3/"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"https://www.geeksforgeeks.org/"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"https://pythonprogramming.net/pygame-python-3-part-1-intro/"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8DF924D"/>
    <w:multiLevelType w:val="singleLevel"/>
    <w:tmpl w:val="88DF924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8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1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55AC776"/>
    <w:multiLevelType w:val="singleLevel"/>
    <w:tmpl w:val="355AC7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3E6BA20C"/>
    <w:multiLevelType w:val="singleLevel"/>
    <w:tmpl w:val="3E6BA2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1F3554EE"/>
    <w:rsid w:val="20470AB7"/>
    <w:rsid w:val="24A82F3B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SimSu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2020-11-27T09:17:14Z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