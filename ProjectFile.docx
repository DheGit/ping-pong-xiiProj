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player1_details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players2_details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Player1_Name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Players2_Names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ai_draw</w:t>
      </w: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/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book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5EEE4CFC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"/>
    <w:link w:val="16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13</Pages>
  <Words>558</Words>
  <Characters>3184</Characters>
  <Lines>26</Lines>
  <Paragraphs>7</Paragraphs>
  <TotalTime>10</TotalTime>
  <ScaleCrop>false</ScaleCrop>
  <LinksUpToDate>false</LinksUpToDate>
  <CharactersWithSpaces>3735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2020-10-05T17:45:38Z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